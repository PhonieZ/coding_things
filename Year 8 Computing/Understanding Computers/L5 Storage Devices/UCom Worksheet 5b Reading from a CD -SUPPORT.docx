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71" w:rsidRPr="00BA0145" w:rsidRDefault="002C2125" w:rsidP="00197FC1">
      <w:pPr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/>
          <w:sz w:val="32"/>
        </w:rPr>
        <w:br/>
        <w:t>W</w:t>
      </w:r>
      <w:r w:rsidRPr="00EA43F3">
        <w:rPr>
          <w:rFonts w:ascii="Arial" w:hAnsi="Arial" w:cs="Arial"/>
          <w:b/>
          <w:color w:val="404040"/>
          <w:sz w:val="32"/>
        </w:rPr>
        <w:t xml:space="preserve">orksheet </w:t>
      </w:r>
      <w:r>
        <w:rPr>
          <w:rFonts w:ascii="Arial" w:hAnsi="Arial" w:cs="Arial"/>
          <w:b/>
          <w:color w:val="404040"/>
          <w:sz w:val="32"/>
        </w:rPr>
        <w:t>5</w:t>
      </w:r>
      <w:r w:rsidR="00C32AFF">
        <w:rPr>
          <w:rFonts w:ascii="Arial" w:hAnsi="Arial" w:cs="Arial"/>
          <w:b/>
          <w:color w:val="404040" w:themeColor="text1" w:themeTint="BF"/>
          <w:sz w:val="32"/>
        </w:rPr>
        <w:t>b</w:t>
      </w:r>
      <w:r w:rsidR="00197FC1" w:rsidRPr="00BA0145">
        <w:rPr>
          <w:rFonts w:ascii="Arial" w:hAnsi="Arial" w:cs="Arial"/>
          <w:b/>
          <w:color w:val="404040" w:themeColor="text1" w:themeTint="BF"/>
          <w:sz w:val="32"/>
        </w:rPr>
        <w:t xml:space="preserve">: </w:t>
      </w:r>
      <w:r w:rsidR="002626C4" w:rsidRPr="00BA0145">
        <w:rPr>
          <w:rFonts w:ascii="Arial" w:hAnsi="Arial" w:cs="Arial"/>
          <w:b/>
          <w:color w:val="404040" w:themeColor="text1" w:themeTint="BF"/>
          <w:sz w:val="32"/>
        </w:rPr>
        <w:t>Reading from a CD</w:t>
      </w:r>
    </w:p>
    <w:p w:rsidR="003D3553" w:rsidRPr="002C2125" w:rsidRDefault="00406932" w:rsidP="00C32AFF">
      <w:pPr>
        <w:pStyle w:val="Heading1"/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</w:pPr>
      <w:r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Look at each of the </w:t>
      </w:r>
      <w:r w:rsidR="00C32AFF"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pits and lands </w:t>
      </w:r>
      <w:r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diagrams below and convert them into their </w:t>
      </w:r>
      <w:r w:rsidR="00C32AFF"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binary </w:t>
      </w:r>
      <w:r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representation. You can then convert those into </w:t>
      </w:r>
      <w:r w:rsidR="00C32AFF"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denary </w:t>
      </w:r>
      <w:r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and </w:t>
      </w:r>
      <w:r w:rsidR="00C32AFF"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 xml:space="preserve">text </w:t>
      </w:r>
      <w:r w:rsidRPr="002C2125"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t>using the ASCII table.</w:t>
      </w:r>
    </w:p>
    <w:p w:rsidR="00406932" w:rsidRPr="002C2125" w:rsidRDefault="00406932" w:rsidP="00C32AFF">
      <w:pPr>
        <w:ind w:left="567" w:hanging="567"/>
        <w:rPr>
          <w:rFonts w:ascii="Arial" w:hAnsi="Arial" w:cs="Arial"/>
        </w:rPr>
      </w:pPr>
    </w:p>
    <w:p w:rsidR="00406932" w:rsidRPr="002C2125" w:rsidRDefault="00406932" w:rsidP="00EF6E49">
      <w:pPr>
        <w:rPr>
          <w:rFonts w:ascii="Arial" w:hAnsi="Arial" w:cs="Arial"/>
        </w:rPr>
      </w:pPr>
      <w:r w:rsidRPr="002C2125">
        <w:rPr>
          <w:rFonts w:ascii="Arial" w:hAnsi="Arial" w:cs="Arial"/>
        </w:rPr>
        <w:t xml:space="preserve">The </w:t>
      </w:r>
      <w:r w:rsidR="001268EE" w:rsidRPr="002C2125">
        <w:rPr>
          <w:rFonts w:ascii="Arial" w:hAnsi="Arial" w:cs="Arial"/>
        </w:rPr>
        <w:t>one below</w:t>
      </w:r>
      <w:r w:rsidRPr="002C2125">
        <w:rPr>
          <w:rFonts w:ascii="Arial" w:hAnsi="Arial" w:cs="Arial"/>
        </w:rPr>
        <w:t xml:space="preserve"> has been done for you as an example.</w:t>
      </w:r>
    </w:p>
    <w:tbl>
      <w:tblPr>
        <w:tblStyle w:val="TableGrid"/>
        <w:tblpPr w:leftFromText="180" w:rightFromText="180" w:vertAnchor="text" w:tblpXSpec="center" w:tblpY="1"/>
        <w:tblOverlap w:val="never"/>
        <w:tblW w:w="283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8"/>
        <w:gridCol w:w="568"/>
        <w:gridCol w:w="567"/>
        <w:gridCol w:w="567"/>
      </w:tblGrid>
      <w:tr w:rsidR="00882680" w:rsidRPr="002C2125" w:rsidTr="000A2CE6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</w:tr>
      <w:tr w:rsidR="000A2CE6" w:rsidRPr="002C2125" w:rsidTr="009D388B">
        <w:trPr>
          <w:trHeight w:val="567"/>
        </w:trPr>
        <w:tc>
          <w:tcPr>
            <w:tcW w:w="5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  <w:tl2br w:val="single" w:sz="18" w:space="0" w:color="FFFFFF" w:themeColor="background1"/>
              <w:tr2bl w:val="single" w:sz="18" w:space="0" w:color="FFC000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  <w:tl2br w:val="single" w:sz="18" w:space="0" w:color="FFC000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</w:tbl>
    <w:p w:rsidR="00406932" w:rsidRPr="002C2125" w:rsidRDefault="00882680" w:rsidP="00C32AFF">
      <w:pPr>
        <w:ind w:left="567" w:hanging="567"/>
        <w:rPr>
          <w:rFonts w:ascii="Arial" w:hAnsi="Arial" w:cs="Arial"/>
        </w:rPr>
      </w:pPr>
      <w:r w:rsidRPr="002C2125">
        <w:rPr>
          <w:rFonts w:ascii="Arial" w:hAnsi="Arial" w:cs="Arial"/>
        </w:rPr>
        <w:br w:type="textWrapping" w:clear="all"/>
      </w:r>
    </w:p>
    <w:tbl>
      <w:tblPr>
        <w:tblStyle w:val="TableGrid"/>
        <w:tblpPr w:leftFromText="180" w:rightFromText="180" w:vertAnchor="text" w:tblpXSpec="center" w:tblpY="1"/>
        <w:tblOverlap w:val="never"/>
        <w:tblW w:w="39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5"/>
        <w:gridCol w:w="568"/>
        <w:gridCol w:w="568"/>
        <w:gridCol w:w="567"/>
        <w:gridCol w:w="567"/>
        <w:gridCol w:w="567"/>
      </w:tblGrid>
      <w:tr w:rsidR="00882680" w:rsidRPr="002C2125" w:rsidTr="0088268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  <w:i/>
              </w:rPr>
            </w:pPr>
            <w:r w:rsidRPr="00407271">
              <w:rPr>
                <w:rFonts w:ascii="Arial" w:hAnsi="Arial" w:cs="Arial"/>
                <w:i/>
              </w:rPr>
              <w:t>16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  <w:i/>
              </w:rPr>
            </w:pPr>
            <w:r w:rsidRPr="00407271"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  <w:i/>
              </w:rPr>
            </w:pPr>
            <w:r w:rsidRPr="00407271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  <w:i/>
              </w:rPr>
            </w:pPr>
            <w:r w:rsidRPr="00407271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  <w:i/>
              </w:rPr>
            </w:pPr>
            <w:r w:rsidRPr="00407271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  <w:b/>
              </w:rPr>
            </w:pPr>
          </w:p>
        </w:tc>
      </w:tr>
      <w:tr w:rsidR="00882680" w:rsidRPr="002C2125" w:rsidTr="0088268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882680" w:rsidRPr="002C2125" w:rsidTr="0088268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=</w:t>
            </w:r>
          </w:p>
        </w:tc>
        <w:tc>
          <w:tcPr>
            <w:tcW w:w="56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16</w:t>
            </w:r>
          </w:p>
        </w:tc>
        <w:tc>
          <w:tcPr>
            <w:tcW w:w="5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+</w:t>
            </w:r>
          </w:p>
        </w:tc>
        <w:tc>
          <w:tcPr>
            <w:tcW w:w="5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882680" w:rsidRPr="002C2125" w:rsidTr="0088268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=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2C2125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2680" w:rsidRPr="00407271" w:rsidRDefault="00882680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407271">
              <w:rPr>
                <w:rFonts w:ascii="Arial" w:hAnsi="Arial" w:cs="Arial"/>
              </w:rPr>
              <w:t>20</w:t>
            </w:r>
          </w:p>
        </w:tc>
      </w:tr>
    </w:tbl>
    <w:p w:rsidR="00882680" w:rsidRPr="002C2125" w:rsidRDefault="00882680" w:rsidP="00C32AFF">
      <w:pPr>
        <w:ind w:left="567" w:hanging="567"/>
        <w:rPr>
          <w:rFonts w:ascii="Arial" w:hAnsi="Arial" w:cs="Arial"/>
        </w:rPr>
      </w:pPr>
    </w:p>
    <w:p w:rsidR="00882680" w:rsidRPr="002C2125" w:rsidRDefault="00882680" w:rsidP="00C32AFF">
      <w:pPr>
        <w:ind w:left="567" w:hanging="567"/>
        <w:rPr>
          <w:rFonts w:ascii="Arial" w:hAnsi="Arial" w:cs="Arial"/>
        </w:rPr>
      </w:pPr>
    </w:p>
    <w:p w:rsidR="00882680" w:rsidRPr="002C2125" w:rsidRDefault="00882680" w:rsidP="00C32AFF">
      <w:pPr>
        <w:ind w:left="567" w:hanging="567"/>
        <w:rPr>
          <w:rFonts w:ascii="Arial" w:hAnsi="Arial" w:cs="Arial"/>
        </w:rPr>
      </w:pPr>
    </w:p>
    <w:p w:rsidR="00882680" w:rsidRPr="002C2125" w:rsidRDefault="00882680" w:rsidP="00C32AFF">
      <w:pPr>
        <w:ind w:left="567" w:hanging="567"/>
        <w:rPr>
          <w:rFonts w:ascii="Arial" w:hAnsi="Arial" w:cs="Arial"/>
        </w:rPr>
      </w:pPr>
    </w:p>
    <w:p w:rsidR="00414C82" w:rsidRDefault="00414C82" w:rsidP="000E55A9">
      <w:pPr>
        <w:rPr>
          <w:rFonts w:ascii="Arial" w:hAnsi="Arial" w:cs="Arial"/>
        </w:rPr>
      </w:pPr>
      <w:r w:rsidRPr="002C2125">
        <w:rPr>
          <w:rFonts w:ascii="Arial" w:hAnsi="Arial" w:cs="Arial"/>
        </w:rPr>
        <w:t xml:space="preserve"> </w:t>
      </w:r>
      <w:r w:rsidR="00406932" w:rsidRPr="002C2125">
        <w:rPr>
          <w:rFonts w:ascii="Arial" w:hAnsi="Arial" w:cs="Arial"/>
        </w:rPr>
        <w:t>The</w:t>
      </w:r>
      <w:r w:rsidR="00882680" w:rsidRPr="002C2125">
        <w:rPr>
          <w:rFonts w:ascii="Arial" w:hAnsi="Arial" w:cs="Arial"/>
        </w:rPr>
        <w:t xml:space="preserve"> pits and lands represent 10100 in </w:t>
      </w:r>
      <w:r w:rsidR="00C32AFF" w:rsidRPr="002C2125">
        <w:rPr>
          <w:rFonts w:ascii="Arial" w:hAnsi="Arial" w:cs="Arial"/>
        </w:rPr>
        <w:t xml:space="preserve">binary </w:t>
      </w:r>
      <w:r w:rsidR="00882680" w:rsidRPr="002C2125">
        <w:rPr>
          <w:rFonts w:ascii="Arial" w:hAnsi="Arial" w:cs="Arial"/>
        </w:rPr>
        <w:t xml:space="preserve">which converts to 20 in </w:t>
      </w:r>
      <w:r w:rsidR="00C32AFF" w:rsidRPr="002C2125">
        <w:rPr>
          <w:rFonts w:ascii="Arial" w:hAnsi="Arial" w:cs="Arial"/>
        </w:rPr>
        <w:t>denary</w:t>
      </w:r>
      <w:r w:rsidR="00E62769" w:rsidRPr="002C2125">
        <w:rPr>
          <w:rFonts w:ascii="Arial" w:hAnsi="Arial" w:cs="Arial"/>
        </w:rPr>
        <w:t>.</w:t>
      </w:r>
    </w:p>
    <w:p w:rsidR="000E55A9" w:rsidRPr="002C2125" w:rsidRDefault="000E55A9" w:rsidP="000E55A9">
      <w:pPr>
        <w:rPr>
          <w:rFonts w:ascii="Arial" w:hAnsi="Arial" w:cs="Arial"/>
        </w:rPr>
      </w:pPr>
    </w:p>
    <w:p w:rsidR="00A9068F" w:rsidRPr="002C2125" w:rsidRDefault="001268EE" w:rsidP="00EF6E49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1</w:t>
      </w:r>
      <w:r w:rsidR="00C32AFF" w:rsidRPr="002C2125">
        <w:rPr>
          <w:rFonts w:ascii="Arial" w:hAnsi="Arial" w:cs="Arial"/>
        </w:rPr>
        <w:t>.</w:t>
      </w:r>
      <w:r w:rsidR="00EF6E49">
        <w:rPr>
          <w:rFonts w:ascii="Arial" w:hAnsi="Arial" w:cs="Arial"/>
        </w:rPr>
        <w:tab/>
      </w:r>
      <w:r w:rsidR="00A9068F" w:rsidRPr="002C2125">
        <w:rPr>
          <w:rFonts w:ascii="Arial" w:hAnsi="Arial" w:cs="Arial"/>
        </w:rPr>
        <w:t xml:space="preserve">What is the </w:t>
      </w:r>
      <w:r w:rsidR="00C32AFF" w:rsidRPr="002C2125">
        <w:rPr>
          <w:rFonts w:ascii="Arial" w:hAnsi="Arial" w:cs="Arial"/>
        </w:rPr>
        <w:t xml:space="preserve">denary </w:t>
      </w:r>
      <w:r w:rsidR="00A9068F" w:rsidRPr="002C2125">
        <w:rPr>
          <w:rFonts w:ascii="Arial" w:hAnsi="Arial" w:cs="Arial"/>
        </w:rPr>
        <w:t>value represented</w:t>
      </w:r>
      <w:r w:rsidR="00A0364E" w:rsidRPr="002C2125">
        <w:rPr>
          <w:rFonts w:ascii="Arial" w:hAnsi="Arial" w:cs="Arial"/>
        </w:rPr>
        <w:t xml:space="preserve"> here</w:t>
      </w:r>
      <w:r w:rsidR="00A9068F" w:rsidRPr="002C2125">
        <w:rPr>
          <w:rFonts w:ascii="Arial" w:hAnsi="Arial" w:cs="Arial"/>
        </w:rPr>
        <w:t>?</w:t>
      </w:r>
      <w:r w:rsidR="00494A4E" w:rsidRPr="002C2125">
        <w:rPr>
          <w:rFonts w:ascii="Arial" w:hAnsi="Arial" w:cs="Arial"/>
          <w:b/>
          <w:color w:val="FF0000"/>
        </w:rPr>
        <w:t xml:space="preserve"> </w:t>
      </w:r>
      <w:r w:rsidR="00816FE0">
        <w:rPr>
          <w:rFonts w:ascii="Arial" w:hAnsi="Arial" w:cs="Arial"/>
          <w:b/>
          <w:color w:val="FF0000"/>
        </w:rPr>
        <w:t xml:space="preserve">  </w:t>
      </w:r>
    </w:p>
    <w:tbl>
      <w:tblPr>
        <w:tblStyle w:val="TableGrid"/>
        <w:tblpPr w:leftFromText="180" w:rightFromText="180" w:vertAnchor="text" w:tblpXSpec="center" w:tblpY="1"/>
        <w:tblOverlap w:val="never"/>
        <w:tblW w:w="283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8"/>
        <w:gridCol w:w="568"/>
        <w:gridCol w:w="567"/>
        <w:gridCol w:w="567"/>
      </w:tblGrid>
      <w:tr w:rsidR="00494A4E" w:rsidRPr="002C2125" w:rsidTr="00494A4E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9068F" w:rsidRPr="002C2125" w:rsidTr="00494A4E">
        <w:trPr>
          <w:trHeight w:val="567"/>
        </w:trPr>
        <w:tc>
          <w:tcPr>
            <w:tcW w:w="5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  <w:tr2bl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</w:tbl>
    <w:p w:rsidR="00A9068F" w:rsidRPr="002C2125" w:rsidRDefault="00A9068F" w:rsidP="00C32AFF">
      <w:pPr>
        <w:ind w:left="567" w:hanging="567"/>
        <w:rPr>
          <w:rFonts w:ascii="Arial" w:hAnsi="Arial" w:cs="Arial"/>
        </w:rPr>
      </w:pPr>
    </w:p>
    <w:p w:rsidR="00A9068F" w:rsidRDefault="00A9068F" w:rsidP="00C32AFF">
      <w:pPr>
        <w:ind w:left="567" w:hanging="567"/>
        <w:rPr>
          <w:rFonts w:ascii="Arial" w:hAnsi="Arial" w:cs="Arial"/>
        </w:rPr>
      </w:pPr>
    </w:p>
    <w:p w:rsidR="00816FE0" w:rsidRPr="002C2125" w:rsidRDefault="00816FE0" w:rsidP="00C32AFF">
      <w:pPr>
        <w:ind w:left="567" w:hanging="567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39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5"/>
        <w:gridCol w:w="568"/>
        <w:gridCol w:w="568"/>
        <w:gridCol w:w="567"/>
        <w:gridCol w:w="567"/>
        <w:gridCol w:w="567"/>
      </w:tblGrid>
      <w:tr w:rsidR="00494A4E" w:rsidRPr="002C2125" w:rsidTr="002D7E4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94A4E" w:rsidRPr="002C2125" w:rsidTr="002D7E4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94A4E" w:rsidRPr="002C2125" w:rsidTr="002D7E4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=</w:t>
            </w:r>
          </w:p>
        </w:tc>
        <w:tc>
          <w:tcPr>
            <w:tcW w:w="56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4A4E" w:rsidRPr="002C2125" w:rsidRDefault="00494A4E" w:rsidP="009579ED">
            <w:pPr>
              <w:ind w:left="567" w:hanging="567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94A4E" w:rsidRPr="002C2125" w:rsidTr="002D7E40">
        <w:trPr>
          <w:trHeight w:val="39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  <w:r w:rsidRPr="002C2125">
              <w:rPr>
                <w:rFonts w:ascii="Arial" w:hAnsi="Arial" w:cs="Arial"/>
              </w:rPr>
              <w:t>=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94A4E" w:rsidRPr="00407271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494A4E" w:rsidRPr="002C2125" w:rsidRDefault="00494A4E" w:rsidP="00C32AFF">
      <w:pPr>
        <w:ind w:left="567" w:hanging="567"/>
        <w:rPr>
          <w:rFonts w:ascii="Arial" w:hAnsi="Arial" w:cs="Arial"/>
        </w:rPr>
      </w:pPr>
    </w:p>
    <w:p w:rsidR="00494A4E" w:rsidRPr="002C2125" w:rsidRDefault="00494A4E" w:rsidP="00C32AFF">
      <w:pPr>
        <w:ind w:left="567" w:hanging="567"/>
        <w:rPr>
          <w:rFonts w:ascii="Arial" w:hAnsi="Arial" w:cs="Arial"/>
        </w:rPr>
      </w:pPr>
    </w:p>
    <w:p w:rsidR="00494A4E" w:rsidRPr="002C2125" w:rsidRDefault="00494A4E" w:rsidP="00C32AFF">
      <w:pPr>
        <w:ind w:left="567" w:hanging="567"/>
        <w:rPr>
          <w:rFonts w:ascii="Arial" w:hAnsi="Arial" w:cs="Arial"/>
        </w:rPr>
      </w:pPr>
    </w:p>
    <w:p w:rsidR="00494A4E" w:rsidRPr="002C2125" w:rsidRDefault="00494A4E" w:rsidP="00C32AFF">
      <w:pPr>
        <w:ind w:left="567" w:hanging="567"/>
        <w:rPr>
          <w:rFonts w:ascii="Arial" w:hAnsi="Arial" w:cs="Arial"/>
        </w:rPr>
      </w:pPr>
    </w:p>
    <w:p w:rsidR="00A9068F" w:rsidRPr="002C2125" w:rsidRDefault="00494A4E" w:rsidP="00EF6E49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2</w:t>
      </w:r>
      <w:r w:rsidR="00C32AFF" w:rsidRPr="002C2125">
        <w:rPr>
          <w:rFonts w:ascii="Arial" w:hAnsi="Arial" w:cs="Arial"/>
        </w:rPr>
        <w:t>.</w:t>
      </w:r>
      <w:r w:rsidR="00C32AFF" w:rsidRPr="002C2125">
        <w:rPr>
          <w:rFonts w:ascii="Arial" w:hAnsi="Arial" w:cs="Arial"/>
        </w:rPr>
        <w:tab/>
      </w:r>
      <w:r w:rsidR="00A9068F" w:rsidRPr="002C2125">
        <w:rPr>
          <w:rFonts w:ascii="Arial" w:hAnsi="Arial" w:cs="Arial"/>
        </w:rPr>
        <w:t xml:space="preserve">What is the </w:t>
      </w:r>
      <w:r w:rsidR="00C32AFF" w:rsidRPr="002C2125">
        <w:rPr>
          <w:rFonts w:ascii="Arial" w:hAnsi="Arial" w:cs="Arial"/>
        </w:rPr>
        <w:t xml:space="preserve">denary </w:t>
      </w:r>
      <w:r w:rsidR="00A9068F" w:rsidRPr="002C2125">
        <w:rPr>
          <w:rFonts w:ascii="Arial" w:hAnsi="Arial" w:cs="Arial"/>
        </w:rPr>
        <w:t>value represented in this 8-</w:t>
      </w:r>
      <w:r w:rsidR="00C32AFF" w:rsidRPr="002C2125">
        <w:rPr>
          <w:rFonts w:ascii="Arial" w:hAnsi="Arial" w:cs="Arial"/>
        </w:rPr>
        <w:t xml:space="preserve">bit </w:t>
      </w:r>
      <w:r w:rsidR="00A9068F" w:rsidRPr="002C2125">
        <w:rPr>
          <w:rFonts w:ascii="Arial" w:hAnsi="Arial" w:cs="Arial"/>
        </w:rPr>
        <w:t>example?</w:t>
      </w:r>
      <w:r w:rsidR="00816FE0">
        <w:rPr>
          <w:rFonts w:ascii="Arial" w:hAnsi="Arial" w:cs="Arial"/>
        </w:rPr>
        <w:t xml:space="preserve">  </w:t>
      </w:r>
      <w:r w:rsidRPr="002C2125">
        <w:rPr>
          <w:rFonts w:ascii="Arial" w:hAnsi="Arial" w:cs="Arial"/>
        </w:rPr>
        <w:t xml:space="preserve"> </w:t>
      </w:r>
      <w:r w:rsidR="00A0364E" w:rsidRPr="002C2125"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45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8"/>
        <w:gridCol w:w="568"/>
        <w:gridCol w:w="567"/>
        <w:gridCol w:w="567"/>
        <w:gridCol w:w="567"/>
        <w:gridCol w:w="567"/>
        <w:gridCol w:w="567"/>
      </w:tblGrid>
      <w:tr w:rsidR="000A2CE6" w:rsidRPr="002C2125" w:rsidTr="00494A4E">
        <w:trPr>
          <w:trHeight w:val="567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94A4E" w:rsidRPr="002C2125" w:rsidTr="00494A4E">
        <w:trPr>
          <w:trHeight w:val="567"/>
        </w:trPr>
        <w:tc>
          <w:tcPr>
            <w:tcW w:w="565" w:type="dxa"/>
            <w:tcBorders>
              <w:top w:val="nil"/>
              <w:left w:val="nil"/>
              <w:bottom w:val="nil"/>
              <w:right w:val="single" w:sz="18" w:space="0" w:color="FFFFFF" w:themeColor="background1"/>
              <w:tl2br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</w:tbl>
    <w:p w:rsidR="00A9068F" w:rsidRPr="002C2125" w:rsidRDefault="00A9068F" w:rsidP="00C32AFF">
      <w:pPr>
        <w:ind w:left="567" w:hanging="567"/>
        <w:rPr>
          <w:rFonts w:ascii="Arial" w:hAnsi="Arial" w:cs="Arial"/>
        </w:rPr>
      </w:pPr>
    </w:p>
    <w:p w:rsidR="00A9068F" w:rsidRPr="002C2125" w:rsidRDefault="00A9068F" w:rsidP="00C32AFF">
      <w:pPr>
        <w:ind w:left="567" w:hanging="567"/>
        <w:rPr>
          <w:rFonts w:ascii="Arial" w:hAnsi="Arial" w:cs="Arial"/>
        </w:rPr>
      </w:pPr>
    </w:p>
    <w:p w:rsidR="00BA0145" w:rsidRPr="002C2125" w:rsidRDefault="00BA0145" w:rsidP="00C32AFF">
      <w:pPr>
        <w:ind w:left="567" w:hanging="567"/>
        <w:rPr>
          <w:rFonts w:ascii="Arial" w:hAnsi="Arial" w:cs="Arial"/>
        </w:rPr>
      </w:pPr>
      <w:r w:rsidRPr="002C2125">
        <w:rPr>
          <w:rFonts w:ascii="Arial" w:hAnsi="Arial" w:cs="Arial"/>
        </w:rPr>
        <w:br w:type="page"/>
      </w:r>
    </w:p>
    <w:p w:rsidR="00BA0145" w:rsidRPr="002C2125" w:rsidRDefault="00BA0145" w:rsidP="00C32AFF">
      <w:pPr>
        <w:ind w:left="567" w:hanging="567"/>
        <w:rPr>
          <w:rFonts w:ascii="Arial" w:hAnsi="Arial" w:cs="Arial"/>
        </w:rPr>
      </w:pPr>
    </w:p>
    <w:p w:rsidR="00A9068F" w:rsidRPr="002C2125" w:rsidRDefault="00A9068F" w:rsidP="002C2125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3</w:t>
      </w:r>
      <w:r w:rsidR="00C32AFF" w:rsidRPr="002C2125">
        <w:rPr>
          <w:rFonts w:ascii="Arial" w:hAnsi="Arial" w:cs="Arial"/>
        </w:rPr>
        <w:t>.</w:t>
      </w:r>
      <w:r w:rsidR="00C32AFF" w:rsidRPr="002C2125">
        <w:rPr>
          <w:rFonts w:ascii="Arial" w:hAnsi="Arial" w:cs="Arial"/>
        </w:rPr>
        <w:tab/>
      </w:r>
      <w:r w:rsidRPr="002C2125">
        <w:rPr>
          <w:rFonts w:ascii="Arial" w:hAnsi="Arial" w:cs="Arial"/>
        </w:rPr>
        <w:t xml:space="preserve">Determine the letter or character represented by the following sequence of </w:t>
      </w:r>
      <w:r w:rsidR="00C32AFF" w:rsidRPr="002C2125">
        <w:rPr>
          <w:rFonts w:ascii="Arial" w:hAnsi="Arial" w:cs="Arial"/>
        </w:rPr>
        <w:t xml:space="preserve">pits </w:t>
      </w:r>
      <w:r w:rsidRPr="002C2125">
        <w:rPr>
          <w:rFonts w:ascii="Arial" w:hAnsi="Arial" w:cs="Arial"/>
        </w:rPr>
        <w:t xml:space="preserve">and </w:t>
      </w:r>
      <w:r w:rsidR="00C32AFF" w:rsidRPr="002C2125">
        <w:rPr>
          <w:rFonts w:ascii="Arial" w:hAnsi="Arial" w:cs="Arial"/>
        </w:rPr>
        <w:t>lands</w:t>
      </w:r>
      <w:r w:rsidRPr="002C2125">
        <w:rPr>
          <w:rFonts w:ascii="Arial" w:hAnsi="Arial" w:cs="Arial"/>
        </w:rPr>
        <w:t>. Use the ASCII table to help you</w:t>
      </w:r>
      <w:r w:rsidRPr="00DE0447">
        <w:rPr>
          <w:rFonts w:ascii="Arial" w:hAnsi="Arial" w:cs="Arial"/>
        </w:rPr>
        <w:t>.</w:t>
      </w:r>
      <w:r w:rsidR="0090493E" w:rsidRPr="00DE0447">
        <w:rPr>
          <w:rFonts w:ascii="Arial" w:hAnsi="Arial" w:cs="Arial"/>
        </w:rPr>
        <w:t xml:space="preserve"> </w:t>
      </w:r>
      <w:r w:rsidR="00816FE0">
        <w:rPr>
          <w:rFonts w:ascii="Arial" w:hAnsi="Arial" w:cs="Arial"/>
        </w:rPr>
        <w:t xml:space="preserve">  </w:t>
      </w:r>
      <w:r w:rsidR="00A0364E" w:rsidRPr="002C2125"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45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8"/>
        <w:gridCol w:w="568"/>
        <w:gridCol w:w="567"/>
        <w:gridCol w:w="567"/>
        <w:gridCol w:w="567"/>
        <w:gridCol w:w="567"/>
        <w:gridCol w:w="567"/>
      </w:tblGrid>
      <w:tr w:rsidR="00494A4E" w:rsidRPr="002C2125" w:rsidTr="00B803DA">
        <w:trPr>
          <w:trHeight w:val="510"/>
        </w:trPr>
        <w:tc>
          <w:tcPr>
            <w:tcW w:w="565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494A4E" w:rsidRPr="002C2125" w:rsidRDefault="00494A4E" w:rsidP="00C32AFF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A2CE6" w:rsidRPr="002C2125" w:rsidTr="00B803DA">
        <w:trPr>
          <w:trHeight w:val="567"/>
        </w:trPr>
        <w:tc>
          <w:tcPr>
            <w:tcW w:w="565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  <w:tr2bl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  <w:tl2br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000000" w:themeColor="text1"/>
              <w:right w:val="single" w:sz="18" w:space="0" w:color="FFFFFF" w:themeColor="background1"/>
              <w:tl2br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000000" w:themeColor="text1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A9068F" w:rsidRPr="002C2125" w:rsidRDefault="00A9068F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</w:tbl>
    <w:p w:rsidR="00A9068F" w:rsidRPr="002C2125" w:rsidRDefault="00A9068F" w:rsidP="00C32AFF">
      <w:pPr>
        <w:ind w:left="567" w:hanging="567"/>
        <w:rPr>
          <w:rFonts w:ascii="Arial" w:hAnsi="Arial" w:cs="Arial"/>
        </w:rPr>
      </w:pPr>
    </w:p>
    <w:p w:rsidR="00A9068F" w:rsidRPr="002C2125" w:rsidRDefault="00A9068F" w:rsidP="00C32AFF">
      <w:pPr>
        <w:ind w:left="567" w:hanging="567"/>
        <w:rPr>
          <w:rFonts w:ascii="Arial" w:hAnsi="Arial" w:cs="Arial"/>
        </w:rPr>
      </w:pPr>
    </w:p>
    <w:p w:rsidR="00925821" w:rsidRPr="002C2125" w:rsidRDefault="00925821" w:rsidP="00C32AFF">
      <w:pPr>
        <w:ind w:left="567" w:hanging="567"/>
        <w:rPr>
          <w:rFonts w:ascii="Arial" w:hAnsi="Arial" w:cs="Arial"/>
        </w:rPr>
      </w:pPr>
    </w:p>
    <w:p w:rsidR="00A0364E" w:rsidRPr="002C2125" w:rsidRDefault="00A0364E" w:rsidP="002C2125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4</w:t>
      </w:r>
      <w:r w:rsidR="00C32AFF" w:rsidRPr="002C2125">
        <w:rPr>
          <w:rFonts w:ascii="Arial" w:hAnsi="Arial" w:cs="Arial"/>
        </w:rPr>
        <w:t>.</w:t>
      </w:r>
      <w:r w:rsidR="00C32AFF" w:rsidRPr="002C2125">
        <w:rPr>
          <w:rFonts w:ascii="Arial" w:hAnsi="Arial" w:cs="Arial"/>
        </w:rPr>
        <w:tab/>
      </w:r>
      <w:r w:rsidRPr="002C2125">
        <w:rPr>
          <w:rFonts w:ascii="Arial" w:hAnsi="Arial" w:cs="Arial"/>
        </w:rPr>
        <w:t xml:space="preserve">Determine the letter or character represented by the following sequence of </w:t>
      </w:r>
      <w:r w:rsidR="00C32AFF" w:rsidRPr="002C2125">
        <w:rPr>
          <w:rFonts w:ascii="Arial" w:hAnsi="Arial" w:cs="Arial"/>
        </w:rPr>
        <w:t xml:space="preserve">pits </w:t>
      </w:r>
      <w:r w:rsidRPr="002C2125">
        <w:rPr>
          <w:rFonts w:ascii="Arial" w:hAnsi="Arial" w:cs="Arial"/>
        </w:rPr>
        <w:t xml:space="preserve">and </w:t>
      </w:r>
      <w:r w:rsidR="00C32AFF" w:rsidRPr="002C2125">
        <w:rPr>
          <w:rFonts w:ascii="Arial" w:hAnsi="Arial" w:cs="Arial"/>
        </w:rPr>
        <w:t>lands</w:t>
      </w:r>
      <w:r w:rsidRPr="002C2125">
        <w:rPr>
          <w:rFonts w:ascii="Arial" w:hAnsi="Arial" w:cs="Arial"/>
        </w:rPr>
        <w:t>. Use the ASCII table to help you.</w:t>
      </w:r>
      <w:r w:rsidR="0090493E" w:rsidRPr="002C2125">
        <w:rPr>
          <w:rFonts w:ascii="Arial" w:hAnsi="Arial" w:cs="Arial"/>
        </w:rPr>
        <w:t xml:space="preserve"> </w:t>
      </w:r>
      <w:r w:rsidR="00816FE0">
        <w:rPr>
          <w:rFonts w:ascii="Arial" w:hAnsi="Arial" w:cs="Arial"/>
        </w:rPr>
        <w:t xml:space="preserve">  </w:t>
      </w:r>
      <w:r w:rsidRPr="002C2125"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45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5"/>
        <w:gridCol w:w="568"/>
        <w:gridCol w:w="568"/>
        <w:gridCol w:w="567"/>
        <w:gridCol w:w="567"/>
        <w:gridCol w:w="567"/>
        <w:gridCol w:w="567"/>
        <w:gridCol w:w="567"/>
      </w:tblGrid>
      <w:tr w:rsidR="00B803DA" w:rsidRPr="002C2125" w:rsidTr="00B803DA">
        <w:trPr>
          <w:trHeight w:val="340"/>
        </w:trPr>
        <w:tc>
          <w:tcPr>
            <w:tcW w:w="565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  <w:tr2bl w:val="single" w:sz="18" w:space="0" w:color="FFFFFF" w:themeColor="background1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nil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8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  <w:tr2bl w:val="nil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nil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  <w:tl2br w:val="single" w:sz="18" w:space="0" w:color="FFFFFF" w:themeColor="background1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nil"/>
            </w:tcBorders>
          </w:tcPr>
          <w:p w:rsidR="00B803DA" w:rsidRPr="002C2125" w:rsidRDefault="00B803DA" w:rsidP="00B803DA">
            <w:pPr>
              <w:ind w:left="567" w:hanging="567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0364E" w:rsidRPr="002C2125" w:rsidTr="00B803DA">
        <w:trPr>
          <w:trHeight w:val="567"/>
        </w:trPr>
        <w:tc>
          <w:tcPr>
            <w:tcW w:w="565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  <w:tr2bl w:val="single" w:sz="18" w:space="0" w:color="FFFFFF" w:themeColor="background1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FFFF" w:themeColor="background1"/>
              <w:tr2bl w:val="single" w:sz="18" w:space="0" w:color="FFC000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FFFF" w:themeColor="background1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l2br w:val="single" w:sz="18" w:space="0" w:color="FFC000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FFFFFF" w:themeColor="background1"/>
              <w:bottom w:val="single" w:sz="18" w:space="0" w:color="000000" w:themeColor="text1"/>
              <w:right w:val="single" w:sz="18" w:space="0" w:color="FFFFFF" w:themeColor="background1"/>
              <w:tl2br w:val="single" w:sz="18" w:space="0" w:color="FFFFFF" w:themeColor="background1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  <w:tr2bl w:val="single" w:sz="18" w:space="0" w:color="FFC000"/>
            </w:tcBorders>
          </w:tcPr>
          <w:p w:rsidR="00A0364E" w:rsidRPr="002C2125" w:rsidRDefault="00A0364E" w:rsidP="00C32AFF">
            <w:pPr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</w:tbl>
    <w:p w:rsidR="00A0364E" w:rsidRPr="002C2125" w:rsidRDefault="00A0364E" w:rsidP="00C32AFF">
      <w:pPr>
        <w:ind w:left="567" w:hanging="567"/>
        <w:rPr>
          <w:rFonts w:ascii="Arial" w:hAnsi="Arial" w:cs="Arial"/>
        </w:rPr>
      </w:pPr>
    </w:p>
    <w:p w:rsidR="00A0364E" w:rsidRDefault="00A0364E" w:rsidP="00C32AFF">
      <w:pPr>
        <w:ind w:left="567" w:hanging="567"/>
        <w:rPr>
          <w:rFonts w:ascii="Arial" w:hAnsi="Arial" w:cs="Arial"/>
        </w:rPr>
      </w:pPr>
    </w:p>
    <w:p w:rsidR="00B803DA" w:rsidRPr="002C2125" w:rsidRDefault="00B803DA" w:rsidP="00C32AFF">
      <w:pPr>
        <w:ind w:left="567" w:hanging="567"/>
        <w:rPr>
          <w:rFonts w:ascii="Arial" w:hAnsi="Arial" w:cs="Arial"/>
        </w:rPr>
      </w:pPr>
    </w:p>
    <w:p w:rsidR="00925821" w:rsidRPr="002C2125" w:rsidRDefault="000677E8" w:rsidP="002C2125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2991381</wp:posOffset>
                </wp:positionH>
                <wp:positionV relativeFrom="paragraph">
                  <wp:posOffset>534964</wp:posOffset>
                </wp:positionV>
                <wp:extent cx="0" cy="8096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341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42.1pt" to="235.5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" strokecolor="#4579b8 [3044]">
                <v:stroke dashstyle="dash"/>
              </v:line>
            </w:pict>
          </mc:Fallback>
        </mc:AlternateContent>
      </w:r>
      <w:r w:rsidR="00925821" w:rsidRPr="002C2125">
        <w:rPr>
          <w:rFonts w:ascii="Arial" w:hAnsi="Arial" w:cs="Arial"/>
        </w:rPr>
        <w:t>5</w:t>
      </w:r>
      <w:r w:rsidR="00C32AFF" w:rsidRPr="002C2125">
        <w:rPr>
          <w:rFonts w:ascii="Arial" w:hAnsi="Arial" w:cs="Arial"/>
        </w:rPr>
        <w:t>.</w:t>
      </w:r>
      <w:r w:rsidR="00C32AFF" w:rsidRPr="002C2125">
        <w:rPr>
          <w:rFonts w:ascii="Arial" w:hAnsi="Arial" w:cs="Arial"/>
        </w:rPr>
        <w:tab/>
      </w:r>
      <w:r w:rsidR="00925821" w:rsidRPr="002C2125">
        <w:rPr>
          <w:rFonts w:ascii="Arial" w:hAnsi="Arial" w:cs="Arial"/>
        </w:rPr>
        <w:t xml:space="preserve">Using the ASCII table to help you, draw your initials using </w:t>
      </w:r>
      <w:r w:rsidR="00C32AFF" w:rsidRPr="002C2125">
        <w:rPr>
          <w:rFonts w:ascii="Arial" w:hAnsi="Arial" w:cs="Arial"/>
        </w:rPr>
        <w:t xml:space="preserve">pits </w:t>
      </w:r>
      <w:r w:rsidR="00925821" w:rsidRPr="002C2125">
        <w:rPr>
          <w:rFonts w:ascii="Arial" w:hAnsi="Arial" w:cs="Arial"/>
        </w:rPr>
        <w:t xml:space="preserve">and </w:t>
      </w:r>
      <w:r w:rsidR="00C32AFF" w:rsidRPr="002C2125">
        <w:rPr>
          <w:rFonts w:ascii="Arial" w:hAnsi="Arial" w:cs="Arial"/>
        </w:rPr>
        <w:t>lands</w:t>
      </w:r>
      <w:r w:rsidR="00925821" w:rsidRPr="002C2125">
        <w:rPr>
          <w:rFonts w:ascii="Arial" w:hAnsi="Arial" w:cs="Arial"/>
        </w:rPr>
        <w:t>. Use the grid to help you.</w:t>
      </w:r>
      <w:r w:rsidR="00925821" w:rsidRPr="002C2125"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right" w:tblpY="31"/>
        <w:tblOverlap w:val="never"/>
        <w:tblW w:w="8615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</w:tblGrid>
      <w:tr w:rsidR="000677E8" w:rsidRPr="002C2125" w:rsidTr="00EF6E49">
        <w:trPr>
          <w:trHeight w:val="671"/>
        </w:trPr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538" w:type="dxa"/>
          </w:tcPr>
          <w:p w:rsidR="000677E8" w:rsidRPr="002C2125" w:rsidRDefault="000677E8" w:rsidP="00EF6E49">
            <w:pPr>
              <w:spacing w:after="200" w:line="276" w:lineRule="auto"/>
              <w:ind w:left="567" w:hanging="567"/>
              <w:rPr>
                <w:rFonts w:ascii="Arial" w:hAnsi="Arial" w:cs="Arial"/>
              </w:rPr>
            </w:pPr>
          </w:p>
        </w:tc>
      </w:tr>
    </w:tbl>
    <w:p w:rsidR="00925821" w:rsidRPr="002C2125" w:rsidRDefault="00925821" w:rsidP="00C32AFF">
      <w:pPr>
        <w:ind w:left="567" w:hanging="567"/>
        <w:rPr>
          <w:rFonts w:ascii="Arial" w:hAnsi="Arial" w:cs="Arial"/>
        </w:rPr>
      </w:pPr>
    </w:p>
    <w:p w:rsidR="007C4086" w:rsidRPr="002C2125" w:rsidRDefault="0017009A" w:rsidP="00C32AFF">
      <w:pPr>
        <w:ind w:left="567" w:hanging="567"/>
        <w:rPr>
          <w:rFonts w:ascii="Arial" w:hAnsi="Arial" w:cs="Arial"/>
          <w:b/>
        </w:rPr>
      </w:pPr>
      <w:r w:rsidRPr="002C2125">
        <w:rPr>
          <w:rFonts w:ascii="Arial" w:hAnsi="Arial" w:cs="Arial"/>
          <w:b/>
        </w:rPr>
        <w:t>Extension</w:t>
      </w:r>
      <w:r w:rsidR="007C4086" w:rsidRPr="002C2125">
        <w:rPr>
          <w:rFonts w:ascii="Arial" w:hAnsi="Arial" w:cs="Arial"/>
          <w:b/>
        </w:rPr>
        <w:t xml:space="preserve"> questions</w:t>
      </w:r>
      <w:r w:rsidRPr="002C2125">
        <w:rPr>
          <w:rFonts w:ascii="Arial" w:hAnsi="Arial" w:cs="Arial"/>
          <w:b/>
        </w:rPr>
        <w:t xml:space="preserve"> </w:t>
      </w:r>
      <w:r w:rsidR="00073D83" w:rsidRPr="002C2125">
        <w:rPr>
          <w:rFonts w:ascii="Arial" w:hAnsi="Arial" w:cs="Arial"/>
          <w:b/>
        </w:rPr>
        <w:t xml:space="preserve"> </w:t>
      </w:r>
    </w:p>
    <w:p w:rsidR="009579ED" w:rsidRPr="007725E3" w:rsidRDefault="009579ED" w:rsidP="009579ED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6.</w:t>
      </w:r>
      <w:r w:rsidRPr="002C2125">
        <w:rPr>
          <w:rFonts w:ascii="Arial" w:hAnsi="Arial" w:cs="Arial"/>
        </w:rPr>
        <w:tab/>
        <w:t>How do you think rewritable CDs might work? You can’t ‘un-burn’ a CD! (Hint: Think of magic ink!)</w:t>
      </w: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Pr="002C2125" w:rsidRDefault="009579ED" w:rsidP="009579ED">
      <w:pPr>
        <w:ind w:left="426" w:hanging="426"/>
        <w:rPr>
          <w:rFonts w:ascii="Arial" w:hAnsi="Arial" w:cs="Arial"/>
        </w:rPr>
      </w:pPr>
      <w:r w:rsidRPr="002C2125">
        <w:rPr>
          <w:rFonts w:ascii="Arial" w:hAnsi="Arial" w:cs="Arial"/>
        </w:rPr>
        <w:t>7.</w:t>
      </w:r>
      <w:r w:rsidRPr="002C2125">
        <w:rPr>
          <w:rFonts w:ascii="Arial" w:hAnsi="Arial" w:cs="Arial"/>
        </w:rPr>
        <w:tab/>
        <w:t>How can a DVD or Blu-Ray disk hold so much more than a CD if they are all the same physical size? How would the surfaces differ if you could see them all under a microscope?</w:t>
      </w: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</w:p>
    <w:p w:rsidR="009579ED" w:rsidRDefault="009579ED" w:rsidP="009579ED">
      <w:pPr>
        <w:pBdr>
          <w:between w:val="single" w:sz="4" w:space="1" w:color="auto"/>
        </w:pBdr>
        <w:tabs>
          <w:tab w:val="left" w:pos="426"/>
          <w:tab w:val="right" w:pos="9048"/>
        </w:tabs>
        <w:spacing w:before="120" w:after="120"/>
        <w:ind w:left="426"/>
        <w:rPr>
          <w:rFonts w:ascii="Arial" w:hAnsi="Arial" w:cs="Arial"/>
          <w:noProof/>
          <w:color w:val="FF0000"/>
        </w:rPr>
      </w:pPr>
      <w:bookmarkStart w:id="0" w:name="_GoBack"/>
      <w:bookmarkEnd w:id="0"/>
    </w:p>
    <w:sectPr w:rsidR="009579ED" w:rsidSect="00CA42F0">
      <w:headerReference w:type="default" r:id="rId8"/>
      <w:footerReference w:type="default" r:id="rId9"/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6FF" w:rsidRDefault="005376FF" w:rsidP="00C8649F">
      <w:pPr>
        <w:spacing w:after="0" w:line="240" w:lineRule="auto"/>
      </w:pPr>
      <w:r>
        <w:separator/>
      </w:r>
    </w:p>
  </w:endnote>
  <w:endnote w:type="continuationSeparator" w:id="0">
    <w:p w:rsidR="005376FF" w:rsidRDefault="005376FF" w:rsidP="00C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5967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25DF3" w:rsidRPr="00925DF3" w:rsidRDefault="00925DF3">
        <w:pPr>
          <w:pStyle w:val="Footer"/>
          <w:jc w:val="right"/>
          <w:rPr>
            <w:rFonts w:ascii="Arial" w:hAnsi="Arial" w:cs="Arial"/>
          </w:rPr>
        </w:pPr>
        <w:r w:rsidRPr="00925DF3">
          <w:rPr>
            <w:rFonts w:ascii="Arial" w:hAnsi="Arial" w:cs="Arial"/>
          </w:rPr>
          <w:fldChar w:fldCharType="begin"/>
        </w:r>
        <w:r w:rsidRPr="00925DF3">
          <w:rPr>
            <w:rFonts w:ascii="Arial" w:hAnsi="Arial" w:cs="Arial"/>
          </w:rPr>
          <w:instrText xml:space="preserve"> PAGE   \* MERGEFORMAT </w:instrText>
        </w:r>
        <w:r w:rsidRPr="00925DF3">
          <w:rPr>
            <w:rFonts w:ascii="Arial" w:hAnsi="Arial" w:cs="Arial"/>
          </w:rPr>
          <w:fldChar w:fldCharType="separate"/>
        </w:r>
        <w:r w:rsidR="0073217D">
          <w:rPr>
            <w:rFonts w:ascii="Arial" w:hAnsi="Arial" w:cs="Arial"/>
            <w:noProof/>
          </w:rPr>
          <w:t>2</w:t>
        </w:r>
        <w:r w:rsidRPr="00925DF3">
          <w:rPr>
            <w:rFonts w:ascii="Arial" w:hAnsi="Arial" w:cs="Arial"/>
            <w:noProof/>
          </w:rPr>
          <w:fldChar w:fldCharType="end"/>
        </w:r>
      </w:p>
    </w:sdtContent>
  </w:sdt>
  <w:p w:rsidR="00925DF3" w:rsidRDefault="00925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6FF" w:rsidRDefault="005376FF" w:rsidP="00C8649F">
      <w:pPr>
        <w:spacing w:after="0" w:line="240" w:lineRule="auto"/>
      </w:pPr>
      <w:r>
        <w:separator/>
      </w:r>
    </w:p>
  </w:footnote>
  <w:footnote w:type="continuationSeparator" w:id="0">
    <w:p w:rsidR="005376FF" w:rsidRDefault="005376FF" w:rsidP="00C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45" w:rsidRDefault="00BA0145" w:rsidP="00BA0145">
    <w:pPr>
      <w:pStyle w:val="Header"/>
      <w:tabs>
        <w:tab w:val="clear" w:pos="4513"/>
        <w:tab w:val="left" w:pos="2378"/>
        <w:tab w:val="left" w:pos="6045"/>
      </w:tabs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067F5" wp14:editId="0A00E644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F6078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BA0145" w:rsidRDefault="002C2125" w:rsidP="00BA0145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5b </w:t>
                          </w:r>
                          <w:r w:rsidR="00BA014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Reading </w:t>
                          </w:r>
                          <w:proofErr w:type="gramStart"/>
                          <w:r w:rsidR="00BA014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from a CD</w:t>
                          </w:r>
                          <w:r w:rsidR="00BA014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BA014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Understanding computers</w:t>
                          </w:r>
                          <w:proofErr w:type="gramEnd"/>
                        </w:p>
                        <w:p w:rsidR="00BA0145" w:rsidRDefault="00BA0145" w:rsidP="00BA014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50421A7" id="Rectangle 11" o:spid="_x0000_s1026" style="position:absolute;margin-left:-71.1pt;margin-top:-35.2pt;width:596.1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" fillcolor="#0f6078" stroked="f">
              <v:fill opacity="63736f"/>
              <v:textbox>
                <w:txbxContent>
                  <w:p w:rsidR="00BA0145" w:rsidRDefault="002C2125" w:rsidP="00BA0145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5b </w:t>
                    </w:r>
                    <w:r w:rsidR="00BA014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Reading from a CD</w:t>
                    </w:r>
                    <w:r w:rsidR="00BA014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BA0145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Understanding computers</w:t>
                    </w:r>
                  </w:p>
                  <w:p w:rsidR="00BA0145" w:rsidRDefault="00BA0145" w:rsidP="00BA014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E8463" wp14:editId="7979A0F4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2" name="Picture 2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8649F" w:rsidRPr="00BA0145" w:rsidRDefault="00C8649F" w:rsidP="00BA01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1F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0E9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E6C62"/>
    <w:multiLevelType w:val="hybridMultilevel"/>
    <w:tmpl w:val="3FCE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7AAA"/>
    <w:multiLevelType w:val="hybridMultilevel"/>
    <w:tmpl w:val="5A26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A2018"/>
    <w:multiLevelType w:val="hybridMultilevel"/>
    <w:tmpl w:val="0478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34D73"/>
    <w:multiLevelType w:val="hybridMultilevel"/>
    <w:tmpl w:val="BE204484"/>
    <w:lvl w:ilvl="0" w:tplc="FB660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plc="38DA7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0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EA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88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68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69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804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65AEE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40AA3"/>
    <w:multiLevelType w:val="hybridMultilevel"/>
    <w:tmpl w:val="C0DC2F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F"/>
    <w:rsid w:val="000076EB"/>
    <w:rsid w:val="000677E8"/>
    <w:rsid w:val="00073D83"/>
    <w:rsid w:val="000744C4"/>
    <w:rsid w:val="00077180"/>
    <w:rsid w:val="00093CE4"/>
    <w:rsid w:val="000A2CE6"/>
    <w:rsid w:val="000A5196"/>
    <w:rsid w:val="000C014B"/>
    <w:rsid w:val="000C5A71"/>
    <w:rsid w:val="000C74AD"/>
    <w:rsid w:val="000E55A9"/>
    <w:rsid w:val="000F1387"/>
    <w:rsid w:val="000F3971"/>
    <w:rsid w:val="00115A57"/>
    <w:rsid w:val="001268EE"/>
    <w:rsid w:val="0017009A"/>
    <w:rsid w:val="001834BC"/>
    <w:rsid w:val="00197FC1"/>
    <w:rsid w:val="001A4834"/>
    <w:rsid w:val="001E07EE"/>
    <w:rsid w:val="001E657E"/>
    <w:rsid w:val="00217266"/>
    <w:rsid w:val="00220FD2"/>
    <w:rsid w:val="002241E0"/>
    <w:rsid w:val="00225B6E"/>
    <w:rsid w:val="002277CA"/>
    <w:rsid w:val="002413A0"/>
    <w:rsid w:val="00241CEA"/>
    <w:rsid w:val="002459C0"/>
    <w:rsid w:val="00245EAE"/>
    <w:rsid w:val="002626C4"/>
    <w:rsid w:val="002C2125"/>
    <w:rsid w:val="002C21F8"/>
    <w:rsid w:val="002E5AC0"/>
    <w:rsid w:val="003A5300"/>
    <w:rsid w:val="003D3553"/>
    <w:rsid w:val="003F1445"/>
    <w:rsid w:val="00406932"/>
    <w:rsid w:val="00407271"/>
    <w:rsid w:val="00414C82"/>
    <w:rsid w:val="00432B84"/>
    <w:rsid w:val="004369B0"/>
    <w:rsid w:val="004672D1"/>
    <w:rsid w:val="004900A5"/>
    <w:rsid w:val="00494A4E"/>
    <w:rsid w:val="00494CD1"/>
    <w:rsid w:val="004A4590"/>
    <w:rsid w:val="005376FF"/>
    <w:rsid w:val="0054331C"/>
    <w:rsid w:val="00554AC6"/>
    <w:rsid w:val="00556B00"/>
    <w:rsid w:val="005B2229"/>
    <w:rsid w:val="005E29A3"/>
    <w:rsid w:val="00603D3C"/>
    <w:rsid w:val="0060522E"/>
    <w:rsid w:val="00632B91"/>
    <w:rsid w:val="0064156C"/>
    <w:rsid w:val="00670DEF"/>
    <w:rsid w:val="0067290B"/>
    <w:rsid w:val="00684B02"/>
    <w:rsid w:val="006C7D98"/>
    <w:rsid w:val="0073217D"/>
    <w:rsid w:val="007725E3"/>
    <w:rsid w:val="007B09A1"/>
    <w:rsid w:val="007B306B"/>
    <w:rsid w:val="007B4681"/>
    <w:rsid w:val="007B4B5A"/>
    <w:rsid w:val="007C4086"/>
    <w:rsid w:val="007D723C"/>
    <w:rsid w:val="007E237D"/>
    <w:rsid w:val="00812D7F"/>
    <w:rsid w:val="00816FE0"/>
    <w:rsid w:val="008351A9"/>
    <w:rsid w:val="00835C9F"/>
    <w:rsid w:val="008430F2"/>
    <w:rsid w:val="00882680"/>
    <w:rsid w:val="008847CA"/>
    <w:rsid w:val="008B455C"/>
    <w:rsid w:val="0090493E"/>
    <w:rsid w:val="0091250C"/>
    <w:rsid w:val="00925821"/>
    <w:rsid w:val="00925DF3"/>
    <w:rsid w:val="009579ED"/>
    <w:rsid w:val="00967328"/>
    <w:rsid w:val="00994E80"/>
    <w:rsid w:val="009C51F2"/>
    <w:rsid w:val="009D388B"/>
    <w:rsid w:val="009D5E1C"/>
    <w:rsid w:val="009E7E53"/>
    <w:rsid w:val="00A0364E"/>
    <w:rsid w:val="00A57C08"/>
    <w:rsid w:val="00A75A8C"/>
    <w:rsid w:val="00A9068F"/>
    <w:rsid w:val="00A9369D"/>
    <w:rsid w:val="00A940E8"/>
    <w:rsid w:val="00AA7E3E"/>
    <w:rsid w:val="00AF5AB4"/>
    <w:rsid w:val="00B0259D"/>
    <w:rsid w:val="00B23DBF"/>
    <w:rsid w:val="00B563C2"/>
    <w:rsid w:val="00B803A0"/>
    <w:rsid w:val="00B803DA"/>
    <w:rsid w:val="00BA0145"/>
    <w:rsid w:val="00BA0A04"/>
    <w:rsid w:val="00BC0F67"/>
    <w:rsid w:val="00BD28C3"/>
    <w:rsid w:val="00BE2DD0"/>
    <w:rsid w:val="00C104D6"/>
    <w:rsid w:val="00C15A07"/>
    <w:rsid w:val="00C17825"/>
    <w:rsid w:val="00C3043D"/>
    <w:rsid w:val="00C32AFF"/>
    <w:rsid w:val="00C516DA"/>
    <w:rsid w:val="00C67F4A"/>
    <w:rsid w:val="00C749C4"/>
    <w:rsid w:val="00C75F9E"/>
    <w:rsid w:val="00C8649F"/>
    <w:rsid w:val="00C87495"/>
    <w:rsid w:val="00C962FF"/>
    <w:rsid w:val="00CA42F0"/>
    <w:rsid w:val="00CC017E"/>
    <w:rsid w:val="00CE25E0"/>
    <w:rsid w:val="00CF79E0"/>
    <w:rsid w:val="00D12EE7"/>
    <w:rsid w:val="00D9793B"/>
    <w:rsid w:val="00DE0447"/>
    <w:rsid w:val="00DE7D72"/>
    <w:rsid w:val="00DF1CCA"/>
    <w:rsid w:val="00DF3A20"/>
    <w:rsid w:val="00E04ADA"/>
    <w:rsid w:val="00E2584D"/>
    <w:rsid w:val="00E40E9A"/>
    <w:rsid w:val="00E51CBE"/>
    <w:rsid w:val="00E62769"/>
    <w:rsid w:val="00E74AF4"/>
    <w:rsid w:val="00E8473C"/>
    <w:rsid w:val="00E93C8C"/>
    <w:rsid w:val="00ED00A6"/>
    <w:rsid w:val="00EF61CC"/>
    <w:rsid w:val="00EF6E49"/>
    <w:rsid w:val="00F5109E"/>
    <w:rsid w:val="00F7639C"/>
    <w:rsid w:val="00FA5738"/>
    <w:rsid w:val="00FC120C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8F"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5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27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8F"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59"/>
    <w:rsid w:val="00CA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0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62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3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4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10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75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49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4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5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2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33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36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2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5010E24F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Basya Williams</cp:lastModifiedBy>
  <cp:revision>2</cp:revision>
  <cp:lastPrinted>2013-08-19T15:24:00Z</cp:lastPrinted>
  <dcterms:created xsi:type="dcterms:W3CDTF">2019-01-22T10:59:00Z</dcterms:created>
  <dcterms:modified xsi:type="dcterms:W3CDTF">2019-01-22T10:59:00Z</dcterms:modified>
</cp:coreProperties>
</file>