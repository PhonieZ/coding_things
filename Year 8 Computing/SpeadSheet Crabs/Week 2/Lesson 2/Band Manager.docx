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35" w:rsidRPr="003A226B" w:rsidRDefault="008C1565" w:rsidP="008A5A60">
      <w:pPr>
        <w:pStyle w:val="Heading1"/>
        <w:jc w:val="center"/>
      </w:pPr>
      <w:r>
        <w:t>Band Manager</w:t>
      </w:r>
    </w:p>
    <w:p w:rsidR="00376635" w:rsidRDefault="00376635" w:rsidP="003766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376635" w:rsidRDefault="00376635" w:rsidP="00376635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 new up-and-coming band, The Shakes, are</w:t>
      </w:r>
      <w:proofErr w:type="gramEnd"/>
      <w:r>
        <w:rPr>
          <w:rFonts w:ascii="Arial" w:hAnsi="Arial" w:cs="Arial"/>
          <w:sz w:val="22"/>
        </w:rPr>
        <w:t xml:space="preserve"> doing a gig in your town! They have asked the venue to make sure the following items are ready for them in their dressing room (this list is called a </w:t>
      </w:r>
      <w:r>
        <w:rPr>
          <w:rFonts w:ascii="Arial" w:hAnsi="Arial" w:cs="Arial"/>
          <w:b/>
          <w:bCs/>
          <w:sz w:val="22"/>
        </w:rPr>
        <w:t>rider</w:t>
      </w:r>
      <w:r>
        <w:rPr>
          <w:rFonts w:ascii="Arial" w:hAnsi="Arial" w:cs="Arial"/>
          <w:sz w:val="22"/>
        </w:rPr>
        <w:t>).</w:t>
      </w:r>
    </w:p>
    <w:p w:rsidR="00376635" w:rsidRDefault="00A94BAE" w:rsidP="00376635">
      <w:pPr>
        <w:rPr>
          <w:rFonts w:ascii="Arial" w:hAnsi="Arial" w:cs="Arial"/>
        </w:rPr>
      </w:pPr>
      <w:bookmarkStart w:id="0" w:name="_GoBack"/>
      <w:bookmarkEnd w:id="0"/>
      <w:r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33pt;margin-top:65.6pt;width:106.7pt;height:113.7pt;z-index:251661312">
            <v:imagedata r:id="rId8" o:title="" croptop="1036f" cropleft="459f"/>
            <w10:wrap type="topAndBottom"/>
          </v:shape>
          <o:OLEObject Type="Embed" ProgID="MSPhotoEd.3" ShapeID="_x0000_s1028" DrawAspect="Content" ObjectID="_1644906651" r:id="rId9"/>
        </w:pict>
      </w:r>
      <w:r w:rsidR="00376635">
        <w:rPr>
          <w:rFonts w:ascii="Arial" w:hAnsi="Arial" w:cs="Arial"/>
          <w:noProof/>
          <w:sz w:val="20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3981450" cy="1995805"/>
            <wp:effectExtent l="19050" t="19050" r="76200" b="615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15350" r="52000" b="52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958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63500" dir="2212194" algn="ctr" rotWithShape="0">
                        <a:srgbClr val="6C5E52"/>
                      </a:outerShdw>
                    </a:effectLst>
                  </pic:spPr>
                </pic:pic>
              </a:graphicData>
            </a:graphic>
          </wp:anchor>
        </w:drawing>
      </w:r>
    </w:p>
    <w:p w:rsidR="00376635" w:rsidRDefault="00376635" w:rsidP="00376635">
      <w:pPr>
        <w:rPr>
          <w:rFonts w:ascii="Arial" w:hAnsi="Arial" w:cs="Arial"/>
        </w:rPr>
      </w:pPr>
    </w:p>
    <w:p w:rsidR="00376635" w:rsidRDefault="00376635" w:rsidP="0037663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Activity: </w:t>
      </w:r>
      <w:r>
        <w:rPr>
          <w:rFonts w:ascii="Arial" w:hAnsi="Arial" w:cs="Arial"/>
          <w:sz w:val="22"/>
        </w:rPr>
        <w:t>Answer these questions using the screenshot of the spreadsheet above.</w:t>
      </w:r>
    </w:p>
    <w:p w:rsidR="00376635" w:rsidRDefault="00376635" w:rsidP="00376635">
      <w:pPr>
        <w:rPr>
          <w:rFonts w:ascii="Arial" w:hAnsi="Arial" w:cs="Arial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band member wants the most crisps?</w:t>
      </w:r>
      <w:r w:rsidR="00A94B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4BAE">
        <w:rPr>
          <w:rFonts w:ascii="Arial" w:hAnsi="Arial" w:cs="Arial"/>
          <w:sz w:val="22"/>
          <w:szCs w:val="22"/>
        </w:rPr>
        <w:t>jason</w:t>
      </w:r>
      <w:proofErr w:type="spellEnd"/>
    </w:p>
    <w:p w:rsidR="00376635" w:rsidRDefault="00376635" w:rsidP="00376635">
      <w:pPr>
        <w:ind w:left="360"/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Who prefers apples to crisps?</w:t>
      </w:r>
      <w:r w:rsidR="00A94BAE">
        <w:rPr>
          <w:rFonts w:ascii="Arial" w:hAnsi="Arial" w:cs="Arial"/>
          <w:sz w:val="22"/>
          <w:szCs w:val="22"/>
        </w:rPr>
        <w:t xml:space="preserve"> Kym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which cell can you find the highest number on the spreadsheet? Write the cell reference here: </w:t>
      </w:r>
      <w:r w:rsidR="00A94BAE">
        <w:rPr>
          <w:rFonts w:ascii="Arial" w:hAnsi="Arial" w:cs="Arial"/>
          <w:sz w:val="22"/>
          <w:szCs w:val="22"/>
        </w:rPr>
        <w:t>E8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cell F5 contain a variable or a rule? </w:t>
      </w:r>
      <w:r w:rsidR="00A94BAE">
        <w:rPr>
          <w:rFonts w:ascii="Arial" w:hAnsi="Arial" w:cs="Arial"/>
          <w:sz w:val="22"/>
          <w:szCs w:val="22"/>
        </w:rPr>
        <w:t>Variable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many sandwiches does the venue need to buy for the band altogether?</w:t>
      </w:r>
      <w:r w:rsidR="00A94BAE">
        <w:rPr>
          <w:rFonts w:ascii="Arial" w:hAnsi="Arial" w:cs="Arial"/>
          <w:sz w:val="22"/>
          <w:szCs w:val="22"/>
        </w:rPr>
        <w:t xml:space="preserve"> 10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would the formula be for working out the total number of sandwiches?</w:t>
      </w:r>
      <w:r w:rsidR="00A94BAE">
        <w:rPr>
          <w:rFonts w:ascii="Arial" w:hAnsi="Arial" w:cs="Arial"/>
          <w:sz w:val="22"/>
          <w:szCs w:val="22"/>
        </w:rPr>
        <w:t xml:space="preserve"> =SUM(C7:F7)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new column would need to be added so that the venue could work out how much the items were going to cost them?</w:t>
      </w:r>
      <w:r w:rsidR="00A94BAE">
        <w:rPr>
          <w:rFonts w:ascii="Arial" w:hAnsi="Arial" w:cs="Arial"/>
          <w:sz w:val="22"/>
          <w:szCs w:val="22"/>
        </w:rPr>
        <w:t xml:space="preserve"> Cost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szCs w:val="22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13335</wp:posOffset>
            </wp:positionV>
            <wp:extent cx="2743200" cy="2136140"/>
            <wp:effectExtent l="19050" t="19050" r="57150" b="546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5" t="46297" r="26956" b="2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6140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53882" dir="2700000" algn="ctr" rotWithShape="0">
                        <a:srgbClr val="6C5E52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There is a data label missing from the chart opposite. What should it read?</w:t>
      </w:r>
      <w:r w:rsidR="00A94BAE">
        <w:rPr>
          <w:rFonts w:ascii="Arial" w:hAnsi="Arial" w:cs="Arial"/>
          <w:sz w:val="22"/>
          <w:szCs w:val="22"/>
        </w:rPr>
        <w:t xml:space="preserve"> Biscuits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A94BAE" w:rsidP="0037663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noProof/>
          <w:sz w:val="20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.6pt;margin-top:41.35pt;width:25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">
            <v:textbox>
              <w:txbxContent>
                <w:p w:rsidR="00376635" w:rsidRDefault="00A94BAE" w:rsidP="00376635">
                  <w:pPr>
                    <w:pStyle w:val="BodyText"/>
                    <w:rPr>
                      <w:b/>
                      <w:bCs/>
                      <w:color w:val="CC3300"/>
                    </w:rPr>
                  </w:pPr>
                  <w:r>
                    <w:rPr>
                      <w:b/>
                      <w:bCs/>
                      <w:color w:val="CC3300"/>
                    </w:rPr>
                    <w:t xml:space="preserve">You </w:t>
                  </w:r>
                  <w:proofErr w:type="spellStart"/>
                  <w:r>
                    <w:rPr>
                      <w:b/>
                      <w:bCs/>
                      <w:color w:val="CC3300"/>
                    </w:rPr>
                    <w:t>an</w:t>
                  </w:r>
                  <w:proofErr w:type="spellEnd"/>
                  <w:r>
                    <w:rPr>
                      <w:b/>
                      <w:bCs/>
                      <w:color w:val="CC3300"/>
                    </w:rPr>
                    <w:t xml:space="preserve"> easily see which is bigger</w:t>
                  </w:r>
                </w:p>
              </w:txbxContent>
            </v:textbox>
            <w10:wrap type="square"/>
          </v:shape>
        </w:pict>
      </w:r>
      <w:r w:rsidR="00376635">
        <w:rPr>
          <w:rFonts w:ascii="Arial" w:hAnsi="Arial" w:cs="Arial"/>
          <w:sz w:val="22"/>
          <w:szCs w:val="22"/>
        </w:rPr>
        <w:t>What is one advantage of putting information in a chart like the one shown opposite?</w:t>
      </w:r>
    </w:p>
    <w:p w:rsidR="00376635" w:rsidRDefault="00376635" w:rsidP="00376635">
      <w:pPr>
        <w:rPr>
          <w:rFonts w:ascii="Arial" w:hAnsi="Arial" w:cs="Arial"/>
          <w:sz w:val="22"/>
          <w:szCs w:val="22"/>
        </w:rPr>
      </w:pPr>
    </w:p>
    <w:p w:rsidR="00376635" w:rsidRDefault="00A94BAE" w:rsidP="0037663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noProof/>
          <w:sz w:val="20"/>
          <w:lang w:eastAsia="en-GB"/>
        </w:rPr>
        <w:pict>
          <v:shape id="Text Box 1" o:spid="_x0000_s1027" type="#_x0000_t202" style="position:absolute;left:0;text-align:left;margin-left:20.6pt;margin-top:20.8pt;width:252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">
            <v:textbox>
              <w:txbxContent>
                <w:p w:rsidR="00376635" w:rsidRDefault="00A94BAE" w:rsidP="00376635">
                  <w:pPr>
                    <w:pStyle w:val="BodyText"/>
                    <w:rPr>
                      <w:b/>
                      <w:bCs/>
                      <w:color w:val="CC3300"/>
                    </w:rPr>
                  </w:pPr>
                  <w:r>
                    <w:rPr>
                      <w:b/>
                      <w:bCs/>
                      <w:color w:val="CC3300"/>
                    </w:rPr>
                    <w:t>You can’t see the exact numbers</w:t>
                  </w:r>
                </w:p>
              </w:txbxContent>
            </v:textbox>
            <w10:wrap type="square"/>
          </v:shape>
        </w:pict>
      </w:r>
      <w:r w:rsidR="00376635">
        <w:rPr>
          <w:rFonts w:ascii="Arial" w:hAnsi="Arial" w:cs="Arial"/>
          <w:sz w:val="22"/>
          <w:szCs w:val="22"/>
        </w:rPr>
        <w:t xml:space="preserve"> Can you think of one disadvantage?</w:t>
      </w:r>
    </w:p>
    <w:p w:rsidR="009437A8" w:rsidRDefault="009437A8"/>
    <w:sectPr w:rsidR="009437A8" w:rsidSect="003A6F1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134" w:right="1418" w:bottom="116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635" w:rsidRDefault="00376635" w:rsidP="00376635">
      <w:r>
        <w:separator/>
      </w:r>
    </w:p>
  </w:endnote>
  <w:endnote w:type="continuationSeparator" w:id="0">
    <w:p w:rsidR="00376635" w:rsidRDefault="00376635" w:rsidP="0037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ED4" w:rsidRDefault="00A94BAE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635" w:rsidRDefault="00376635" w:rsidP="00376635">
      <w:r>
        <w:separator/>
      </w:r>
    </w:p>
  </w:footnote>
  <w:footnote w:type="continuationSeparator" w:id="0">
    <w:p w:rsidR="00376635" w:rsidRDefault="00376635" w:rsidP="00376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738" w:rsidRDefault="00A94BAE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95.45pt;height:842.05pt;z-index:-251652096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  <w:r>
      <w:rPr>
        <w:noProof/>
        <w:lang w:eastAsia="en-GB"/>
      </w:rPr>
      <w:pict>
        <v:shape id="_x0000_s2052" type="#_x0000_t75" style="position:absolute;margin-left:0;margin-top:0;width:595.45pt;height:842.05pt;z-index:-251654144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  <w:r>
      <w:rPr>
        <w:noProof/>
        <w:lang w:eastAsia="en-GB"/>
      </w:rPr>
      <w:pict>
        <v:shape id="WordPictureWatermark2" o:spid="_x0000_s2050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A60" w:rsidRDefault="008A5A60">
    <w:pPr>
      <w:pStyle w:val="Header"/>
    </w:pPr>
    <w:r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738" w:rsidRDefault="00A94BAE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95.45pt;height:842.05pt;z-index:-251653120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  <w:r>
      <w:rPr>
        <w:noProof/>
        <w:lang w:eastAsia="en-GB"/>
      </w:rPr>
      <w:pict>
        <v:shape id="_x0000_s2051" type="#_x0000_t75" style="position:absolute;margin-left:0;margin-top:0;width:595.45pt;height:842.05pt;z-index:-251655168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  <w:r>
      <w:rPr>
        <w:noProof/>
        <w:lang w:eastAsia="en-GB"/>
      </w:rPr>
      <w:pict>
        <v:shape id="WordPictureWatermark1" o:spid="_x0000_s2049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ict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D4A"/>
    <w:multiLevelType w:val="hybridMultilevel"/>
    <w:tmpl w:val="EB3A9F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8648CC"/>
    <w:multiLevelType w:val="hybridMultilevel"/>
    <w:tmpl w:val="B06A7E38"/>
    <w:lvl w:ilvl="0" w:tplc="04090011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635"/>
    <w:rsid w:val="00245B3B"/>
    <w:rsid w:val="002B4F65"/>
    <w:rsid w:val="00376635"/>
    <w:rsid w:val="008A5A60"/>
    <w:rsid w:val="008C1565"/>
    <w:rsid w:val="009437A8"/>
    <w:rsid w:val="00A94765"/>
    <w:rsid w:val="00A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6635"/>
    <w:pPr>
      <w:keepNext/>
      <w:outlineLvl w:val="0"/>
    </w:pPr>
    <w:rPr>
      <w:rFonts w:ascii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635"/>
    <w:rPr>
      <w:rFonts w:ascii="Arial" w:eastAsia="Times New Roman" w:hAnsi="Arial" w:cs="Arial"/>
      <w:b/>
      <w:sz w:val="28"/>
      <w:szCs w:val="28"/>
    </w:rPr>
  </w:style>
  <w:style w:type="paragraph" w:styleId="Header">
    <w:name w:val="header"/>
    <w:basedOn w:val="Normal"/>
    <w:link w:val="HeaderChar"/>
    <w:rsid w:val="003766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766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766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663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76635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376635"/>
    <w:rPr>
      <w:rFonts w:ascii="Arial" w:eastAsia="Times New Roman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6635"/>
    <w:pPr>
      <w:keepNext/>
      <w:outlineLvl w:val="0"/>
    </w:pPr>
    <w:rPr>
      <w:rFonts w:ascii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635"/>
    <w:rPr>
      <w:rFonts w:ascii="Arial" w:eastAsia="Times New Roman" w:hAnsi="Arial" w:cs="Arial"/>
      <w:b/>
      <w:sz w:val="28"/>
      <w:szCs w:val="28"/>
    </w:rPr>
  </w:style>
  <w:style w:type="paragraph" w:styleId="Header">
    <w:name w:val="header"/>
    <w:basedOn w:val="Normal"/>
    <w:link w:val="HeaderChar"/>
    <w:rsid w:val="003766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766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766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663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76635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376635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373D6AA5</Template>
  <TotalTime>104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osborne.z</dc:creator>
  <cp:lastModifiedBy>M.Aydin</cp:lastModifiedBy>
  <cp:revision>5</cp:revision>
  <cp:lastPrinted>2015-11-18T09:56:00Z</cp:lastPrinted>
  <dcterms:created xsi:type="dcterms:W3CDTF">2015-04-20T10:58:00Z</dcterms:created>
  <dcterms:modified xsi:type="dcterms:W3CDTF">2020-03-05T09:44:00Z</dcterms:modified>
</cp:coreProperties>
</file>