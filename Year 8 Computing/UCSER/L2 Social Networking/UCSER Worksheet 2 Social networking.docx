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835" w:rsidRPr="008A6363" w:rsidRDefault="00C235E5" w:rsidP="001A555B">
      <w:pPr>
        <w:pStyle w:val="Heading1"/>
        <w:spacing w:after="200"/>
        <w:rPr>
          <w:rFonts w:eastAsia="Times New Roman"/>
          <w:bCs w:val="0"/>
          <w:color w:val="404040"/>
          <w:kern w:val="0"/>
          <w:szCs w:val="22"/>
          <w:lang w:eastAsia="en-GB"/>
        </w:rPr>
      </w:pPr>
      <w:r w:rsidRPr="008A6363">
        <w:rPr>
          <w:rFonts w:eastAsia="Times New Roman"/>
          <w:bCs w:val="0"/>
          <w:color w:val="404040"/>
          <w:kern w:val="0"/>
          <w:szCs w:val="22"/>
          <w:lang w:eastAsia="en-GB"/>
        </w:rPr>
        <w:t xml:space="preserve">Worksheet 2: </w:t>
      </w:r>
      <w:r w:rsidR="00E75220" w:rsidRPr="008A6363">
        <w:rPr>
          <w:rFonts w:eastAsia="Times New Roman"/>
          <w:bCs w:val="0"/>
          <w:color w:val="404040"/>
          <w:kern w:val="0"/>
          <w:szCs w:val="22"/>
          <w:lang w:eastAsia="en-GB"/>
        </w:rPr>
        <w:t>Social networking</w:t>
      </w:r>
      <w:r w:rsidRPr="008A6363">
        <w:rPr>
          <w:rFonts w:eastAsia="Times New Roman"/>
          <w:bCs w:val="0"/>
          <w:color w:val="404040"/>
          <w:kern w:val="0"/>
          <w:szCs w:val="22"/>
          <w:lang w:eastAsia="en-GB"/>
        </w:rPr>
        <w:t xml:space="preserve"> </w:t>
      </w:r>
    </w:p>
    <w:p w:rsidR="00BC6143" w:rsidRPr="008A6363" w:rsidRDefault="00832B55" w:rsidP="001A555B">
      <w:pPr>
        <w:pStyle w:val="Heading1"/>
        <w:spacing w:after="160"/>
        <w:rPr>
          <w:rFonts w:eastAsia="Times New Roman"/>
          <w:bCs w:val="0"/>
          <w:color w:val="404040"/>
          <w:kern w:val="0"/>
          <w:sz w:val="28"/>
          <w:szCs w:val="22"/>
          <w:lang w:eastAsia="en-GB"/>
        </w:rPr>
      </w:pPr>
      <w:r w:rsidRPr="008A6363">
        <w:rPr>
          <w:rFonts w:eastAsia="Times New Roman"/>
          <w:bCs w:val="0"/>
          <w:color w:val="404040"/>
          <w:kern w:val="0"/>
          <w:sz w:val="28"/>
          <w:szCs w:val="22"/>
          <w:lang w:eastAsia="en-GB"/>
        </w:rPr>
        <w:t>Task 1</w:t>
      </w:r>
    </w:p>
    <w:p w:rsidR="001A555B" w:rsidRDefault="00BC6143" w:rsidP="001A555B">
      <w:pPr>
        <w:spacing w:after="160" w:line="259" w:lineRule="auto"/>
        <w:rPr>
          <w:rFonts w:ascii="Arial" w:hAnsi="Arial" w:cs="Arial"/>
          <w:sz w:val="22"/>
          <w:lang w:eastAsia="en-GB"/>
        </w:rPr>
      </w:pPr>
      <w:r w:rsidRPr="008A6363">
        <w:rPr>
          <w:rFonts w:ascii="Arial" w:hAnsi="Arial" w:cs="Arial"/>
          <w:sz w:val="22"/>
          <w:lang w:eastAsia="en-GB"/>
        </w:rPr>
        <w:t>Which of these could be classed as Cyberbullying?</w:t>
      </w:r>
      <w:r w:rsidR="00DB4F81" w:rsidRPr="008A6363">
        <w:rPr>
          <w:rFonts w:ascii="Arial" w:hAnsi="Arial" w:cs="Arial"/>
          <w:sz w:val="22"/>
          <w:lang w:eastAsia="en-GB"/>
        </w:rPr>
        <w:t xml:space="preserve"> </w:t>
      </w:r>
    </w:p>
    <w:p w:rsidR="001950E0" w:rsidRDefault="00F40A90" w:rsidP="001950E0">
      <w:pPr>
        <w:pBdr>
          <w:between w:val="single" w:sz="4" w:space="1" w:color="auto"/>
        </w:pBdr>
        <w:spacing w:after="150"/>
        <w:rPr>
          <w:rFonts w:ascii="Arial" w:hAnsi="Arial" w:cs="Arial"/>
        </w:rPr>
      </w:pPr>
      <w:r>
        <w:rPr>
          <w:rFonts w:ascii="Arial" w:hAnsi="Arial" w:cs="Arial"/>
        </w:rPr>
        <w:t>1</w:t>
      </w:r>
      <w:proofErr w:type="gramStart"/>
      <w:r>
        <w:rPr>
          <w:rFonts w:ascii="Arial" w:hAnsi="Arial" w:cs="Arial"/>
        </w:rPr>
        <w:t>,4,5,6,7</w:t>
      </w:r>
      <w:proofErr w:type="gramEnd"/>
    </w:p>
    <w:p w:rsidR="001950E0" w:rsidRDefault="001950E0" w:rsidP="001950E0">
      <w:pPr>
        <w:pBdr>
          <w:between w:val="single" w:sz="4" w:space="1" w:color="auto"/>
        </w:pBdr>
        <w:rPr>
          <w:rFonts w:ascii="Arial" w:hAnsi="Arial" w:cs="Arial"/>
        </w:rPr>
      </w:pPr>
    </w:p>
    <w:p w:rsidR="00832B55" w:rsidRPr="008A6363" w:rsidRDefault="00BC6143" w:rsidP="001A555B">
      <w:pPr>
        <w:pStyle w:val="ListParagraph"/>
        <w:numPr>
          <w:ilvl w:val="0"/>
          <w:numId w:val="5"/>
        </w:numPr>
        <w:spacing w:after="120" w:line="259" w:lineRule="auto"/>
        <w:ind w:left="426" w:hanging="426"/>
        <w:contextualSpacing w:val="0"/>
        <w:rPr>
          <w:rFonts w:ascii="Arial" w:hAnsi="Arial" w:cs="Arial"/>
          <w:sz w:val="22"/>
          <w:szCs w:val="22"/>
        </w:rPr>
      </w:pPr>
      <w:r w:rsidRPr="008A6363">
        <w:rPr>
          <w:rFonts w:ascii="Arial" w:hAnsi="Arial" w:cs="Arial"/>
          <w:sz w:val="22"/>
          <w:szCs w:val="22"/>
        </w:rPr>
        <w:t xml:space="preserve">Gareth guesses Jayna’s password to her social networking page, and posts an embarrassing statement </w:t>
      </w:r>
      <w:r w:rsidR="003E1D1C">
        <w:rPr>
          <w:rFonts w:ascii="Arial" w:hAnsi="Arial" w:cs="Arial"/>
          <w:sz w:val="22"/>
          <w:szCs w:val="22"/>
        </w:rPr>
        <w:t>posing as her</w:t>
      </w:r>
    </w:p>
    <w:p w:rsidR="00F4612D" w:rsidRPr="008A6363" w:rsidRDefault="00F4612D" w:rsidP="001A555B">
      <w:pPr>
        <w:pStyle w:val="ListParagraph"/>
        <w:numPr>
          <w:ilvl w:val="0"/>
          <w:numId w:val="5"/>
        </w:numPr>
        <w:spacing w:after="120" w:line="259" w:lineRule="auto"/>
        <w:ind w:left="426" w:hanging="426"/>
        <w:contextualSpacing w:val="0"/>
        <w:rPr>
          <w:rFonts w:ascii="Arial" w:hAnsi="Arial" w:cs="Arial"/>
          <w:sz w:val="22"/>
          <w:szCs w:val="22"/>
        </w:rPr>
      </w:pPr>
      <w:r w:rsidRPr="008A6363">
        <w:rPr>
          <w:rFonts w:ascii="Arial" w:hAnsi="Arial" w:cs="Arial"/>
          <w:sz w:val="22"/>
          <w:szCs w:val="22"/>
        </w:rPr>
        <w:t>Vicky sees that Olga has forgotten to log out, so she looks at her profile and reads her messages</w:t>
      </w:r>
    </w:p>
    <w:p w:rsidR="00F4612D" w:rsidRPr="008A6363" w:rsidRDefault="00F4612D" w:rsidP="001A555B">
      <w:pPr>
        <w:pStyle w:val="ListParagraph"/>
        <w:numPr>
          <w:ilvl w:val="0"/>
          <w:numId w:val="5"/>
        </w:numPr>
        <w:spacing w:after="120" w:line="259" w:lineRule="auto"/>
        <w:ind w:left="426" w:hanging="426"/>
        <w:contextualSpacing w:val="0"/>
        <w:rPr>
          <w:rFonts w:ascii="Arial" w:hAnsi="Arial" w:cs="Arial"/>
          <w:sz w:val="22"/>
          <w:szCs w:val="22"/>
        </w:rPr>
      </w:pPr>
      <w:r w:rsidRPr="008A6363">
        <w:rPr>
          <w:rFonts w:ascii="Arial" w:hAnsi="Arial" w:cs="Arial"/>
          <w:sz w:val="22"/>
          <w:szCs w:val="22"/>
        </w:rPr>
        <w:t>Kim leaves her Facebook account open while she leaves the room briefly. Alex quickly writes a status update on her profile newsfeed “I must remember to log out of Facebook”</w:t>
      </w:r>
    </w:p>
    <w:p w:rsidR="00F4612D" w:rsidRPr="008A6363" w:rsidRDefault="00F4612D" w:rsidP="001A555B">
      <w:pPr>
        <w:pStyle w:val="ListParagraph"/>
        <w:numPr>
          <w:ilvl w:val="0"/>
          <w:numId w:val="5"/>
        </w:numPr>
        <w:spacing w:after="120" w:line="259" w:lineRule="auto"/>
        <w:ind w:left="426" w:hanging="426"/>
        <w:contextualSpacing w:val="0"/>
        <w:rPr>
          <w:rFonts w:ascii="Arial" w:hAnsi="Arial" w:cs="Arial"/>
          <w:sz w:val="22"/>
          <w:szCs w:val="22"/>
        </w:rPr>
      </w:pPr>
      <w:r w:rsidRPr="008A6363">
        <w:rPr>
          <w:rFonts w:ascii="Arial" w:hAnsi="Arial" w:cs="Arial"/>
          <w:sz w:val="22"/>
          <w:szCs w:val="22"/>
        </w:rPr>
        <w:t xml:space="preserve">Sarah posts a jokey message on Lucie’s wall to say “you’re not invited to the </w:t>
      </w:r>
      <w:proofErr w:type="spellStart"/>
      <w:r w:rsidRPr="008A6363">
        <w:rPr>
          <w:rFonts w:ascii="Arial" w:hAnsi="Arial" w:cs="Arial"/>
          <w:sz w:val="22"/>
          <w:szCs w:val="22"/>
        </w:rPr>
        <w:t>the</w:t>
      </w:r>
      <w:proofErr w:type="spellEnd"/>
      <w:r w:rsidRPr="008A6363">
        <w:rPr>
          <w:rFonts w:ascii="Arial" w:hAnsi="Arial" w:cs="Arial"/>
          <w:sz w:val="22"/>
          <w:szCs w:val="22"/>
        </w:rPr>
        <w:t xml:space="preserve"> end of term party by the way lol!”</w:t>
      </w:r>
    </w:p>
    <w:p w:rsidR="00F4612D" w:rsidRPr="008A6363" w:rsidRDefault="00F4612D" w:rsidP="001A555B">
      <w:pPr>
        <w:pStyle w:val="ListParagraph"/>
        <w:numPr>
          <w:ilvl w:val="0"/>
          <w:numId w:val="5"/>
        </w:numPr>
        <w:spacing w:after="120" w:line="259" w:lineRule="auto"/>
        <w:ind w:left="426" w:hanging="426"/>
        <w:contextualSpacing w:val="0"/>
        <w:rPr>
          <w:rFonts w:ascii="Arial" w:hAnsi="Arial" w:cs="Arial"/>
          <w:sz w:val="22"/>
          <w:szCs w:val="22"/>
        </w:rPr>
      </w:pPr>
      <w:r w:rsidRPr="008A6363">
        <w:rPr>
          <w:rFonts w:ascii="Arial" w:hAnsi="Arial" w:cs="Arial"/>
          <w:sz w:val="22"/>
          <w:szCs w:val="22"/>
        </w:rPr>
        <w:t>Jack and Craig find out Tom has been playing an online interactive game. They both create accounts in order to both log in and play against Tom, clubbing together to stop him winning any points</w:t>
      </w:r>
    </w:p>
    <w:p w:rsidR="00F4612D" w:rsidRPr="008A6363" w:rsidRDefault="00F4612D" w:rsidP="001A555B">
      <w:pPr>
        <w:pStyle w:val="ListParagraph"/>
        <w:numPr>
          <w:ilvl w:val="0"/>
          <w:numId w:val="5"/>
        </w:numPr>
        <w:spacing w:after="120" w:line="259" w:lineRule="auto"/>
        <w:ind w:left="426" w:hanging="426"/>
        <w:contextualSpacing w:val="0"/>
        <w:rPr>
          <w:rFonts w:ascii="Arial" w:hAnsi="Arial" w:cs="Arial"/>
          <w:sz w:val="22"/>
          <w:szCs w:val="22"/>
        </w:rPr>
      </w:pPr>
      <w:r w:rsidRPr="008A6363">
        <w:rPr>
          <w:rFonts w:ascii="Arial" w:hAnsi="Arial" w:cs="Arial"/>
          <w:sz w:val="22"/>
          <w:szCs w:val="22"/>
        </w:rPr>
        <w:t>Fred posts a comment on Dean’s online profile “Hannah is having a party at her house on Saturday, I think we should crash it!”</w:t>
      </w:r>
    </w:p>
    <w:p w:rsidR="00F4612D" w:rsidRPr="008A6363" w:rsidRDefault="00F4612D" w:rsidP="001A555B">
      <w:pPr>
        <w:pStyle w:val="ListParagraph"/>
        <w:numPr>
          <w:ilvl w:val="0"/>
          <w:numId w:val="5"/>
        </w:numPr>
        <w:spacing w:after="120" w:line="259" w:lineRule="auto"/>
        <w:ind w:left="426" w:hanging="426"/>
        <w:contextualSpacing w:val="0"/>
        <w:rPr>
          <w:rFonts w:ascii="Arial" w:hAnsi="Arial" w:cs="Arial"/>
          <w:sz w:val="22"/>
          <w:szCs w:val="22"/>
        </w:rPr>
      </w:pPr>
      <w:r w:rsidRPr="008A6363">
        <w:rPr>
          <w:rFonts w:ascii="Arial" w:hAnsi="Arial" w:cs="Arial"/>
          <w:sz w:val="22"/>
          <w:szCs w:val="22"/>
        </w:rPr>
        <w:t>Danny looks at Chris’s online profile, and finds a very unflattering photo. Danny laughs and shouts to the rest of the class to take a look</w:t>
      </w:r>
    </w:p>
    <w:p w:rsidR="00F4612D" w:rsidRPr="008A6363" w:rsidRDefault="00832B55" w:rsidP="001A555B">
      <w:pPr>
        <w:spacing w:after="120" w:line="259" w:lineRule="auto"/>
        <w:rPr>
          <w:rFonts w:ascii="Arial" w:hAnsi="Arial" w:cs="Arial"/>
          <w:sz w:val="22"/>
          <w:szCs w:val="22"/>
        </w:rPr>
      </w:pPr>
      <w:r w:rsidRPr="008A6363">
        <w:rPr>
          <w:rFonts w:ascii="Arial" w:hAnsi="Arial" w:cs="Arial"/>
          <w:sz w:val="22"/>
          <w:szCs w:val="22"/>
        </w:rPr>
        <w:t>As</w:t>
      </w:r>
      <w:r w:rsidR="00D35430" w:rsidRPr="008A6363">
        <w:rPr>
          <w:rFonts w:ascii="Arial" w:hAnsi="Arial" w:cs="Arial"/>
          <w:sz w:val="22"/>
          <w:szCs w:val="22"/>
        </w:rPr>
        <w:t xml:space="preserve"> an alternative, </w:t>
      </w:r>
      <w:r w:rsidRPr="008A6363">
        <w:rPr>
          <w:rFonts w:ascii="Arial" w:hAnsi="Arial" w:cs="Arial"/>
          <w:sz w:val="22"/>
          <w:szCs w:val="22"/>
        </w:rPr>
        <w:t>you</w:t>
      </w:r>
      <w:r w:rsidR="00D35430" w:rsidRPr="008A6363">
        <w:rPr>
          <w:rFonts w:ascii="Arial" w:hAnsi="Arial" w:cs="Arial"/>
          <w:sz w:val="22"/>
          <w:szCs w:val="22"/>
        </w:rPr>
        <w:t xml:space="preserve"> could take the “Are You a Cyberbully” quiz on the webs</w:t>
      </w:r>
      <w:r w:rsidRPr="008A6363">
        <w:rPr>
          <w:rFonts w:ascii="Arial" w:hAnsi="Arial" w:cs="Arial"/>
          <w:sz w:val="22"/>
          <w:szCs w:val="22"/>
        </w:rPr>
        <w:t>ite below:</w:t>
      </w:r>
    </w:p>
    <w:p w:rsidR="00596EDE" w:rsidRDefault="000B2351" w:rsidP="001950E0">
      <w:pPr>
        <w:spacing w:after="240" w:line="259" w:lineRule="auto"/>
        <w:rPr>
          <w:rFonts w:ascii="Arial" w:hAnsi="Arial" w:cs="Arial"/>
          <w:sz w:val="22"/>
          <w:szCs w:val="22"/>
        </w:rPr>
      </w:pPr>
      <w:hyperlink r:id="rId8" w:history="1">
        <w:r w:rsidR="001A555B" w:rsidRPr="00792470">
          <w:rPr>
            <w:rStyle w:val="Hyperlink"/>
            <w:rFonts w:ascii="Arial" w:hAnsi="Arial" w:cs="Arial"/>
            <w:sz w:val="22"/>
            <w:szCs w:val="22"/>
          </w:rPr>
          <w:t>http://stopcyberbullying.org/tweens/are_you_a_cyberbully.html</w:t>
        </w:r>
      </w:hyperlink>
    </w:p>
    <w:p w:rsidR="001E73BC" w:rsidRPr="008A6363" w:rsidRDefault="00832B55" w:rsidP="001950E0">
      <w:pPr>
        <w:pStyle w:val="Heading1"/>
        <w:spacing w:before="120" w:after="160"/>
        <w:rPr>
          <w:rFonts w:eastAsia="Times New Roman"/>
          <w:bCs w:val="0"/>
          <w:color w:val="404040"/>
          <w:kern w:val="0"/>
          <w:sz w:val="28"/>
          <w:szCs w:val="22"/>
          <w:lang w:eastAsia="en-GB"/>
        </w:rPr>
      </w:pPr>
      <w:r w:rsidRPr="008A6363">
        <w:rPr>
          <w:rFonts w:eastAsia="Times New Roman"/>
          <w:bCs w:val="0"/>
          <w:color w:val="404040"/>
          <w:kern w:val="0"/>
          <w:sz w:val="28"/>
          <w:szCs w:val="22"/>
          <w:lang w:eastAsia="en-GB"/>
        </w:rPr>
        <w:t>Task 2</w:t>
      </w:r>
    </w:p>
    <w:p w:rsidR="001E73BC" w:rsidRPr="008A6363" w:rsidRDefault="001E73BC" w:rsidP="00596EDE">
      <w:pPr>
        <w:rPr>
          <w:rFonts w:ascii="Arial" w:hAnsi="Arial" w:cs="Arial"/>
          <w:sz w:val="22"/>
          <w:szCs w:val="22"/>
        </w:rPr>
      </w:pPr>
      <w:r w:rsidRPr="008A6363">
        <w:rPr>
          <w:rFonts w:ascii="Arial" w:hAnsi="Arial" w:cs="Arial"/>
          <w:sz w:val="22"/>
          <w:szCs w:val="22"/>
        </w:rPr>
        <w:t xml:space="preserve">Which pieces of information from the list below </w:t>
      </w:r>
      <w:r w:rsidR="003432C1" w:rsidRPr="008A6363">
        <w:rPr>
          <w:rFonts w:ascii="Arial" w:hAnsi="Arial" w:cs="Arial"/>
          <w:sz w:val="22"/>
          <w:szCs w:val="22"/>
        </w:rPr>
        <w:t>would you include on your online social networking profile?</w:t>
      </w:r>
    </w:p>
    <w:p w:rsidR="003432C1" w:rsidRPr="008A6363" w:rsidRDefault="003432C1" w:rsidP="00596EDE">
      <w:pPr>
        <w:rPr>
          <w:rFonts w:ascii="Arial" w:hAnsi="Arial" w:cs="Arial"/>
        </w:rPr>
      </w:pPr>
    </w:p>
    <w:tbl>
      <w:tblPr>
        <w:tblStyle w:val="TableGrid"/>
        <w:tblW w:w="0" w:type="auto"/>
        <w:tblInd w:w="108" w:type="dxa"/>
        <w:tblLook w:val="04A0" w:firstRow="1" w:lastRow="0" w:firstColumn="1" w:lastColumn="0" w:noHBand="0" w:noVBand="1"/>
      </w:tblPr>
      <w:tblGrid>
        <w:gridCol w:w="737"/>
        <w:gridCol w:w="8441"/>
      </w:tblGrid>
      <w:tr w:rsidR="00F40A90" w:rsidRPr="008A6363" w:rsidTr="001A555B">
        <w:trPr>
          <w:trHeight w:val="535"/>
        </w:trPr>
        <w:tc>
          <w:tcPr>
            <w:tcW w:w="4395" w:type="dxa"/>
            <w:shd w:val="clear" w:color="auto" w:fill="B65DB6"/>
            <w:vAlign w:val="center"/>
          </w:tcPr>
          <w:p w:rsidR="00832B55" w:rsidRPr="001A555B" w:rsidRDefault="00832B55" w:rsidP="00832B55">
            <w:pPr>
              <w:rPr>
                <w:rFonts w:ascii="Arial" w:hAnsi="Arial" w:cs="Arial"/>
                <w:b/>
                <w:color w:val="FFFFFF" w:themeColor="background1"/>
                <w:sz w:val="22"/>
                <w:szCs w:val="22"/>
                <w:lang w:eastAsia="en-GB"/>
              </w:rPr>
            </w:pPr>
            <w:r w:rsidRPr="001A555B">
              <w:rPr>
                <w:rFonts w:ascii="Arial" w:hAnsi="Arial" w:cs="Arial"/>
                <w:b/>
                <w:color w:val="FFFFFF" w:themeColor="background1"/>
                <w:sz w:val="22"/>
                <w:szCs w:val="22"/>
                <w:lang w:eastAsia="en-GB"/>
              </w:rPr>
              <w:t>Name</w:t>
            </w:r>
          </w:p>
        </w:tc>
        <w:tc>
          <w:tcPr>
            <w:tcW w:w="4677" w:type="dxa"/>
            <w:shd w:val="clear" w:color="auto" w:fill="B65DB6"/>
            <w:vAlign w:val="center"/>
          </w:tcPr>
          <w:p w:rsidR="00832B55" w:rsidRPr="001A555B" w:rsidRDefault="00832B55" w:rsidP="00832B55">
            <w:pPr>
              <w:rPr>
                <w:rFonts w:ascii="Arial" w:hAnsi="Arial" w:cs="Arial"/>
                <w:b/>
                <w:color w:val="FFFFFF" w:themeColor="background1"/>
                <w:sz w:val="22"/>
                <w:szCs w:val="22"/>
                <w:lang w:eastAsia="en-GB"/>
              </w:rPr>
            </w:pPr>
            <w:r w:rsidRPr="001A555B">
              <w:rPr>
                <w:rFonts w:ascii="Arial" w:hAnsi="Arial" w:cs="Arial"/>
                <w:b/>
                <w:color w:val="FFFFFF" w:themeColor="background1"/>
                <w:sz w:val="22"/>
                <w:szCs w:val="22"/>
                <w:lang w:eastAsia="en-GB"/>
              </w:rPr>
              <w:t>Include in your profile? Yes/No</w:t>
            </w:r>
          </w:p>
        </w:tc>
      </w:tr>
      <w:tr w:rsidR="00F40A90" w:rsidRPr="008A6363" w:rsidTr="001A555B">
        <w:trPr>
          <w:trHeight w:val="397"/>
        </w:trPr>
        <w:tc>
          <w:tcPr>
            <w:tcW w:w="4395" w:type="dxa"/>
            <w:vAlign w:val="center"/>
          </w:tcPr>
          <w:p w:rsidR="00832B55" w:rsidRPr="001A555B" w:rsidRDefault="00832B55" w:rsidP="00832B55">
            <w:pPr>
              <w:rPr>
                <w:rFonts w:ascii="Arial" w:hAnsi="Arial" w:cs="Arial"/>
                <w:sz w:val="22"/>
                <w:szCs w:val="22"/>
              </w:rPr>
            </w:pPr>
            <w:r w:rsidRPr="001A555B">
              <w:rPr>
                <w:rFonts w:ascii="Arial" w:hAnsi="Arial" w:cs="Arial"/>
                <w:sz w:val="22"/>
                <w:szCs w:val="22"/>
              </w:rPr>
              <w:t>Address</w:t>
            </w:r>
          </w:p>
        </w:tc>
        <w:tc>
          <w:tcPr>
            <w:tcW w:w="4677" w:type="dxa"/>
            <w:vAlign w:val="center"/>
          </w:tcPr>
          <w:p w:rsidR="00832B55" w:rsidRPr="008A6363" w:rsidRDefault="00F40A90" w:rsidP="00832B55">
            <w:pPr>
              <w:rPr>
                <w:rFonts w:ascii="Arial" w:hAnsi="Arial" w:cs="Arial"/>
              </w:rPr>
            </w:pPr>
            <w:proofErr w:type="spellStart"/>
            <w:r>
              <w:rPr>
                <w:rFonts w:ascii="Arial" w:hAnsi="Arial" w:cs="Arial"/>
              </w:rPr>
              <w:t>noooooo</w:t>
            </w:r>
            <w:proofErr w:type="spellEnd"/>
          </w:p>
        </w:tc>
      </w:tr>
      <w:tr w:rsidR="00F40A90" w:rsidRPr="008A6363" w:rsidTr="001A555B">
        <w:trPr>
          <w:trHeight w:val="397"/>
        </w:trPr>
        <w:tc>
          <w:tcPr>
            <w:tcW w:w="4395" w:type="dxa"/>
            <w:vAlign w:val="center"/>
          </w:tcPr>
          <w:p w:rsidR="00832B55" w:rsidRPr="001A555B" w:rsidRDefault="00832B55" w:rsidP="00832B55">
            <w:pPr>
              <w:rPr>
                <w:rFonts w:ascii="Arial" w:hAnsi="Arial" w:cs="Arial"/>
                <w:sz w:val="22"/>
                <w:szCs w:val="22"/>
              </w:rPr>
            </w:pPr>
            <w:r w:rsidRPr="001A555B">
              <w:rPr>
                <w:rFonts w:ascii="Arial" w:hAnsi="Arial" w:cs="Arial"/>
                <w:sz w:val="22"/>
                <w:szCs w:val="22"/>
              </w:rPr>
              <w:t>Email address</w:t>
            </w:r>
          </w:p>
        </w:tc>
        <w:tc>
          <w:tcPr>
            <w:tcW w:w="4677" w:type="dxa"/>
            <w:vAlign w:val="center"/>
          </w:tcPr>
          <w:p w:rsidR="00832B55" w:rsidRPr="008A6363" w:rsidRDefault="00F40A90" w:rsidP="00832B55">
            <w:pPr>
              <w:rPr>
                <w:rFonts w:ascii="Arial" w:hAnsi="Arial" w:cs="Arial"/>
              </w:rPr>
            </w:pPr>
            <w:r>
              <w:rPr>
                <w:rFonts w:ascii="Arial" w:hAnsi="Arial" w:cs="Arial"/>
              </w:rPr>
              <w:t xml:space="preserve">Only contact </w:t>
            </w:r>
          </w:p>
        </w:tc>
      </w:tr>
      <w:tr w:rsidR="00F40A90" w:rsidRPr="008A6363" w:rsidTr="001A555B">
        <w:trPr>
          <w:trHeight w:val="397"/>
        </w:trPr>
        <w:tc>
          <w:tcPr>
            <w:tcW w:w="4395" w:type="dxa"/>
            <w:vAlign w:val="center"/>
          </w:tcPr>
          <w:p w:rsidR="00832B55" w:rsidRPr="001A555B" w:rsidRDefault="00832B55" w:rsidP="00832B55">
            <w:pPr>
              <w:rPr>
                <w:rFonts w:ascii="Arial" w:hAnsi="Arial" w:cs="Arial"/>
                <w:sz w:val="22"/>
                <w:szCs w:val="22"/>
              </w:rPr>
            </w:pPr>
            <w:r w:rsidRPr="001A555B">
              <w:rPr>
                <w:rFonts w:ascii="Arial" w:hAnsi="Arial" w:cs="Arial"/>
                <w:sz w:val="22"/>
                <w:szCs w:val="22"/>
              </w:rPr>
              <w:t>School name</w:t>
            </w:r>
          </w:p>
        </w:tc>
        <w:tc>
          <w:tcPr>
            <w:tcW w:w="4677" w:type="dxa"/>
            <w:vAlign w:val="center"/>
          </w:tcPr>
          <w:p w:rsidR="00832B55" w:rsidRPr="008A6363" w:rsidRDefault="00F40A90" w:rsidP="00832B55">
            <w:pPr>
              <w:rPr>
                <w:rFonts w:ascii="Arial" w:hAnsi="Arial" w:cs="Arial"/>
              </w:rPr>
            </w:pPr>
            <w:proofErr w:type="spellStart"/>
            <w:r>
              <w:rPr>
                <w:rFonts w:ascii="Arial" w:hAnsi="Arial" w:cs="Arial"/>
              </w:rPr>
              <w:t>noooooo</w:t>
            </w:r>
            <w:proofErr w:type="spellEnd"/>
          </w:p>
        </w:tc>
      </w:tr>
      <w:tr w:rsidR="00F40A90" w:rsidRPr="008A6363" w:rsidTr="001A555B">
        <w:trPr>
          <w:trHeight w:val="397"/>
        </w:trPr>
        <w:tc>
          <w:tcPr>
            <w:tcW w:w="4395" w:type="dxa"/>
            <w:vAlign w:val="center"/>
          </w:tcPr>
          <w:p w:rsidR="00832B55" w:rsidRPr="001A555B" w:rsidRDefault="00832B55" w:rsidP="00832B55">
            <w:pPr>
              <w:rPr>
                <w:rFonts w:ascii="Arial" w:hAnsi="Arial" w:cs="Arial"/>
                <w:sz w:val="22"/>
                <w:szCs w:val="22"/>
              </w:rPr>
            </w:pPr>
            <w:r w:rsidRPr="001A555B">
              <w:rPr>
                <w:rFonts w:ascii="Arial" w:hAnsi="Arial" w:cs="Arial"/>
                <w:sz w:val="22"/>
                <w:szCs w:val="22"/>
              </w:rPr>
              <w:t>Telephone number</w:t>
            </w:r>
          </w:p>
        </w:tc>
        <w:tc>
          <w:tcPr>
            <w:tcW w:w="4677" w:type="dxa"/>
            <w:vAlign w:val="center"/>
          </w:tcPr>
          <w:p w:rsidR="00832B55" w:rsidRPr="008A6363" w:rsidRDefault="00F40A90" w:rsidP="00832B55">
            <w:pPr>
              <w:rPr>
                <w:rFonts w:ascii="Arial" w:hAnsi="Arial" w:cs="Arial"/>
              </w:rPr>
            </w:pPr>
            <w:proofErr w:type="spellStart"/>
            <w:r>
              <w:rPr>
                <w:rFonts w:ascii="Arial" w:hAnsi="Arial" w:cs="Arial"/>
              </w:rPr>
              <w:t>noooooooooooooooo</w:t>
            </w:r>
            <w:proofErr w:type="spellEnd"/>
          </w:p>
        </w:tc>
      </w:tr>
      <w:tr w:rsidR="00F40A90" w:rsidRPr="008A6363" w:rsidTr="001A555B">
        <w:trPr>
          <w:trHeight w:val="397"/>
        </w:trPr>
        <w:tc>
          <w:tcPr>
            <w:tcW w:w="4395" w:type="dxa"/>
            <w:vAlign w:val="center"/>
          </w:tcPr>
          <w:p w:rsidR="00832B55" w:rsidRPr="001A555B" w:rsidRDefault="00832B55" w:rsidP="00832B55">
            <w:pPr>
              <w:rPr>
                <w:rFonts w:ascii="Arial" w:hAnsi="Arial" w:cs="Arial"/>
                <w:sz w:val="22"/>
                <w:szCs w:val="22"/>
              </w:rPr>
            </w:pPr>
            <w:r w:rsidRPr="001A555B">
              <w:rPr>
                <w:rFonts w:ascii="Arial" w:hAnsi="Arial" w:cs="Arial"/>
                <w:sz w:val="22"/>
                <w:szCs w:val="22"/>
              </w:rPr>
              <w:lastRenderedPageBreak/>
              <w:t>Age</w:t>
            </w:r>
          </w:p>
        </w:tc>
        <w:tc>
          <w:tcPr>
            <w:tcW w:w="4677" w:type="dxa"/>
            <w:vAlign w:val="center"/>
          </w:tcPr>
          <w:p w:rsidR="00832B55" w:rsidRPr="008A6363" w:rsidRDefault="00F40A90" w:rsidP="00832B55">
            <w:pPr>
              <w:rPr>
                <w:rFonts w:ascii="Arial" w:hAnsi="Arial" w:cs="Arial"/>
              </w:rPr>
            </w:pPr>
            <w:r>
              <w:rPr>
                <w:rFonts w:ascii="Arial" w:hAnsi="Arial" w:cs="Arial"/>
              </w:rPr>
              <w:t>nooooooooooooooooooooooooooooooooooooooooooooooooooooooooooooooooooooooo</w:t>
            </w:r>
          </w:p>
        </w:tc>
      </w:tr>
      <w:tr w:rsidR="00F40A90" w:rsidRPr="008A6363" w:rsidTr="001A555B">
        <w:trPr>
          <w:trHeight w:val="397"/>
        </w:trPr>
        <w:tc>
          <w:tcPr>
            <w:tcW w:w="4395" w:type="dxa"/>
            <w:vAlign w:val="center"/>
          </w:tcPr>
          <w:p w:rsidR="00832B55" w:rsidRPr="001A555B" w:rsidRDefault="00832B55" w:rsidP="00832B55">
            <w:pPr>
              <w:rPr>
                <w:rFonts w:ascii="Arial" w:hAnsi="Arial" w:cs="Arial"/>
                <w:sz w:val="22"/>
                <w:szCs w:val="22"/>
              </w:rPr>
            </w:pPr>
            <w:r w:rsidRPr="001A555B">
              <w:rPr>
                <w:rFonts w:ascii="Arial" w:hAnsi="Arial" w:cs="Arial"/>
                <w:sz w:val="22"/>
                <w:szCs w:val="22"/>
              </w:rPr>
              <w:t>Date of Birth</w:t>
            </w:r>
          </w:p>
        </w:tc>
        <w:tc>
          <w:tcPr>
            <w:tcW w:w="4677" w:type="dxa"/>
            <w:vAlign w:val="center"/>
          </w:tcPr>
          <w:p w:rsidR="00832B55" w:rsidRPr="008A6363" w:rsidRDefault="00F40A90" w:rsidP="00832B55">
            <w:pPr>
              <w:rPr>
                <w:rFonts w:ascii="Arial" w:hAnsi="Arial" w:cs="Arial"/>
              </w:rPr>
            </w:pPr>
            <w:r>
              <w:rPr>
                <w:rFonts w:ascii="Arial" w:hAnsi="Arial" w:cs="Arial"/>
              </w:rPr>
              <w:t>noooooooooooooooooooooooooooooooooooooooooooooooooooooooooooooooooooooooooooooooooooooooooooooooooooooooooooooooooooooooooo</w:t>
            </w:r>
          </w:p>
        </w:tc>
      </w:tr>
      <w:tr w:rsidR="00F40A90" w:rsidRPr="008A6363" w:rsidTr="001A555B">
        <w:trPr>
          <w:trHeight w:val="397"/>
        </w:trPr>
        <w:tc>
          <w:tcPr>
            <w:tcW w:w="4395" w:type="dxa"/>
            <w:vAlign w:val="center"/>
          </w:tcPr>
          <w:p w:rsidR="00832B55" w:rsidRPr="001A555B" w:rsidRDefault="00832B55" w:rsidP="00832B55">
            <w:pPr>
              <w:rPr>
                <w:rFonts w:ascii="Arial" w:hAnsi="Arial" w:cs="Arial"/>
                <w:sz w:val="22"/>
                <w:szCs w:val="22"/>
              </w:rPr>
            </w:pPr>
            <w:r w:rsidRPr="001A555B">
              <w:rPr>
                <w:rFonts w:ascii="Arial" w:hAnsi="Arial" w:cs="Arial"/>
                <w:sz w:val="22"/>
                <w:szCs w:val="22"/>
              </w:rPr>
              <w:t>Upcoming party</w:t>
            </w:r>
          </w:p>
        </w:tc>
        <w:tc>
          <w:tcPr>
            <w:tcW w:w="4677" w:type="dxa"/>
            <w:vAlign w:val="center"/>
          </w:tcPr>
          <w:p w:rsidR="00832B55" w:rsidRPr="008A6363" w:rsidRDefault="00F40A90" w:rsidP="00832B55">
            <w:pPr>
              <w:rPr>
                <w:rFonts w:ascii="Arial" w:hAnsi="Arial" w:cs="Arial"/>
              </w:rPr>
            </w:pPr>
            <w:proofErr w:type="spellStart"/>
            <w:r>
              <w:rPr>
                <w:rFonts w:ascii="Arial" w:hAnsi="Arial" w:cs="Arial"/>
              </w:rPr>
              <w:t>noooooooooooooooooooooooooooooooo</w:t>
            </w:r>
            <w:proofErr w:type="spellEnd"/>
          </w:p>
        </w:tc>
      </w:tr>
      <w:tr w:rsidR="00F40A90" w:rsidRPr="008A6363" w:rsidTr="001A555B">
        <w:trPr>
          <w:trHeight w:val="397"/>
        </w:trPr>
        <w:tc>
          <w:tcPr>
            <w:tcW w:w="4395" w:type="dxa"/>
            <w:vAlign w:val="center"/>
          </w:tcPr>
          <w:p w:rsidR="00832B55" w:rsidRPr="001A555B" w:rsidRDefault="00832B55" w:rsidP="00832B55">
            <w:pPr>
              <w:rPr>
                <w:rFonts w:ascii="Arial" w:hAnsi="Arial" w:cs="Arial"/>
                <w:sz w:val="22"/>
                <w:szCs w:val="22"/>
              </w:rPr>
            </w:pPr>
            <w:r w:rsidRPr="001A555B">
              <w:rPr>
                <w:rFonts w:ascii="Arial" w:hAnsi="Arial" w:cs="Arial"/>
                <w:sz w:val="22"/>
                <w:szCs w:val="22"/>
              </w:rPr>
              <w:t>Holiday photos</w:t>
            </w:r>
          </w:p>
        </w:tc>
        <w:tc>
          <w:tcPr>
            <w:tcW w:w="4677" w:type="dxa"/>
            <w:vAlign w:val="center"/>
          </w:tcPr>
          <w:p w:rsidR="00832B55" w:rsidRPr="008A6363" w:rsidRDefault="00F40A90" w:rsidP="00832B55">
            <w:pPr>
              <w:rPr>
                <w:rFonts w:ascii="Arial" w:hAnsi="Arial" w:cs="Arial"/>
              </w:rPr>
            </w:pPr>
            <w:proofErr w:type="spellStart"/>
            <w:r>
              <w:rPr>
                <w:rFonts w:ascii="Arial" w:hAnsi="Arial" w:cs="Arial"/>
              </w:rPr>
              <w:t>nooooooooooooooooo</w:t>
            </w:r>
            <w:proofErr w:type="spellEnd"/>
          </w:p>
        </w:tc>
      </w:tr>
      <w:tr w:rsidR="00F40A90" w:rsidRPr="008A6363" w:rsidTr="001A555B">
        <w:trPr>
          <w:trHeight w:val="397"/>
        </w:trPr>
        <w:tc>
          <w:tcPr>
            <w:tcW w:w="4395" w:type="dxa"/>
            <w:vAlign w:val="center"/>
          </w:tcPr>
          <w:p w:rsidR="00832B55" w:rsidRPr="001A555B" w:rsidRDefault="00832B55" w:rsidP="00832B55">
            <w:pPr>
              <w:rPr>
                <w:rFonts w:ascii="Arial" w:hAnsi="Arial" w:cs="Arial"/>
                <w:sz w:val="22"/>
                <w:szCs w:val="22"/>
              </w:rPr>
            </w:pPr>
            <w:r w:rsidRPr="001A555B">
              <w:rPr>
                <w:rFonts w:ascii="Arial" w:hAnsi="Arial" w:cs="Arial"/>
                <w:sz w:val="22"/>
                <w:szCs w:val="22"/>
              </w:rPr>
              <w:t>Photos of your friends and family</w:t>
            </w:r>
          </w:p>
        </w:tc>
        <w:tc>
          <w:tcPr>
            <w:tcW w:w="4677" w:type="dxa"/>
            <w:vAlign w:val="center"/>
          </w:tcPr>
          <w:p w:rsidR="00832B55" w:rsidRPr="008A6363" w:rsidRDefault="00F40A90" w:rsidP="00832B55">
            <w:pPr>
              <w:rPr>
                <w:rFonts w:ascii="Arial" w:hAnsi="Arial" w:cs="Arial"/>
              </w:rPr>
            </w:pPr>
            <w:r>
              <w:rPr>
                <w:rFonts w:ascii="Arial" w:hAnsi="Arial" w:cs="Arial"/>
              </w:rPr>
              <w:t>nooooooooooooooooooooooooooooooooooooooooooooooooooooooooooooooooooooooooooooooo</w:t>
            </w:r>
          </w:p>
        </w:tc>
      </w:tr>
    </w:tbl>
    <w:p w:rsidR="00DB4F81" w:rsidRPr="008A6363" w:rsidRDefault="000B2351" w:rsidP="00596EDE">
      <w:pPr>
        <w:rPr>
          <w:rFonts w:ascii="Arial" w:hAnsi="Arial" w:cs="Arial"/>
          <w:color w:val="FF0000"/>
          <w:sz w:val="22"/>
        </w:rPr>
      </w:pPr>
      <w:r>
        <w:rPr>
          <w:rFonts w:ascii="Arial" w:hAnsi="Arial" w:cs="Arial"/>
          <w:color w:val="FF0000"/>
          <w:sz w:val="22"/>
        </w:rPr>
        <w:t xml:space="preserve">Don’t share any details so </w:t>
      </w:r>
      <w:proofErr w:type="spellStart"/>
      <w:r>
        <w:rPr>
          <w:rFonts w:ascii="Arial" w:hAnsi="Arial" w:cs="Arial"/>
          <w:color w:val="FF0000"/>
          <w:sz w:val="22"/>
        </w:rPr>
        <w:t>coleges</w:t>
      </w:r>
      <w:proofErr w:type="spellEnd"/>
      <w:r>
        <w:rPr>
          <w:rFonts w:ascii="Arial" w:hAnsi="Arial" w:cs="Arial"/>
          <w:color w:val="FF0000"/>
          <w:sz w:val="22"/>
        </w:rPr>
        <w:t xml:space="preserve"> can’t use what you post against you.</w:t>
      </w:r>
      <w:bookmarkStart w:id="0" w:name="_GoBack"/>
      <w:bookmarkEnd w:id="0"/>
    </w:p>
    <w:sectPr w:rsidR="00DB4F81" w:rsidRPr="008A6363" w:rsidSect="001A555B">
      <w:headerReference w:type="default" r:id="rId9"/>
      <w:footerReference w:type="default" r:id="rId10"/>
      <w:pgSz w:w="11906" w:h="16838"/>
      <w:pgMar w:top="1440"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493" w:rsidRDefault="00354493" w:rsidP="001330B2">
      <w:r>
        <w:separator/>
      </w:r>
    </w:p>
  </w:endnote>
  <w:endnote w:type="continuationSeparator" w:id="0">
    <w:p w:rsidR="00354493" w:rsidRDefault="00354493"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068410"/>
      <w:docPartObj>
        <w:docPartGallery w:val="Page Numbers (Bottom of Page)"/>
        <w:docPartUnique/>
      </w:docPartObj>
    </w:sdtPr>
    <w:sdtEndPr>
      <w:rPr>
        <w:rFonts w:ascii="Arial" w:hAnsi="Arial" w:cs="Arial"/>
        <w:noProof/>
        <w:sz w:val="22"/>
        <w:szCs w:val="22"/>
      </w:rPr>
    </w:sdtEndPr>
    <w:sdtContent>
      <w:p w:rsidR="00955BBD" w:rsidRPr="00955BBD" w:rsidRDefault="00955BBD">
        <w:pPr>
          <w:pStyle w:val="Footer"/>
          <w:jc w:val="right"/>
          <w:rPr>
            <w:rFonts w:ascii="Arial" w:hAnsi="Arial" w:cs="Arial"/>
            <w:sz w:val="22"/>
            <w:szCs w:val="22"/>
          </w:rPr>
        </w:pPr>
        <w:r w:rsidRPr="00955BBD">
          <w:rPr>
            <w:rFonts w:ascii="Arial" w:hAnsi="Arial" w:cs="Arial"/>
            <w:sz w:val="22"/>
            <w:szCs w:val="22"/>
          </w:rPr>
          <w:fldChar w:fldCharType="begin"/>
        </w:r>
        <w:r w:rsidRPr="00955BBD">
          <w:rPr>
            <w:rFonts w:ascii="Arial" w:hAnsi="Arial" w:cs="Arial"/>
            <w:sz w:val="22"/>
            <w:szCs w:val="22"/>
          </w:rPr>
          <w:instrText xml:space="preserve"> PAGE   \* MERGEFORMAT </w:instrText>
        </w:r>
        <w:r w:rsidRPr="00955BBD">
          <w:rPr>
            <w:rFonts w:ascii="Arial" w:hAnsi="Arial" w:cs="Arial"/>
            <w:sz w:val="22"/>
            <w:szCs w:val="22"/>
          </w:rPr>
          <w:fldChar w:fldCharType="separate"/>
        </w:r>
        <w:r w:rsidR="000B2351">
          <w:rPr>
            <w:rFonts w:ascii="Arial" w:hAnsi="Arial" w:cs="Arial"/>
            <w:noProof/>
            <w:sz w:val="22"/>
            <w:szCs w:val="22"/>
          </w:rPr>
          <w:t>1</w:t>
        </w:r>
        <w:r w:rsidRPr="00955BBD">
          <w:rPr>
            <w:rFonts w:ascii="Arial" w:hAnsi="Arial" w:cs="Arial"/>
            <w:noProof/>
            <w:sz w:val="22"/>
            <w:szCs w:val="22"/>
          </w:rPr>
          <w:fldChar w:fldCharType="end"/>
        </w:r>
      </w:p>
    </w:sdtContent>
  </w:sdt>
  <w:p w:rsidR="00955BBD" w:rsidRDefault="00955B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493" w:rsidRDefault="00354493" w:rsidP="001330B2">
      <w:r>
        <w:separator/>
      </w:r>
    </w:p>
  </w:footnote>
  <w:footnote w:type="continuationSeparator" w:id="0">
    <w:p w:rsidR="00354493" w:rsidRDefault="00354493" w:rsidP="00133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363" w:rsidRDefault="008A6363" w:rsidP="008A6363">
    <w:pPr>
      <w:pStyle w:val="Header"/>
      <w:tabs>
        <w:tab w:val="clear" w:pos="4513"/>
        <w:tab w:val="left" w:pos="2378"/>
        <w:tab w:val="left" w:pos="6045"/>
      </w:tabs>
    </w:pPr>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-902970</wp:posOffset>
              </wp:positionH>
              <wp:positionV relativeFrom="paragraph">
                <wp:posOffset>-447040</wp:posOffset>
              </wp:positionV>
              <wp:extent cx="7570470" cy="90106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470" cy="901065"/>
                      </a:xfrm>
                      <a:prstGeom prst="rect">
                        <a:avLst/>
                      </a:prstGeom>
                      <a:solidFill>
                        <a:srgbClr val="D7098A">
                          <a:alpha val="97255"/>
                        </a:srgbClr>
                      </a:solidFill>
                      <a:ln>
                        <a:noFill/>
                      </a:ln>
                      <a:extLst/>
                    </wps:spPr>
                    <wps:txbx>
                      <w:txbxContent>
                        <w:p w:rsidR="008A6363" w:rsidRDefault="001A555B" w:rsidP="008A6363">
                          <w:pPr>
                            <w:tabs>
                              <w:tab w:val="right" w:pos="426"/>
                            </w:tabs>
                            <w:spacing w:before="440" w:after="240"/>
                            <w:ind w:left="851" w:right="425"/>
                            <w:rPr>
                              <w:color w:val="FFFFFF" w:themeColor="background1"/>
                              <w:sz w:val="36"/>
                              <w:szCs w:val="36"/>
                            </w:rPr>
                          </w:pPr>
                          <w:r>
                            <w:rPr>
                              <w:rFonts w:ascii="Arial" w:hAnsi="Arial" w:cs="Arial"/>
                              <w:b/>
                              <w:color w:val="FFFFFF" w:themeColor="background1"/>
                              <w:sz w:val="32"/>
                              <w:szCs w:val="36"/>
                            </w:rPr>
                            <w:t xml:space="preserve">Worksheet 2 </w:t>
                          </w:r>
                          <w:r w:rsidR="008A6363">
                            <w:rPr>
                              <w:rFonts w:ascii="Arial" w:hAnsi="Arial" w:cs="Arial"/>
                              <w:b/>
                              <w:color w:val="FFFFFF" w:themeColor="background1"/>
                              <w:sz w:val="32"/>
                              <w:szCs w:val="36"/>
                            </w:rPr>
                            <w:t>Social networking</w:t>
                          </w:r>
                          <w:r w:rsidR="008A6363">
                            <w:rPr>
                              <w:rFonts w:ascii="Arial" w:hAnsi="Arial" w:cs="Arial"/>
                              <w:b/>
                              <w:color w:val="FFFFFF" w:themeColor="background1"/>
                              <w:sz w:val="32"/>
                              <w:szCs w:val="36"/>
                            </w:rPr>
                            <w:br/>
                          </w:r>
                          <w:r w:rsidR="008A6363">
                            <w:rPr>
                              <w:rFonts w:ascii="Arial" w:hAnsi="Arial" w:cs="Arial"/>
                              <w:color w:val="FFFFFF" w:themeColor="background1"/>
                              <w:sz w:val="32"/>
                              <w:szCs w:val="36"/>
                            </w:rPr>
                            <w:t>Using computers</w:t>
                          </w:r>
                        </w:p>
                        <w:p w:rsidR="008A6363" w:rsidRDefault="008A6363" w:rsidP="008A6363">
                          <w:pPr>
                            <w:tabs>
                              <w:tab w:val="right" w:pos="426"/>
                            </w:tabs>
                            <w:ind w:right="426"/>
                            <w:rPr>
                              <w:rFonts w:ascii="Arial" w:hAnsi="Arial" w:cs="Arial"/>
                              <w:b/>
                              <w:sz w:val="32"/>
                              <w:szCs w:val="36"/>
                            </w:rPr>
                          </w:pPr>
                          <w:r>
                            <w:rPr>
                              <w:rFonts w:ascii="Arial" w:hAnsi="Arial" w:cs="Arial"/>
                              <w:sz w:val="32"/>
                              <w:szCs w:val="36"/>
                            </w:rPr>
                            <w:tab/>
                          </w:r>
                          <w:r>
                            <w:rPr>
                              <w:rFonts w:ascii="Arial" w:hAnsi="Arial" w:cs="Arial"/>
                              <w:sz w:val="32"/>
                              <w:szCs w:val="36"/>
                            </w:rPr>
                            <w:tab/>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 o:spid="_x0000_s1026" style="position:absolute;margin-left:-71.1pt;margin-top:-35.2pt;width:596.1pt;height:7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" fillcolor="#d7098a" stroked="f">
              <v:fill opacity="63736f"/>
              <v:textbox>
                <w:txbxContent>
                  <w:p w:rsidR="008A6363" w:rsidRDefault="001A555B" w:rsidP="008A6363">
                    <w:pPr>
                      <w:tabs>
                        <w:tab w:val="right" w:pos="426"/>
                      </w:tabs>
                      <w:spacing w:before="440" w:after="240"/>
                      <w:ind w:left="851" w:right="425"/>
                      <w:rPr>
                        <w:color w:val="FFFFFF" w:themeColor="background1"/>
                        <w:sz w:val="36"/>
                        <w:szCs w:val="36"/>
                      </w:rPr>
                    </w:pPr>
                    <w:r>
                      <w:rPr>
                        <w:rFonts w:ascii="Arial" w:hAnsi="Arial" w:cs="Arial"/>
                        <w:b/>
                        <w:color w:val="FFFFFF" w:themeColor="background1"/>
                        <w:sz w:val="32"/>
                        <w:szCs w:val="36"/>
                      </w:rPr>
                      <w:t xml:space="preserve">Worksheet 2 </w:t>
                    </w:r>
                    <w:r w:rsidR="008A6363">
                      <w:rPr>
                        <w:rFonts w:ascii="Arial" w:hAnsi="Arial" w:cs="Arial"/>
                        <w:b/>
                        <w:color w:val="FFFFFF" w:themeColor="background1"/>
                        <w:sz w:val="32"/>
                        <w:szCs w:val="36"/>
                      </w:rPr>
                      <w:t>Social networking</w:t>
                    </w:r>
                    <w:r w:rsidR="008A6363">
                      <w:rPr>
                        <w:rFonts w:ascii="Arial" w:hAnsi="Arial" w:cs="Arial"/>
                        <w:b/>
                        <w:color w:val="FFFFFF" w:themeColor="background1"/>
                        <w:sz w:val="32"/>
                        <w:szCs w:val="36"/>
                      </w:rPr>
                      <w:br/>
                    </w:r>
                    <w:r w:rsidR="008A6363">
                      <w:rPr>
                        <w:rFonts w:ascii="Arial" w:hAnsi="Arial" w:cs="Arial"/>
                        <w:color w:val="FFFFFF" w:themeColor="background1"/>
                        <w:sz w:val="32"/>
                        <w:szCs w:val="36"/>
                      </w:rPr>
                      <w:t>Using computers</w:t>
                    </w:r>
                  </w:p>
                  <w:p w:rsidR="008A6363" w:rsidRDefault="008A6363" w:rsidP="008A6363">
                    <w:pPr>
                      <w:tabs>
                        <w:tab w:val="right" w:pos="426"/>
                      </w:tabs>
                      <w:ind w:right="426"/>
                      <w:rPr>
                        <w:rFonts w:ascii="Arial" w:hAnsi="Arial" w:cs="Arial"/>
                        <w:b/>
                        <w:sz w:val="32"/>
                        <w:szCs w:val="36"/>
                      </w:rPr>
                    </w:pPr>
                    <w:r>
                      <w:rPr>
                        <w:rFonts w:ascii="Arial" w:hAnsi="Arial" w:cs="Arial"/>
                        <w:sz w:val="32"/>
                        <w:szCs w:val="36"/>
                      </w:rPr>
                      <w:tab/>
                    </w:r>
                    <w:r>
                      <w:rPr>
                        <w:rFonts w:ascii="Arial" w:hAnsi="Arial" w:cs="Arial"/>
                        <w:sz w:val="32"/>
                        <w:szCs w:val="36"/>
                      </w:rPr>
                      <w:tab/>
                    </w:r>
                  </w:p>
                </w:txbxContent>
              </v:textbox>
            </v:rect>
          </w:pict>
        </mc:Fallback>
      </mc:AlternateContent>
    </w:r>
    <w:r>
      <w:rPr>
        <w:noProof/>
        <w:lang w:eastAsia="en-GB"/>
      </w:rPr>
      <w:drawing>
        <wp:anchor distT="0" distB="0" distL="114300" distR="114300" simplePos="0" relativeHeight="251658240" behindDoc="0" locked="0" layoutInCell="1" allowOverlap="1">
          <wp:simplePos x="0" y="0"/>
          <wp:positionH relativeFrom="column">
            <wp:posOffset>3871595</wp:posOffset>
          </wp:positionH>
          <wp:positionV relativeFrom="paragraph">
            <wp:posOffset>-161925</wp:posOffset>
          </wp:positionV>
          <wp:extent cx="2095500" cy="502920"/>
          <wp:effectExtent l="0" t="0" r="0" b="0"/>
          <wp:wrapNone/>
          <wp:docPr id="1" name="Picture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pic:spPr>
              </pic:pic>
            </a:graphicData>
          </a:graphic>
          <wp14:sizeRelH relativeFrom="page">
            <wp14:pctWidth>0</wp14:pctWidth>
          </wp14:sizeRelH>
          <wp14:sizeRelV relativeFrom="page">
            <wp14:pctHeight>0</wp14:pctHeight>
          </wp14:sizeRelV>
        </wp:anchor>
      </w:drawing>
    </w:r>
  </w:p>
  <w:p w:rsidR="0072670C" w:rsidRPr="008A6363" w:rsidRDefault="0072670C" w:rsidP="008A6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E3BDE"/>
    <w:multiLevelType w:val="hybridMultilevel"/>
    <w:tmpl w:val="3F365A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2D4742"/>
    <w:multiLevelType w:val="hybridMultilevel"/>
    <w:tmpl w:val="FF04EAF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5A8D2854"/>
    <w:multiLevelType w:val="hybridMultilevel"/>
    <w:tmpl w:val="B630DAD6"/>
    <w:lvl w:ilvl="0" w:tplc="0809000F">
      <w:start w:val="1"/>
      <w:numFmt w:val="decimal"/>
      <w:lvlText w:val="%1."/>
      <w:lvlJc w:val="left"/>
      <w:pPr>
        <w:ind w:left="1485" w:hanging="360"/>
      </w:p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3">
    <w:nsid w:val="64487A94"/>
    <w:multiLevelType w:val="hybridMultilevel"/>
    <w:tmpl w:val="C3924F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72476BFA"/>
    <w:multiLevelType w:val="hybridMultilevel"/>
    <w:tmpl w:val="8B3CDF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4C33092"/>
    <w:multiLevelType w:val="hybridMultilevel"/>
    <w:tmpl w:val="31D074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DEB6A56"/>
    <w:multiLevelType w:val="hybridMultilevel"/>
    <w:tmpl w:val="816CB384"/>
    <w:lvl w:ilvl="0" w:tplc="729A0304">
      <w:start w:val="1"/>
      <w:numFmt w:val="bullet"/>
      <w:lvlText w:val="–"/>
      <w:lvlJc w:val="left"/>
      <w:pPr>
        <w:tabs>
          <w:tab w:val="num" w:pos="720"/>
        </w:tabs>
        <w:ind w:left="720" w:hanging="360"/>
      </w:pPr>
      <w:rPr>
        <w:rFonts w:ascii="Arial" w:hAnsi="Arial" w:hint="default"/>
      </w:rPr>
    </w:lvl>
    <w:lvl w:ilvl="1" w:tplc="078CECAA">
      <w:start w:val="1"/>
      <w:numFmt w:val="bullet"/>
      <w:lvlText w:val="–"/>
      <w:lvlJc w:val="left"/>
      <w:pPr>
        <w:tabs>
          <w:tab w:val="num" w:pos="1440"/>
        </w:tabs>
        <w:ind w:left="1440" w:hanging="360"/>
      </w:pPr>
      <w:rPr>
        <w:rFonts w:ascii="Arial" w:hAnsi="Arial" w:hint="default"/>
      </w:rPr>
    </w:lvl>
    <w:lvl w:ilvl="2" w:tplc="FCC48E1A" w:tentative="1">
      <w:start w:val="1"/>
      <w:numFmt w:val="bullet"/>
      <w:lvlText w:val="–"/>
      <w:lvlJc w:val="left"/>
      <w:pPr>
        <w:tabs>
          <w:tab w:val="num" w:pos="2160"/>
        </w:tabs>
        <w:ind w:left="2160" w:hanging="360"/>
      </w:pPr>
      <w:rPr>
        <w:rFonts w:ascii="Arial" w:hAnsi="Arial" w:hint="default"/>
      </w:rPr>
    </w:lvl>
    <w:lvl w:ilvl="3" w:tplc="E884B2AA" w:tentative="1">
      <w:start w:val="1"/>
      <w:numFmt w:val="bullet"/>
      <w:lvlText w:val="–"/>
      <w:lvlJc w:val="left"/>
      <w:pPr>
        <w:tabs>
          <w:tab w:val="num" w:pos="2880"/>
        </w:tabs>
        <w:ind w:left="2880" w:hanging="360"/>
      </w:pPr>
      <w:rPr>
        <w:rFonts w:ascii="Arial" w:hAnsi="Arial" w:hint="default"/>
      </w:rPr>
    </w:lvl>
    <w:lvl w:ilvl="4" w:tplc="9880D956" w:tentative="1">
      <w:start w:val="1"/>
      <w:numFmt w:val="bullet"/>
      <w:lvlText w:val="–"/>
      <w:lvlJc w:val="left"/>
      <w:pPr>
        <w:tabs>
          <w:tab w:val="num" w:pos="3600"/>
        </w:tabs>
        <w:ind w:left="3600" w:hanging="360"/>
      </w:pPr>
      <w:rPr>
        <w:rFonts w:ascii="Arial" w:hAnsi="Arial" w:hint="default"/>
      </w:rPr>
    </w:lvl>
    <w:lvl w:ilvl="5" w:tplc="71FE978C" w:tentative="1">
      <w:start w:val="1"/>
      <w:numFmt w:val="bullet"/>
      <w:lvlText w:val="–"/>
      <w:lvlJc w:val="left"/>
      <w:pPr>
        <w:tabs>
          <w:tab w:val="num" w:pos="4320"/>
        </w:tabs>
        <w:ind w:left="4320" w:hanging="360"/>
      </w:pPr>
      <w:rPr>
        <w:rFonts w:ascii="Arial" w:hAnsi="Arial" w:hint="default"/>
      </w:rPr>
    </w:lvl>
    <w:lvl w:ilvl="6" w:tplc="855C7E4E" w:tentative="1">
      <w:start w:val="1"/>
      <w:numFmt w:val="bullet"/>
      <w:lvlText w:val="–"/>
      <w:lvlJc w:val="left"/>
      <w:pPr>
        <w:tabs>
          <w:tab w:val="num" w:pos="5040"/>
        </w:tabs>
        <w:ind w:left="5040" w:hanging="360"/>
      </w:pPr>
      <w:rPr>
        <w:rFonts w:ascii="Arial" w:hAnsi="Arial" w:hint="default"/>
      </w:rPr>
    </w:lvl>
    <w:lvl w:ilvl="7" w:tplc="E36A0606" w:tentative="1">
      <w:start w:val="1"/>
      <w:numFmt w:val="bullet"/>
      <w:lvlText w:val="–"/>
      <w:lvlJc w:val="left"/>
      <w:pPr>
        <w:tabs>
          <w:tab w:val="num" w:pos="5760"/>
        </w:tabs>
        <w:ind w:left="5760" w:hanging="360"/>
      </w:pPr>
      <w:rPr>
        <w:rFonts w:ascii="Arial" w:hAnsi="Arial" w:hint="default"/>
      </w:rPr>
    </w:lvl>
    <w:lvl w:ilvl="8" w:tplc="5D1426F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2"/>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F1E"/>
    <w:rsid w:val="00001422"/>
    <w:rsid w:val="00001B72"/>
    <w:rsid w:val="00005EEC"/>
    <w:rsid w:val="00007AA2"/>
    <w:rsid w:val="0001140D"/>
    <w:rsid w:val="00014095"/>
    <w:rsid w:val="00016B04"/>
    <w:rsid w:val="00021238"/>
    <w:rsid w:val="00027956"/>
    <w:rsid w:val="00036C77"/>
    <w:rsid w:val="0004115B"/>
    <w:rsid w:val="000418F9"/>
    <w:rsid w:val="000568E0"/>
    <w:rsid w:val="000649AD"/>
    <w:rsid w:val="000779E2"/>
    <w:rsid w:val="00092471"/>
    <w:rsid w:val="000A7BA5"/>
    <w:rsid w:val="000B12F8"/>
    <w:rsid w:val="000B2351"/>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F2BF6"/>
    <w:rsid w:val="000F54D8"/>
    <w:rsid w:val="000F7DF7"/>
    <w:rsid w:val="00102CD3"/>
    <w:rsid w:val="00105E32"/>
    <w:rsid w:val="00111B4B"/>
    <w:rsid w:val="00114A83"/>
    <w:rsid w:val="001330B2"/>
    <w:rsid w:val="00134B82"/>
    <w:rsid w:val="001360D1"/>
    <w:rsid w:val="001535BE"/>
    <w:rsid w:val="00157E10"/>
    <w:rsid w:val="00164EF8"/>
    <w:rsid w:val="00165D0F"/>
    <w:rsid w:val="00173E2B"/>
    <w:rsid w:val="00175144"/>
    <w:rsid w:val="001768C1"/>
    <w:rsid w:val="001854A7"/>
    <w:rsid w:val="001856E3"/>
    <w:rsid w:val="00186ECA"/>
    <w:rsid w:val="00191FD6"/>
    <w:rsid w:val="00192CDF"/>
    <w:rsid w:val="001950E0"/>
    <w:rsid w:val="001A0F16"/>
    <w:rsid w:val="001A135C"/>
    <w:rsid w:val="001A555B"/>
    <w:rsid w:val="001B2B28"/>
    <w:rsid w:val="001C0CF0"/>
    <w:rsid w:val="001C5543"/>
    <w:rsid w:val="001C5B17"/>
    <w:rsid w:val="001C5DC8"/>
    <w:rsid w:val="001D1B99"/>
    <w:rsid w:val="001D4728"/>
    <w:rsid w:val="001E3F74"/>
    <w:rsid w:val="001E401D"/>
    <w:rsid w:val="001E667A"/>
    <w:rsid w:val="001E73BC"/>
    <w:rsid w:val="001F1F64"/>
    <w:rsid w:val="001F3CFF"/>
    <w:rsid w:val="00203B68"/>
    <w:rsid w:val="002222D6"/>
    <w:rsid w:val="00222526"/>
    <w:rsid w:val="00224C0C"/>
    <w:rsid w:val="0023565E"/>
    <w:rsid w:val="002400CF"/>
    <w:rsid w:val="00243162"/>
    <w:rsid w:val="0025167C"/>
    <w:rsid w:val="002518F3"/>
    <w:rsid w:val="00256976"/>
    <w:rsid w:val="00272A41"/>
    <w:rsid w:val="00273C62"/>
    <w:rsid w:val="002967D5"/>
    <w:rsid w:val="002B1444"/>
    <w:rsid w:val="002B2A42"/>
    <w:rsid w:val="002B2C90"/>
    <w:rsid w:val="002B3041"/>
    <w:rsid w:val="002B31A9"/>
    <w:rsid w:val="002B4149"/>
    <w:rsid w:val="002B61E9"/>
    <w:rsid w:val="002B7553"/>
    <w:rsid w:val="002C2CC9"/>
    <w:rsid w:val="002C3B89"/>
    <w:rsid w:val="002D5295"/>
    <w:rsid w:val="002D5DD1"/>
    <w:rsid w:val="002E5DD9"/>
    <w:rsid w:val="002F1AEB"/>
    <w:rsid w:val="002F1FA2"/>
    <w:rsid w:val="003021BD"/>
    <w:rsid w:val="003032A1"/>
    <w:rsid w:val="003168A7"/>
    <w:rsid w:val="00320756"/>
    <w:rsid w:val="00325921"/>
    <w:rsid w:val="0033716F"/>
    <w:rsid w:val="00337D49"/>
    <w:rsid w:val="00340D06"/>
    <w:rsid w:val="003432C1"/>
    <w:rsid w:val="00351574"/>
    <w:rsid w:val="00354493"/>
    <w:rsid w:val="00357B36"/>
    <w:rsid w:val="00374ADF"/>
    <w:rsid w:val="00375EE7"/>
    <w:rsid w:val="00393A24"/>
    <w:rsid w:val="003953C5"/>
    <w:rsid w:val="003A71AA"/>
    <w:rsid w:val="003B20E2"/>
    <w:rsid w:val="003C164F"/>
    <w:rsid w:val="003C2B8C"/>
    <w:rsid w:val="003D3888"/>
    <w:rsid w:val="003E1D1C"/>
    <w:rsid w:val="003E5592"/>
    <w:rsid w:val="003F3345"/>
    <w:rsid w:val="003F4508"/>
    <w:rsid w:val="004026C2"/>
    <w:rsid w:val="00424CE5"/>
    <w:rsid w:val="0042717C"/>
    <w:rsid w:val="0043044C"/>
    <w:rsid w:val="0043127F"/>
    <w:rsid w:val="00431A23"/>
    <w:rsid w:val="00435AAE"/>
    <w:rsid w:val="004364B0"/>
    <w:rsid w:val="00440567"/>
    <w:rsid w:val="00444362"/>
    <w:rsid w:val="0045125E"/>
    <w:rsid w:val="0045258E"/>
    <w:rsid w:val="004578FB"/>
    <w:rsid w:val="00463A26"/>
    <w:rsid w:val="00464554"/>
    <w:rsid w:val="00464C99"/>
    <w:rsid w:val="0046520A"/>
    <w:rsid w:val="00467113"/>
    <w:rsid w:val="00475B7B"/>
    <w:rsid w:val="0048479D"/>
    <w:rsid w:val="00486681"/>
    <w:rsid w:val="00492033"/>
    <w:rsid w:val="004A3500"/>
    <w:rsid w:val="004A7B05"/>
    <w:rsid w:val="004A7FE9"/>
    <w:rsid w:val="004C0A2C"/>
    <w:rsid w:val="004C2DF0"/>
    <w:rsid w:val="004C41D4"/>
    <w:rsid w:val="004C4571"/>
    <w:rsid w:val="004D49A6"/>
    <w:rsid w:val="004E62A5"/>
    <w:rsid w:val="004E64C9"/>
    <w:rsid w:val="004F514E"/>
    <w:rsid w:val="004F6437"/>
    <w:rsid w:val="004F741F"/>
    <w:rsid w:val="00527CBB"/>
    <w:rsid w:val="00531DB0"/>
    <w:rsid w:val="00533C93"/>
    <w:rsid w:val="00544A33"/>
    <w:rsid w:val="00556231"/>
    <w:rsid w:val="00582A4B"/>
    <w:rsid w:val="00596EDE"/>
    <w:rsid w:val="00597D44"/>
    <w:rsid w:val="005B098A"/>
    <w:rsid w:val="005B286C"/>
    <w:rsid w:val="005B73DD"/>
    <w:rsid w:val="005D6E05"/>
    <w:rsid w:val="005E26EC"/>
    <w:rsid w:val="005E5BF6"/>
    <w:rsid w:val="005E5DC3"/>
    <w:rsid w:val="005E60A8"/>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26D7"/>
    <w:rsid w:val="0066188B"/>
    <w:rsid w:val="006713BE"/>
    <w:rsid w:val="00672AD3"/>
    <w:rsid w:val="00685AA7"/>
    <w:rsid w:val="0069096D"/>
    <w:rsid w:val="00692715"/>
    <w:rsid w:val="00695C4C"/>
    <w:rsid w:val="006A2D13"/>
    <w:rsid w:val="006A3F4B"/>
    <w:rsid w:val="006B449A"/>
    <w:rsid w:val="006C19E6"/>
    <w:rsid w:val="006C4DAE"/>
    <w:rsid w:val="006D304D"/>
    <w:rsid w:val="006D627B"/>
    <w:rsid w:val="006E0363"/>
    <w:rsid w:val="006E03AC"/>
    <w:rsid w:val="006E3DA9"/>
    <w:rsid w:val="006E5F18"/>
    <w:rsid w:val="006E706B"/>
    <w:rsid w:val="006F001B"/>
    <w:rsid w:val="006F0DA9"/>
    <w:rsid w:val="006F5480"/>
    <w:rsid w:val="006F650F"/>
    <w:rsid w:val="00704C77"/>
    <w:rsid w:val="00711A81"/>
    <w:rsid w:val="007147AA"/>
    <w:rsid w:val="00717784"/>
    <w:rsid w:val="0072670C"/>
    <w:rsid w:val="00726A40"/>
    <w:rsid w:val="007419FB"/>
    <w:rsid w:val="0074422D"/>
    <w:rsid w:val="00744D45"/>
    <w:rsid w:val="00753D30"/>
    <w:rsid w:val="00754BCE"/>
    <w:rsid w:val="00756814"/>
    <w:rsid w:val="007622D3"/>
    <w:rsid w:val="007765EB"/>
    <w:rsid w:val="007A04BF"/>
    <w:rsid w:val="007A2E72"/>
    <w:rsid w:val="007B3E10"/>
    <w:rsid w:val="007C4659"/>
    <w:rsid w:val="007D31AF"/>
    <w:rsid w:val="007D72C6"/>
    <w:rsid w:val="007E013E"/>
    <w:rsid w:val="007E0912"/>
    <w:rsid w:val="007E13D9"/>
    <w:rsid w:val="007E1427"/>
    <w:rsid w:val="007E7BE9"/>
    <w:rsid w:val="007F16A5"/>
    <w:rsid w:val="007F46E0"/>
    <w:rsid w:val="007F6857"/>
    <w:rsid w:val="00804535"/>
    <w:rsid w:val="008114EC"/>
    <w:rsid w:val="00820AF4"/>
    <w:rsid w:val="00832B55"/>
    <w:rsid w:val="00854E55"/>
    <w:rsid w:val="00860F9F"/>
    <w:rsid w:val="00863764"/>
    <w:rsid w:val="00867D54"/>
    <w:rsid w:val="008702EE"/>
    <w:rsid w:val="008752A5"/>
    <w:rsid w:val="00875DD5"/>
    <w:rsid w:val="008802BD"/>
    <w:rsid w:val="00880813"/>
    <w:rsid w:val="00880BEF"/>
    <w:rsid w:val="0088341C"/>
    <w:rsid w:val="00883C84"/>
    <w:rsid w:val="00892B37"/>
    <w:rsid w:val="0089355B"/>
    <w:rsid w:val="008A412D"/>
    <w:rsid w:val="008A47D4"/>
    <w:rsid w:val="008A6363"/>
    <w:rsid w:val="008A73F8"/>
    <w:rsid w:val="008A7CD7"/>
    <w:rsid w:val="008B240F"/>
    <w:rsid w:val="008B38D4"/>
    <w:rsid w:val="008C098A"/>
    <w:rsid w:val="008C2DD6"/>
    <w:rsid w:val="008C58BD"/>
    <w:rsid w:val="008D2135"/>
    <w:rsid w:val="008E092E"/>
    <w:rsid w:val="008E1EBF"/>
    <w:rsid w:val="008E37AF"/>
    <w:rsid w:val="008E5349"/>
    <w:rsid w:val="008F1536"/>
    <w:rsid w:val="008F1F51"/>
    <w:rsid w:val="008F7A99"/>
    <w:rsid w:val="0090600C"/>
    <w:rsid w:val="009127C2"/>
    <w:rsid w:val="0092041F"/>
    <w:rsid w:val="00923CE9"/>
    <w:rsid w:val="009247B1"/>
    <w:rsid w:val="009251CE"/>
    <w:rsid w:val="00925349"/>
    <w:rsid w:val="009261EC"/>
    <w:rsid w:val="00927809"/>
    <w:rsid w:val="009360BC"/>
    <w:rsid w:val="0094074C"/>
    <w:rsid w:val="009430AE"/>
    <w:rsid w:val="0094560A"/>
    <w:rsid w:val="009509CC"/>
    <w:rsid w:val="00955BBD"/>
    <w:rsid w:val="009568B3"/>
    <w:rsid w:val="00956CCF"/>
    <w:rsid w:val="00963A4E"/>
    <w:rsid w:val="00963C03"/>
    <w:rsid w:val="00972FF7"/>
    <w:rsid w:val="00975DB6"/>
    <w:rsid w:val="009A7630"/>
    <w:rsid w:val="009B220D"/>
    <w:rsid w:val="009C0F1E"/>
    <w:rsid w:val="009C2062"/>
    <w:rsid w:val="009C50AF"/>
    <w:rsid w:val="009C5326"/>
    <w:rsid w:val="009C728B"/>
    <w:rsid w:val="009C75E0"/>
    <w:rsid w:val="009D55D5"/>
    <w:rsid w:val="009E3328"/>
    <w:rsid w:val="009E3343"/>
    <w:rsid w:val="009E3FC4"/>
    <w:rsid w:val="009F00F0"/>
    <w:rsid w:val="009F375F"/>
    <w:rsid w:val="00A034AB"/>
    <w:rsid w:val="00A05AE2"/>
    <w:rsid w:val="00A23FFD"/>
    <w:rsid w:val="00A373E6"/>
    <w:rsid w:val="00A40867"/>
    <w:rsid w:val="00A42FD1"/>
    <w:rsid w:val="00A46492"/>
    <w:rsid w:val="00A464D2"/>
    <w:rsid w:val="00A4727D"/>
    <w:rsid w:val="00A61E80"/>
    <w:rsid w:val="00A66287"/>
    <w:rsid w:val="00A667B9"/>
    <w:rsid w:val="00A67F85"/>
    <w:rsid w:val="00A70D49"/>
    <w:rsid w:val="00A801D2"/>
    <w:rsid w:val="00A80360"/>
    <w:rsid w:val="00A8562C"/>
    <w:rsid w:val="00A94723"/>
    <w:rsid w:val="00A95306"/>
    <w:rsid w:val="00AA5731"/>
    <w:rsid w:val="00AB351E"/>
    <w:rsid w:val="00AB49CB"/>
    <w:rsid w:val="00AC09E2"/>
    <w:rsid w:val="00AC514D"/>
    <w:rsid w:val="00AD0876"/>
    <w:rsid w:val="00AD622A"/>
    <w:rsid w:val="00AE2B8B"/>
    <w:rsid w:val="00AE4020"/>
    <w:rsid w:val="00AE74DA"/>
    <w:rsid w:val="00AF3390"/>
    <w:rsid w:val="00AF5208"/>
    <w:rsid w:val="00AF5CFA"/>
    <w:rsid w:val="00B021B7"/>
    <w:rsid w:val="00B0538F"/>
    <w:rsid w:val="00B11A4D"/>
    <w:rsid w:val="00B25236"/>
    <w:rsid w:val="00B26756"/>
    <w:rsid w:val="00B30F19"/>
    <w:rsid w:val="00B341B8"/>
    <w:rsid w:val="00B44947"/>
    <w:rsid w:val="00B61835"/>
    <w:rsid w:val="00B63054"/>
    <w:rsid w:val="00B6401B"/>
    <w:rsid w:val="00B64C32"/>
    <w:rsid w:val="00B67E4D"/>
    <w:rsid w:val="00B7126E"/>
    <w:rsid w:val="00B72553"/>
    <w:rsid w:val="00B85B8A"/>
    <w:rsid w:val="00B922DE"/>
    <w:rsid w:val="00B93DFF"/>
    <w:rsid w:val="00BA29C9"/>
    <w:rsid w:val="00BB0CFE"/>
    <w:rsid w:val="00BB28D0"/>
    <w:rsid w:val="00BC2E85"/>
    <w:rsid w:val="00BC6143"/>
    <w:rsid w:val="00BC6222"/>
    <w:rsid w:val="00BD3160"/>
    <w:rsid w:val="00BD3BB7"/>
    <w:rsid w:val="00BE0DD8"/>
    <w:rsid w:val="00BF23FE"/>
    <w:rsid w:val="00BF7144"/>
    <w:rsid w:val="00C04901"/>
    <w:rsid w:val="00C178DE"/>
    <w:rsid w:val="00C21487"/>
    <w:rsid w:val="00C22CA3"/>
    <w:rsid w:val="00C235E5"/>
    <w:rsid w:val="00C24F64"/>
    <w:rsid w:val="00C31AC6"/>
    <w:rsid w:val="00C31E99"/>
    <w:rsid w:val="00C33BCF"/>
    <w:rsid w:val="00C33C70"/>
    <w:rsid w:val="00C440D3"/>
    <w:rsid w:val="00C45D72"/>
    <w:rsid w:val="00C51184"/>
    <w:rsid w:val="00C51D10"/>
    <w:rsid w:val="00C5781C"/>
    <w:rsid w:val="00C63BEC"/>
    <w:rsid w:val="00C6709F"/>
    <w:rsid w:val="00C75942"/>
    <w:rsid w:val="00C82A21"/>
    <w:rsid w:val="00C84DA8"/>
    <w:rsid w:val="00C92CFD"/>
    <w:rsid w:val="00C95F4C"/>
    <w:rsid w:val="00C968C7"/>
    <w:rsid w:val="00CA1645"/>
    <w:rsid w:val="00CA3FFB"/>
    <w:rsid w:val="00CA66A4"/>
    <w:rsid w:val="00CA78EE"/>
    <w:rsid w:val="00CB0DBF"/>
    <w:rsid w:val="00CB2747"/>
    <w:rsid w:val="00CC03FF"/>
    <w:rsid w:val="00CC0C5D"/>
    <w:rsid w:val="00CC1DAE"/>
    <w:rsid w:val="00CD1645"/>
    <w:rsid w:val="00CD49E6"/>
    <w:rsid w:val="00CD4BD2"/>
    <w:rsid w:val="00CD5623"/>
    <w:rsid w:val="00CE56DE"/>
    <w:rsid w:val="00CF050E"/>
    <w:rsid w:val="00CF05A9"/>
    <w:rsid w:val="00CF1FCA"/>
    <w:rsid w:val="00CF5E3F"/>
    <w:rsid w:val="00CF5E6E"/>
    <w:rsid w:val="00CF6DB1"/>
    <w:rsid w:val="00CF6F41"/>
    <w:rsid w:val="00D00B94"/>
    <w:rsid w:val="00D01595"/>
    <w:rsid w:val="00D03209"/>
    <w:rsid w:val="00D1302B"/>
    <w:rsid w:val="00D15F41"/>
    <w:rsid w:val="00D17C9B"/>
    <w:rsid w:val="00D23870"/>
    <w:rsid w:val="00D27730"/>
    <w:rsid w:val="00D33710"/>
    <w:rsid w:val="00D34412"/>
    <w:rsid w:val="00D35430"/>
    <w:rsid w:val="00D35503"/>
    <w:rsid w:val="00D417E8"/>
    <w:rsid w:val="00D4288B"/>
    <w:rsid w:val="00D43568"/>
    <w:rsid w:val="00D43B6E"/>
    <w:rsid w:val="00D46477"/>
    <w:rsid w:val="00D506B5"/>
    <w:rsid w:val="00D54840"/>
    <w:rsid w:val="00D56348"/>
    <w:rsid w:val="00D600B4"/>
    <w:rsid w:val="00D616A0"/>
    <w:rsid w:val="00D66B85"/>
    <w:rsid w:val="00D70F5B"/>
    <w:rsid w:val="00D758B9"/>
    <w:rsid w:val="00D77E77"/>
    <w:rsid w:val="00D8479B"/>
    <w:rsid w:val="00D85D5A"/>
    <w:rsid w:val="00D879EE"/>
    <w:rsid w:val="00D92C11"/>
    <w:rsid w:val="00DA0CD3"/>
    <w:rsid w:val="00DA1443"/>
    <w:rsid w:val="00DA35ED"/>
    <w:rsid w:val="00DA6578"/>
    <w:rsid w:val="00DA67A7"/>
    <w:rsid w:val="00DB14AE"/>
    <w:rsid w:val="00DB4F81"/>
    <w:rsid w:val="00DB5E9B"/>
    <w:rsid w:val="00DB63B3"/>
    <w:rsid w:val="00DC2C26"/>
    <w:rsid w:val="00DC2FF2"/>
    <w:rsid w:val="00DC4A02"/>
    <w:rsid w:val="00DD1334"/>
    <w:rsid w:val="00DD5F50"/>
    <w:rsid w:val="00DD68B8"/>
    <w:rsid w:val="00DD6EEB"/>
    <w:rsid w:val="00DD7BDB"/>
    <w:rsid w:val="00DE5B96"/>
    <w:rsid w:val="00DF3A08"/>
    <w:rsid w:val="00E05062"/>
    <w:rsid w:val="00E05C13"/>
    <w:rsid w:val="00E079A8"/>
    <w:rsid w:val="00E12CB2"/>
    <w:rsid w:val="00E230DA"/>
    <w:rsid w:val="00E23A16"/>
    <w:rsid w:val="00E25971"/>
    <w:rsid w:val="00E26F42"/>
    <w:rsid w:val="00E27D65"/>
    <w:rsid w:val="00E320AB"/>
    <w:rsid w:val="00E418A8"/>
    <w:rsid w:val="00E42724"/>
    <w:rsid w:val="00E450CC"/>
    <w:rsid w:val="00E47990"/>
    <w:rsid w:val="00E507D1"/>
    <w:rsid w:val="00E669A5"/>
    <w:rsid w:val="00E66A99"/>
    <w:rsid w:val="00E70A61"/>
    <w:rsid w:val="00E75220"/>
    <w:rsid w:val="00E8047D"/>
    <w:rsid w:val="00E80A59"/>
    <w:rsid w:val="00E91270"/>
    <w:rsid w:val="00E9128F"/>
    <w:rsid w:val="00E957B2"/>
    <w:rsid w:val="00EA76E6"/>
    <w:rsid w:val="00EB04EF"/>
    <w:rsid w:val="00EB5AE3"/>
    <w:rsid w:val="00EB738F"/>
    <w:rsid w:val="00EC0170"/>
    <w:rsid w:val="00EC45AD"/>
    <w:rsid w:val="00EE37E3"/>
    <w:rsid w:val="00EE5511"/>
    <w:rsid w:val="00EF1BD6"/>
    <w:rsid w:val="00F03F26"/>
    <w:rsid w:val="00F04EE2"/>
    <w:rsid w:val="00F07E61"/>
    <w:rsid w:val="00F10DB6"/>
    <w:rsid w:val="00F11882"/>
    <w:rsid w:val="00F22381"/>
    <w:rsid w:val="00F226AD"/>
    <w:rsid w:val="00F33924"/>
    <w:rsid w:val="00F33B77"/>
    <w:rsid w:val="00F33D93"/>
    <w:rsid w:val="00F35765"/>
    <w:rsid w:val="00F40018"/>
    <w:rsid w:val="00F40A90"/>
    <w:rsid w:val="00F41B63"/>
    <w:rsid w:val="00F420CB"/>
    <w:rsid w:val="00F42316"/>
    <w:rsid w:val="00F44632"/>
    <w:rsid w:val="00F4612D"/>
    <w:rsid w:val="00F539D7"/>
    <w:rsid w:val="00F56D42"/>
    <w:rsid w:val="00F70DF8"/>
    <w:rsid w:val="00F72378"/>
    <w:rsid w:val="00F72789"/>
    <w:rsid w:val="00F84677"/>
    <w:rsid w:val="00F87296"/>
    <w:rsid w:val="00FA2D8A"/>
    <w:rsid w:val="00FA4189"/>
    <w:rsid w:val="00FB320A"/>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F8"/>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330B2"/>
    <w:pPr>
      <w:tabs>
        <w:tab w:val="center" w:pos="4513"/>
        <w:tab w:val="right" w:pos="9026"/>
      </w:tabs>
    </w:pPr>
  </w:style>
  <w:style w:type="character" w:customStyle="1" w:styleId="HeaderChar">
    <w:name w:val="Header Char"/>
    <w:basedOn w:val="DefaultParagraphFont"/>
    <w:link w:val="Header"/>
    <w:uiPriority w:val="99"/>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B61835"/>
    <w:pPr>
      <w:ind w:left="720"/>
      <w:contextualSpacing/>
    </w:pPr>
  </w:style>
  <w:style w:type="character" w:styleId="Hyperlink">
    <w:name w:val="Hyperlink"/>
    <w:basedOn w:val="DefaultParagraphFont"/>
    <w:unhideWhenUsed/>
    <w:rsid w:val="00CF1FCA"/>
    <w:rPr>
      <w:color w:val="0000FF" w:themeColor="hyperlink"/>
      <w:u w:val="single"/>
    </w:rPr>
  </w:style>
  <w:style w:type="character" w:styleId="FollowedHyperlink">
    <w:name w:val="FollowedHyperlink"/>
    <w:basedOn w:val="DefaultParagraphFont"/>
    <w:semiHidden/>
    <w:unhideWhenUsed/>
    <w:rsid w:val="00186ECA"/>
    <w:rPr>
      <w:color w:val="800080" w:themeColor="followedHyperlink"/>
      <w:u w:val="single"/>
    </w:rPr>
  </w:style>
  <w:style w:type="character" w:customStyle="1" w:styleId="UnresolvedMention">
    <w:name w:val="Unresolved Mention"/>
    <w:basedOn w:val="DefaultParagraphFont"/>
    <w:uiPriority w:val="99"/>
    <w:semiHidden/>
    <w:unhideWhenUsed/>
    <w:rsid w:val="001A555B"/>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F8"/>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330B2"/>
    <w:pPr>
      <w:tabs>
        <w:tab w:val="center" w:pos="4513"/>
        <w:tab w:val="right" w:pos="9026"/>
      </w:tabs>
    </w:pPr>
  </w:style>
  <w:style w:type="character" w:customStyle="1" w:styleId="HeaderChar">
    <w:name w:val="Header Char"/>
    <w:basedOn w:val="DefaultParagraphFont"/>
    <w:link w:val="Header"/>
    <w:uiPriority w:val="99"/>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B61835"/>
    <w:pPr>
      <w:ind w:left="720"/>
      <w:contextualSpacing/>
    </w:pPr>
  </w:style>
  <w:style w:type="character" w:styleId="Hyperlink">
    <w:name w:val="Hyperlink"/>
    <w:basedOn w:val="DefaultParagraphFont"/>
    <w:unhideWhenUsed/>
    <w:rsid w:val="00CF1FCA"/>
    <w:rPr>
      <w:color w:val="0000FF" w:themeColor="hyperlink"/>
      <w:u w:val="single"/>
    </w:rPr>
  </w:style>
  <w:style w:type="character" w:styleId="FollowedHyperlink">
    <w:name w:val="FollowedHyperlink"/>
    <w:basedOn w:val="DefaultParagraphFont"/>
    <w:semiHidden/>
    <w:unhideWhenUsed/>
    <w:rsid w:val="00186ECA"/>
    <w:rPr>
      <w:color w:val="800080" w:themeColor="followedHyperlink"/>
      <w:u w:val="single"/>
    </w:rPr>
  </w:style>
  <w:style w:type="character" w:customStyle="1" w:styleId="UnresolvedMention">
    <w:name w:val="Unresolved Mention"/>
    <w:basedOn w:val="DefaultParagraphFont"/>
    <w:uiPriority w:val="99"/>
    <w:semiHidden/>
    <w:unhideWhenUsed/>
    <w:rsid w:val="001A55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747238">
      <w:bodyDiv w:val="1"/>
      <w:marLeft w:val="0"/>
      <w:marRight w:val="0"/>
      <w:marTop w:val="0"/>
      <w:marBottom w:val="0"/>
      <w:divBdr>
        <w:top w:val="none" w:sz="0" w:space="0" w:color="auto"/>
        <w:left w:val="none" w:sz="0" w:space="0" w:color="auto"/>
        <w:bottom w:val="none" w:sz="0" w:space="0" w:color="auto"/>
        <w:right w:val="none" w:sz="0" w:space="0" w:color="auto"/>
      </w:divBdr>
      <w:divsChild>
        <w:div w:id="1091706690">
          <w:marLeft w:val="1166"/>
          <w:marRight w:val="0"/>
          <w:marTop w:val="115"/>
          <w:marBottom w:val="0"/>
          <w:divBdr>
            <w:top w:val="none" w:sz="0" w:space="0" w:color="auto"/>
            <w:left w:val="none" w:sz="0" w:space="0" w:color="auto"/>
            <w:bottom w:val="none" w:sz="0" w:space="0" w:color="auto"/>
            <w:right w:val="none" w:sz="0" w:space="0" w:color="auto"/>
          </w:divBdr>
        </w:div>
        <w:div w:id="1765490281">
          <w:marLeft w:val="1166"/>
          <w:marRight w:val="0"/>
          <w:marTop w:val="115"/>
          <w:marBottom w:val="0"/>
          <w:divBdr>
            <w:top w:val="none" w:sz="0" w:space="0" w:color="auto"/>
            <w:left w:val="none" w:sz="0" w:space="0" w:color="auto"/>
            <w:bottom w:val="none" w:sz="0" w:space="0" w:color="auto"/>
            <w:right w:val="none" w:sz="0" w:space="0" w:color="auto"/>
          </w:divBdr>
        </w:div>
        <w:div w:id="873812481">
          <w:marLeft w:val="1166"/>
          <w:marRight w:val="0"/>
          <w:marTop w:val="115"/>
          <w:marBottom w:val="0"/>
          <w:divBdr>
            <w:top w:val="none" w:sz="0" w:space="0" w:color="auto"/>
            <w:left w:val="none" w:sz="0" w:space="0" w:color="auto"/>
            <w:bottom w:val="none" w:sz="0" w:space="0" w:color="auto"/>
            <w:right w:val="none" w:sz="0" w:space="0" w:color="auto"/>
          </w:divBdr>
        </w:div>
        <w:div w:id="1480268276">
          <w:marLeft w:val="1166"/>
          <w:marRight w:val="0"/>
          <w:marTop w:val="115"/>
          <w:marBottom w:val="0"/>
          <w:divBdr>
            <w:top w:val="none" w:sz="0" w:space="0" w:color="auto"/>
            <w:left w:val="none" w:sz="0" w:space="0" w:color="auto"/>
            <w:bottom w:val="none" w:sz="0" w:space="0" w:color="auto"/>
            <w:right w:val="none" w:sz="0" w:space="0" w:color="auto"/>
          </w:divBdr>
        </w:div>
        <w:div w:id="332496175">
          <w:marLeft w:val="1166"/>
          <w:marRight w:val="0"/>
          <w:marTop w:val="115"/>
          <w:marBottom w:val="0"/>
          <w:divBdr>
            <w:top w:val="none" w:sz="0" w:space="0" w:color="auto"/>
            <w:left w:val="none" w:sz="0" w:space="0" w:color="auto"/>
            <w:bottom w:val="none" w:sz="0" w:space="0" w:color="auto"/>
            <w:right w:val="none" w:sz="0" w:space="0" w:color="auto"/>
          </w:divBdr>
        </w:div>
        <w:div w:id="1315645390">
          <w:marLeft w:val="1166"/>
          <w:marRight w:val="0"/>
          <w:marTop w:val="115"/>
          <w:marBottom w:val="0"/>
          <w:divBdr>
            <w:top w:val="none" w:sz="0" w:space="0" w:color="auto"/>
            <w:left w:val="none" w:sz="0" w:space="0" w:color="auto"/>
            <w:bottom w:val="none" w:sz="0" w:space="0" w:color="auto"/>
            <w:right w:val="none" w:sz="0" w:space="0" w:color="auto"/>
          </w:divBdr>
        </w:div>
        <w:div w:id="237374344">
          <w:marLeft w:val="1166"/>
          <w:marRight w:val="0"/>
          <w:marTop w:val="115"/>
          <w:marBottom w:val="0"/>
          <w:divBdr>
            <w:top w:val="none" w:sz="0" w:space="0" w:color="auto"/>
            <w:left w:val="none" w:sz="0" w:space="0" w:color="auto"/>
            <w:bottom w:val="none" w:sz="0" w:space="0" w:color="auto"/>
            <w:right w:val="none" w:sz="0" w:space="0" w:color="auto"/>
          </w:divBdr>
        </w:div>
        <w:div w:id="560597106">
          <w:marLeft w:val="1166"/>
          <w:marRight w:val="0"/>
          <w:marTop w:val="115"/>
          <w:marBottom w:val="0"/>
          <w:divBdr>
            <w:top w:val="none" w:sz="0" w:space="0" w:color="auto"/>
            <w:left w:val="none" w:sz="0" w:space="0" w:color="auto"/>
            <w:bottom w:val="none" w:sz="0" w:space="0" w:color="auto"/>
            <w:right w:val="none" w:sz="0" w:space="0" w:color="auto"/>
          </w:divBdr>
        </w:div>
        <w:div w:id="1547140487">
          <w:marLeft w:val="1166"/>
          <w:marRight w:val="0"/>
          <w:marTop w:val="115"/>
          <w:marBottom w:val="0"/>
          <w:divBdr>
            <w:top w:val="none" w:sz="0" w:space="0" w:color="auto"/>
            <w:left w:val="none" w:sz="0" w:space="0" w:color="auto"/>
            <w:bottom w:val="none" w:sz="0" w:space="0" w:color="auto"/>
            <w:right w:val="none" w:sz="0" w:space="0" w:color="auto"/>
          </w:divBdr>
        </w:div>
      </w:divsChild>
    </w:div>
    <w:div w:id="184189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pcyberbullying.org/tweens/are_you_a_cyberbully.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FC73B14B</Template>
  <TotalTime>10</TotalTime>
  <Pages>2</Pages>
  <Words>283</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 Online Ltd</dc:creator>
  <cp:lastModifiedBy>M.Aydin</cp:lastModifiedBy>
  <cp:revision>6</cp:revision>
  <cp:lastPrinted>2013-10-27T17:54:00Z</cp:lastPrinted>
  <dcterms:created xsi:type="dcterms:W3CDTF">2017-08-03T15:38:00Z</dcterms:created>
  <dcterms:modified xsi:type="dcterms:W3CDTF">2019-10-03T08:35:00Z</dcterms:modified>
</cp:coreProperties>
</file>