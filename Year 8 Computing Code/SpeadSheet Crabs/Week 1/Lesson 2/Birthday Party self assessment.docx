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F5" w:rsidRPr="00761C77" w:rsidRDefault="005B476E" w:rsidP="00761C77">
      <w:pPr>
        <w:jc w:val="center"/>
        <w:rPr>
          <w:b/>
          <w:sz w:val="40"/>
          <w:szCs w:val="40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215E9" wp14:editId="53CF7E5C">
                <wp:simplePos x="0" y="0"/>
                <wp:positionH relativeFrom="column">
                  <wp:posOffset>1329690</wp:posOffset>
                </wp:positionH>
                <wp:positionV relativeFrom="paragraph">
                  <wp:posOffset>455295</wp:posOffset>
                </wp:positionV>
                <wp:extent cx="236220" cy="182245"/>
                <wp:effectExtent l="0" t="0" r="11430" b="27305"/>
                <wp:wrapNone/>
                <wp:docPr id="3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04.7pt;margin-top:35.85pt;width:18.6pt;height:1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2D2F" wp14:editId="0B6012E8">
                <wp:simplePos x="0" y="0"/>
                <wp:positionH relativeFrom="column">
                  <wp:posOffset>4400550</wp:posOffset>
                </wp:positionH>
                <wp:positionV relativeFrom="paragraph">
                  <wp:posOffset>-998855</wp:posOffset>
                </wp:positionV>
                <wp:extent cx="236220" cy="182245"/>
                <wp:effectExtent l="0" t="0" r="11430" b="27305"/>
                <wp:wrapNone/>
                <wp:docPr id="2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46.5pt;margin-top:-78.65pt;width:18.6pt;height:1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"/>
            </w:pict>
          </mc:Fallback>
        </mc:AlternateContent>
      </w:r>
      <w:r w:rsidR="00360B4B">
        <w:rPr>
          <w:b/>
          <w:sz w:val="40"/>
          <w:szCs w:val="40"/>
          <w:u w:val="single"/>
        </w:rPr>
        <w:t>My self-assessment</w:t>
      </w:r>
    </w:p>
    <w:p w:rsidR="003347E0" w:rsidRPr="003347E0" w:rsidRDefault="00F550F5" w:rsidP="003347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47E0">
        <w:rPr>
          <w:sz w:val="24"/>
          <w:szCs w:val="24"/>
        </w:rPr>
        <w:t>Open a blank spreadsheet in Excel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33"/>
        <w:gridCol w:w="2333"/>
      </w:tblGrid>
      <w:tr w:rsidR="005B476E" w:rsidTr="005B476E">
        <w:trPr>
          <w:trHeight w:val="450"/>
        </w:trPr>
        <w:tc>
          <w:tcPr>
            <w:tcW w:w="2333" w:type="dxa"/>
          </w:tcPr>
          <w:p w:rsidR="005B476E" w:rsidRPr="00E13291" w:rsidRDefault="005B476E" w:rsidP="005B476E">
            <w:pPr>
              <w:jc w:val="center"/>
              <w:rPr>
                <w:b/>
                <w:sz w:val="28"/>
                <w:szCs w:val="28"/>
              </w:rPr>
            </w:pPr>
          </w:p>
          <w:p w:rsidR="005B476E" w:rsidRPr="00E13291" w:rsidRDefault="005B476E" w:rsidP="005B476E">
            <w:pPr>
              <w:jc w:val="center"/>
              <w:rPr>
                <w:b/>
                <w:sz w:val="28"/>
                <w:szCs w:val="28"/>
              </w:rPr>
            </w:pPr>
            <w:r w:rsidRPr="00E13291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2333" w:type="dxa"/>
          </w:tcPr>
          <w:p w:rsidR="005B476E" w:rsidRPr="00E13291" w:rsidRDefault="005B476E" w:rsidP="005B476E">
            <w:pPr>
              <w:jc w:val="center"/>
              <w:rPr>
                <w:b/>
                <w:sz w:val="28"/>
                <w:szCs w:val="28"/>
              </w:rPr>
            </w:pPr>
          </w:p>
          <w:p w:rsidR="005B476E" w:rsidRPr="00E13291" w:rsidRDefault="005B476E" w:rsidP="005B476E">
            <w:pPr>
              <w:jc w:val="center"/>
              <w:rPr>
                <w:b/>
                <w:sz w:val="28"/>
                <w:szCs w:val="28"/>
              </w:rPr>
            </w:pPr>
            <w:r w:rsidRPr="00E13291">
              <w:rPr>
                <w:b/>
                <w:sz w:val="28"/>
                <w:szCs w:val="28"/>
              </w:rPr>
              <w:t>Number needed</w:t>
            </w:r>
          </w:p>
        </w:tc>
        <w:tc>
          <w:tcPr>
            <w:tcW w:w="2333" w:type="dxa"/>
          </w:tcPr>
          <w:p w:rsidR="005B476E" w:rsidRPr="00E13291" w:rsidRDefault="005B476E" w:rsidP="005B476E">
            <w:pPr>
              <w:jc w:val="center"/>
              <w:rPr>
                <w:b/>
                <w:sz w:val="28"/>
                <w:szCs w:val="28"/>
              </w:rPr>
            </w:pPr>
          </w:p>
          <w:p w:rsidR="005B476E" w:rsidRPr="00E13291" w:rsidRDefault="005B476E" w:rsidP="005B476E">
            <w:pPr>
              <w:jc w:val="center"/>
              <w:rPr>
                <w:b/>
                <w:sz w:val="28"/>
                <w:szCs w:val="28"/>
              </w:rPr>
            </w:pPr>
            <w:r w:rsidRPr="00E13291">
              <w:rPr>
                <w:b/>
                <w:sz w:val="28"/>
                <w:szCs w:val="28"/>
              </w:rPr>
              <w:t>Price</w:t>
            </w:r>
          </w:p>
        </w:tc>
        <w:tc>
          <w:tcPr>
            <w:tcW w:w="2333" w:type="dxa"/>
          </w:tcPr>
          <w:p w:rsidR="005B476E" w:rsidRPr="00E13291" w:rsidRDefault="005B476E" w:rsidP="005B476E">
            <w:pPr>
              <w:jc w:val="center"/>
              <w:rPr>
                <w:b/>
                <w:sz w:val="28"/>
                <w:szCs w:val="28"/>
              </w:rPr>
            </w:pPr>
          </w:p>
          <w:p w:rsidR="005B476E" w:rsidRPr="00E13291" w:rsidRDefault="005B476E" w:rsidP="005B476E">
            <w:pPr>
              <w:jc w:val="center"/>
              <w:rPr>
                <w:b/>
                <w:sz w:val="28"/>
                <w:szCs w:val="28"/>
              </w:rPr>
            </w:pPr>
            <w:r w:rsidRPr="00E13291">
              <w:rPr>
                <w:b/>
                <w:sz w:val="28"/>
                <w:szCs w:val="28"/>
              </w:rPr>
              <w:t>Total Cost</w:t>
            </w:r>
          </w:p>
        </w:tc>
      </w:tr>
      <w:tr w:rsidR="005B476E" w:rsidTr="005B476E">
        <w:trPr>
          <w:trHeight w:val="1569"/>
        </w:trPr>
        <w:tc>
          <w:tcPr>
            <w:tcW w:w="2333" w:type="dxa"/>
          </w:tcPr>
          <w:p w:rsidR="005B476E" w:rsidRDefault="005B476E" w:rsidP="005B4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plates</w:t>
            </w:r>
          </w:p>
          <w:p w:rsidR="005B476E" w:rsidRDefault="005B476E" w:rsidP="005B4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Plastic cups</w:t>
            </w:r>
          </w:p>
          <w:p w:rsidR="005B476E" w:rsidRDefault="005B476E" w:rsidP="005B4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Serviettes </w:t>
            </w:r>
          </w:p>
          <w:p w:rsidR="005B476E" w:rsidRDefault="005B476E" w:rsidP="005B4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Plastic cutlery </w:t>
            </w:r>
          </w:p>
          <w:p w:rsidR="005B476E" w:rsidRDefault="005B476E" w:rsidP="005B4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Biscuits</w:t>
            </w:r>
          </w:p>
          <w:p w:rsidR="005B476E" w:rsidRDefault="005B476E" w:rsidP="005B4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Crisps</w:t>
            </w:r>
          </w:p>
          <w:p w:rsidR="005B476E" w:rsidRDefault="005B476E" w:rsidP="005B4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Drink</w:t>
            </w:r>
          </w:p>
          <w:p w:rsidR="005B476E" w:rsidRDefault="005B476E" w:rsidP="005B47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Outfit</w:t>
            </w:r>
          </w:p>
        </w:tc>
        <w:tc>
          <w:tcPr>
            <w:tcW w:w="2333" w:type="dxa"/>
          </w:tcPr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3" w:type="dxa"/>
          </w:tcPr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3.50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1.25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3.95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</w:t>
            </w:r>
          </w:p>
          <w:p w:rsidR="005B476E" w:rsidRDefault="005B476E" w:rsidP="005B4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68.50</w:t>
            </w:r>
          </w:p>
        </w:tc>
        <w:tc>
          <w:tcPr>
            <w:tcW w:w="2333" w:type="dxa"/>
          </w:tcPr>
          <w:p w:rsidR="005B476E" w:rsidRDefault="005B476E" w:rsidP="005B476E">
            <w:pPr>
              <w:rPr>
                <w:sz w:val="24"/>
                <w:szCs w:val="24"/>
              </w:rPr>
            </w:pPr>
          </w:p>
        </w:tc>
      </w:tr>
    </w:tbl>
    <w:p w:rsidR="00F550F5" w:rsidRPr="003347E0" w:rsidRDefault="009957A2" w:rsidP="003347E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C0CAF" wp14:editId="79CF7E05">
                <wp:simplePos x="0" y="0"/>
                <wp:positionH relativeFrom="column">
                  <wp:posOffset>7009765</wp:posOffset>
                </wp:positionH>
                <wp:positionV relativeFrom="paragraph">
                  <wp:posOffset>868680</wp:posOffset>
                </wp:positionV>
                <wp:extent cx="236220" cy="182245"/>
                <wp:effectExtent l="8890" t="12065" r="12065" b="5715"/>
                <wp:wrapNone/>
                <wp:docPr id="3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51.95pt;margin-top:68.4pt;width:18.6pt;height:1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"/>
            </w:pict>
          </mc:Fallback>
        </mc:AlternateContent>
      </w:r>
      <w:r w:rsidR="00F550F5" w:rsidRPr="003347E0">
        <w:rPr>
          <w:sz w:val="24"/>
          <w:szCs w:val="24"/>
        </w:rPr>
        <w:t xml:space="preserve">Starting in cell </w:t>
      </w:r>
      <w:r w:rsidR="00F550F5" w:rsidRPr="003347E0">
        <w:rPr>
          <w:b/>
          <w:sz w:val="24"/>
          <w:szCs w:val="24"/>
        </w:rPr>
        <w:t>A2</w:t>
      </w:r>
      <w:r w:rsidR="00F550F5" w:rsidRPr="003347E0">
        <w:rPr>
          <w:sz w:val="24"/>
          <w:szCs w:val="24"/>
        </w:rPr>
        <w:t>, enter the following data: -</w:t>
      </w:r>
    </w:p>
    <w:p w:rsidR="001966E7" w:rsidRPr="001966E7" w:rsidRDefault="005B476E" w:rsidP="001966E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F12FE5" wp14:editId="4DC753AF">
                <wp:simplePos x="0" y="0"/>
                <wp:positionH relativeFrom="column">
                  <wp:posOffset>3076575</wp:posOffset>
                </wp:positionH>
                <wp:positionV relativeFrom="paragraph">
                  <wp:posOffset>318135</wp:posOffset>
                </wp:positionV>
                <wp:extent cx="236220" cy="182245"/>
                <wp:effectExtent l="0" t="0" r="11430" b="27305"/>
                <wp:wrapNone/>
                <wp:docPr id="3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42.25pt;margin-top:25.05pt;width:18.6pt;height:1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"/>
            </w:pict>
          </mc:Fallback>
        </mc:AlternateContent>
      </w:r>
    </w:p>
    <w:p w:rsidR="00F550F5" w:rsidRDefault="00F550F5" w:rsidP="0026523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 xml:space="preserve"> Resize the column widths so that all of the data shows </w:t>
      </w:r>
      <w:r w:rsidR="00360B4B">
        <w:rPr>
          <w:sz w:val="24"/>
          <w:szCs w:val="24"/>
        </w:rPr>
        <w:t xml:space="preserve"> </w:t>
      </w:r>
    </w:p>
    <w:p w:rsidR="003347E0" w:rsidRDefault="005B476E" w:rsidP="0026523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DD423" wp14:editId="21700DCC">
                <wp:simplePos x="0" y="0"/>
                <wp:positionH relativeFrom="column">
                  <wp:posOffset>5300980</wp:posOffset>
                </wp:positionH>
                <wp:positionV relativeFrom="paragraph">
                  <wp:posOffset>57150</wp:posOffset>
                </wp:positionV>
                <wp:extent cx="236220" cy="182245"/>
                <wp:effectExtent l="0" t="0" r="11430" b="27305"/>
                <wp:wrapNone/>
                <wp:docPr id="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17.4pt;margin-top:4.5pt;width:18.6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"/>
            </w:pict>
          </mc:Fallback>
        </mc:AlternateContent>
      </w:r>
      <w:r w:rsidR="00F550F5" w:rsidRPr="001966E7">
        <w:rPr>
          <w:sz w:val="24"/>
          <w:szCs w:val="24"/>
        </w:rPr>
        <w:t xml:space="preserve"> Format any cells containing currency to show a £ symbol and to have 2 decimal places </w:t>
      </w:r>
    </w:p>
    <w:p w:rsidR="00265237" w:rsidRPr="00265237" w:rsidRDefault="00265237" w:rsidP="00265237">
      <w:pPr>
        <w:pStyle w:val="ListParagraph"/>
        <w:spacing w:line="240" w:lineRule="auto"/>
        <w:rPr>
          <w:sz w:val="24"/>
          <w:szCs w:val="24"/>
        </w:rPr>
      </w:pPr>
    </w:p>
    <w:p w:rsidR="003347E0" w:rsidRDefault="009957A2" w:rsidP="0026523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2913162</wp:posOffset>
                </wp:positionH>
                <wp:positionV relativeFrom="paragraph">
                  <wp:posOffset>177800</wp:posOffset>
                </wp:positionV>
                <wp:extent cx="236220" cy="182245"/>
                <wp:effectExtent l="0" t="0" r="11430" b="27305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29.4pt;margin-top:14pt;width:18.6pt;height:1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"/>
            </w:pict>
          </mc:Fallback>
        </mc:AlternateContent>
      </w:r>
      <w:r w:rsidR="00F550F5" w:rsidRPr="003347E0">
        <w:rPr>
          <w:sz w:val="24"/>
          <w:szCs w:val="24"/>
        </w:rPr>
        <w:t>In cell D3, write a multiplication formula to work out the cost of the three p</w:t>
      </w:r>
      <w:r w:rsidR="00120509">
        <w:rPr>
          <w:sz w:val="24"/>
          <w:szCs w:val="24"/>
        </w:rPr>
        <w:t>aper plates</w:t>
      </w:r>
      <w:r w:rsidR="00F550F5" w:rsidRPr="003347E0">
        <w:rPr>
          <w:sz w:val="24"/>
          <w:szCs w:val="24"/>
        </w:rPr>
        <w:t xml:space="preserve"> </w:t>
      </w:r>
    </w:p>
    <w:p w:rsidR="00265237" w:rsidRPr="00265237" w:rsidRDefault="00265237" w:rsidP="00265237">
      <w:pPr>
        <w:pStyle w:val="ListParagraph"/>
        <w:spacing w:line="240" w:lineRule="auto"/>
        <w:rPr>
          <w:sz w:val="24"/>
          <w:szCs w:val="24"/>
        </w:rPr>
      </w:pPr>
    </w:p>
    <w:p w:rsidR="00265237" w:rsidRPr="00265237" w:rsidRDefault="009957A2" w:rsidP="0026523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336550</wp:posOffset>
                </wp:positionV>
                <wp:extent cx="236220" cy="182245"/>
                <wp:effectExtent l="8890" t="8255" r="12065" b="9525"/>
                <wp:wrapNone/>
                <wp:docPr id="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67.95pt;margin-top:26.5pt;width:18.6pt;height:1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12700</wp:posOffset>
                </wp:positionV>
                <wp:extent cx="236220" cy="182245"/>
                <wp:effectExtent l="8890" t="8255" r="12065" b="9525"/>
                <wp:wrapNone/>
                <wp:docPr id="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67.95pt;margin-top:1pt;width:18.6pt;height:1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"/>
            </w:pict>
          </mc:Fallback>
        </mc:AlternateContent>
      </w:r>
      <w:r w:rsidR="00F550F5" w:rsidRPr="003347E0">
        <w:rPr>
          <w:sz w:val="24"/>
          <w:szCs w:val="24"/>
        </w:rPr>
        <w:t xml:space="preserve">Use </w:t>
      </w:r>
      <w:proofErr w:type="spellStart"/>
      <w:r w:rsidR="00F550F5" w:rsidRPr="003347E0">
        <w:rPr>
          <w:sz w:val="24"/>
          <w:szCs w:val="24"/>
        </w:rPr>
        <w:t>autofil</w:t>
      </w:r>
      <w:proofErr w:type="spellEnd"/>
      <w:r w:rsidR="00F550F5" w:rsidRPr="003347E0">
        <w:rPr>
          <w:sz w:val="24"/>
          <w:szCs w:val="24"/>
        </w:rPr>
        <w:t xml:space="preserve"> to copy your for</w:t>
      </w:r>
      <w:r w:rsidR="00120509">
        <w:rPr>
          <w:sz w:val="24"/>
          <w:szCs w:val="24"/>
        </w:rPr>
        <w:t>mula from cell D3 to cells D4:D10</w:t>
      </w:r>
      <w:r w:rsidR="00F550F5" w:rsidRPr="003347E0">
        <w:rPr>
          <w:sz w:val="24"/>
          <w:szCs w:val="24"/>
        </w:rPr>
        <w:t xml:space="preserve"> </w:t>
      </w:r>
    </w:p>
    <w:p w:rsidR="00F550F5" w:rsidRDefault="009957A2" w:rsidP="0026523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365125</wp:posOffset>
                </wp:positionV>
                <wp:extent cx="236220" cy="182245"/>
                <wp:effectExtent l="8890" t="8255" r="12065" b="9525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467.95pt;margin-top:28.75pt;width:18.6pt;height: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"/>
            </w:pict>
          </mc:Fallback>
        </mc:AlternateContent>
      </w:r>
      <w:r w:rsidR="00F550F5" w:rsidRPr="001966E7">
        <w:rPr>
          <w:sz w:val="24"/>
          <w:szCs w:val="24"/>
        </w:rPr>
        <w:t xml:space="preserve"> Write a SUM formula </w:t>
      </w:r>
      <w:r w:rsidR="00120509">
        <w:rPr>
          <w:sz w:val="24"/>
          <w:szCs w:val="24"/>
        </w:rPr>
        <w:t>to add the values in cells D3:D10</w:t>
      </w:r>
      <w:r w:rsidR="00F550F5" w:rsidRPr="001966E7">
        <w:rPr>
          <w:sz w:val="24"/>
          <w:szCs w:val="24"/>
        </w:rPr>
        <w:t xml:space="preserve"> 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335915</wp:posOffset>
                </wp:positionV>
                <wp:extent cx="236220" cy="182245"/>
                <wp:effectExtent l="8890" t="8255" r="12065" b="9525"/>
                <wp:wrapNone/>
                <wp:docPr id="2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467.95pt;margin-top:26.45pt;width:18.6pt;height:14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"/>
            </w:pict>
          </mc:Fallback>
        </mc:AlternateContent>
      </w:r>
      <w:r w:rsidR="00F550F5" w:rsidRPr="001966E7">
        <w:rPr>
          <w:sz w:val="24"/>
          <w:szCs w:val="24"/>
        </w:rPr>
        <w:t xml:space="preserve">Rename the tab to ‘shopping list’ </w:t>
      </w:r>
    </w:p>
    <w:p w:rsidR="00360B4B" w:rsidRPr="00360B4B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317500</wp:posOffset>
                </wp:positionV>
                <wp:extent cx="236220" cy="182245"/>
                <wp:effectExtent l="8890" t="9525" r="12065" b="8255"/>
                <wp:wrapNone/>
                <wp:docPr id="2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467.95pt;margin-top:25pt;width:18.6pt;height:1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"/>
            </w:pict>
          </mc:Fallback>
        </mc:AlternateContent>
      </w:r>
      <w:r w:rsidR="00F550F5" w:rsidRPr="00360B4B">
        <w:rPr>
          <w:sz w:val="24"/>
          <w:szCs w:val="24"/>
        </w:rPr>
        <w:t xml:space="preserve">Delete the unused worksheets </w:t>
      </w:r>
    </w:p>
    <w:p w:rsidR="00F550F5" w:rsidRPr="00360B4B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60B4B">
        <w:rPr>
          <w:sz w:val="24"/>
          <w:szCs w:val="24"/>
        </w:rPr>
        <w:t xml:space="preserve">Right click on Row 1 and insert a new row above the table </w:t>
      </w:r>
    </w:p>
    <w:p w:rsidR="00F550F5" w:rsidRPr="001966E7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324485</wp:posOffset>
                </wp:positionV>
                <wp:extent cx="236220" cy="182245"/>
                <wp:effectExtent l="8890" t="8255" r="12065" b="9525"/>
                <wp:wrapNone/>
                <wp:docPr id="2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467.95pt;margin-top:25.55pt;width:18.6pt;height:1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11430</wp:posOffset>
                </wp:positionV>
                <wp:extent cx="236220" cy="182245"/>
                <wp:effectExtent l="8890" t="9525" r="12065" b="8255"/>
                <wp:wrapNone/>
                <wp:docPr id="2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67.95pt;margin-top:.9pt;width:18.6pt;height:1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"/>
            </w:pict>
          </mc:Fallback>
        </mc:AlternateContent>
      </w:r>
      <w:r w:rsidR="00F550F5" w:rsidRPr="001966E7">
        <w:rPr>
          <w:sz w:val="24"/>
          <w:szCs w:val="24"/>
        </w:rPr>
        <w:t xml:space="preserve">In cell A1 write </w:t>
      </w:r>
      <w:r w:rsidR="00F550F5" w:rsidRPr="001966E7">
        <w:rPr>
          <w:b/>
          <w:sz w:val="24"/>
          <w:szCs w:val="24"/>
        </w:rPr>
        <w:t>‘Shopping List’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352425</wp:posOffset>
                </wp:positionV>
                <wp:extent cx="236220" cy="182245"/>
                <wp:effectExtent l="8890" t="8255" r="12065" b="9525"/>
                <wp:wrapNone/>
                <wp:docPr id="1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467.95pt;margin-top:27.75pt;width:18.6pt;height:1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"/>
            </w:pict>
          </mc:Fallback>
        </mc:AlternateContent>
      </w:r>
      <w:r w:rsidR="00F550F5" w:rsidRPr="001966E7">
        <w:rPr>
          <w:sz w:val="24"/>
          <w:szCs w:val="24"/>
        </w:rPr>
        <w:t>Make the title size 20.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342265</wp:posOffset>
                </wp:positionV>
                <wp:extent cx="236220" cy="182245"/>
                <wp:effectExtent l="8890" t="8255" r="12065" b="9525"/>
                <wp:wrapNone/>
                <wp:docPr id="1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467.95pt;margin-top:26.95pt;width:18.6pt;height:1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"/>
            </w:pict>
          </mc:Fallback>
        </mc:AlternateContent>
      </w:r>
      <w:r w:rsidR="00F550F5" w:rsidRPr="001966E7">
        <w:rPr>
          <w:sz w:val="24"/>
          <w:szCs w:val="24"/>
        </w:rPr>
        <w:t>Choose a font style that you like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>Make the title bold</w:t>
      </w:r>
      <w:bookmarkStart w:id="0" w:name="_GoBack"/>
      <w:bookmarkEnd w:id="0"/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5942965</wp:posOffset>
                </wp:positionH>
                <wp:positionV relativeFrom="paragraph">
                  <wp:posOffset>36195</wp:posOffset>
                </wp:positionV>
                <wp:extent cx="236220" cy="182245"/>
                <wp:effectExtent l="8890" t="8255" r="12065" b="9525"/>
                <wp:wrapNone/>
                <wp:docPr id="1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467.95pt;margin-top:2.85pt;width:18.6pt;height:1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"/>
            </w:pict>
          </mc:Fallback>
        </mc:AlternateContent>
      </w:r>
      <w:r w:rsidR="00120509">
        <w:rPr>
          <w:sz w:val="24"/>
          <w:szCs w:val="24"/>
        </w:rPr>
        <w:t xml:space="preserve"> Change the </w:t>
      </w:r>
      <w:proofErr w:type="spellStart"/>
      <w:r w:rsidR="00120509">
        <w:rPr>
          <w:sz w:val="24"/>
          <w:szCs w:val="24"/>
        </w:rPr>
        <w:t>colo</w:t>
      </w:r>
      <w:r w:rsidR="00F550F5" w:rsidRPr="001966E7">
        <w:rPr>
          <w:sz w:val="24"/>
          <w:szCs w:val="24"/>
        </w:rPr>
        <w:t>r</w:t>
      </w:r>
      <w:proofErr w:type="spellEnd"/>
      <w:r w:rsidR="00F550F5" w:rsidRPr="001966E7">
        <w:rPr>
          <w:sz w:val="24"/>
          <w:szCs w:val="24"/>
        </w:rPr>
        <w:t xml:space="preserve"> of the title to dark blue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294005</wp:posOffset>
                </wp:positionV>
                <wp:extent cx="236220" cy="182245"/>
                <wp:effectExtent l="9525" t="8255" r="11430" b="9525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65pt;margin-top:23.15pt;width:18.6pt;height:1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-38100</wp:posOffset>
                </wp:positionV>
                <wp:extent cx="236220" cy="182245"/>
                <wp:effectExtent l="9525" t="9525" r="11430" b="8255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65pt;margin-top:-3pt;width:18.6pt;height:1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"/>
            </w:pict>
          </mc:Fallback>
        </mc:AlternateContent>
      </w:r>
      <w:r w:rsidR="00F550F5" w:rsidRPr="001966E7">
        <w:rPr>
          <w:sz w:val="24"/>
          <w:szCs w:val="24"/>
        </w:rPr>
        <w:t xml:space="preserve">The title is probably too big to fit into cell A1. Merge cells A1:D1 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283845</wp:posOffset>
                </wp:positionV>
                <wp:extent cx="236220" cy="182245"/>
                <wp:effectExtent l="9525" t="8255" r="11430" b="952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65pt;margin-top:22.35pt;width:18.6pt;height:1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"/>
            </w:pict>
          </mc:Fallback>
        </mc:AlternateContent>
      </w:r>
      <w:r w:rsidR="00F550F5" w:rsidRPr="001966E7">
        <w:rPr>
          <w:sz w:val="24"/>
          <w:szCs w:val="24"/>
        </w:rPr>
        <w:t>Centre the title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292735</wp:posOffset>
                </wp:positionV>
                <wp:extent cx="236220" cy="182245"/>
                <wp:effectExtent l="9525" t="8255" r="11430" b="952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65pt;margin-top:23.05pt;width:18.6pt;height:1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"/>
            </w:pict>
          </mc:Fallback>
        </mc:AlternateContent>
      </w:r>
      <w:r w:rsidR="00F550F5" w:rsidRPr="001966E7">
        <w:rPr>
          <w:sz w:val="24"/>
          <w:szCs w:val="24"/>
        </w:rPr>
        <w:t xml:space="preserve">Insert a suitable image into your spreadsheet 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312420</wp:posOffset>
                </wp:positionV>
                <wp:extent cx="236220" cy="182245"/>
                <wp:effectExtent l="9525" t="9525" r="11430" b="8255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65pt;margin-top:24.6pt;width:18.6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"/>
            </w:pict>
          </mc:Fallback>
        </mc:AlternateContent>
      </w:r>
      <w:r w:rsidR="00F550F5" w:rsidRPr="001966E7">
        <w:rPr>
          <w:sz w:val="24"/>
          <w:szCs w:val="24"/>
        </w:rPr>
        <w:t>Make the titles in cells A3:D3 bold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1966E7">
        <w:rPr>
          <w:sz w:val="24"/>
          <w:szCs w:val="24"/>
        </w:rPr>
        <w:t>Centre the titles in cells A3:D3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6141720</wp:posOffset>
                </wp:positionH>
                <wp:positionV relativeFrom="paragraph">
                  <wp:posOffset>6350</wp:posOffset>
                </wp:positionV>
                <wp:extent cx="236220" cy="182245"/>
                <wp:effectExtent l="7620" t="9525" r="13335" b="8255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83.6pt;margin-top:.5pt;width:18.6pt;height:1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"/>
            </w:pict>
          </mc:Fallback>
        </mc:AlternateContent>
      </w:r>
      <w:r w:rsidR="00F550F5" w:rsidRPr="001966E7">
        <w:rPr>
          <w:sz w:val="24"/>
          <w:szCs w:val="24"/>
        </w:rPr>
        <w:t xml:space="preserve">In cell B3, the text </w:t>
      </w:r>
      <w:r w:rsidR="00F550F5" w:rsidRPr="001966E7">
        <w:rPr>
          <w:b/>
          <w:sz w:val="24"/>
          <w:szCs w:val="24"/>
        </w:rPr>
        <w:t>‘number needed’</w:t>
      </w:r>
      <w:r w:rsidR="00F550F5" w:rsidRPr="001966E7">
        <w:rPr>
          <w:sz w:val="24"/>
          <w:szCs w:val="24"/>
        </w:rPr>
        <w:t xml:space="preserve"> is too long. Wrap the text so that it goes over two rows </w:t>
      </w:r>
    </w:p>
    <w:p w:rsidR="003347E0" w:rsidRDefault="009957A2" w:rsidP="003347E0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152400</wp:posOffset>
                </wp:positionV>
                <wp:extent cx="236220" cy="182245"/>
                <wp:effectExtent l="9525" t="8255" r="11430" b="9525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465pt;margin-top:12pt;width:18.6pt;height:1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"/>
            </w:pict>
          </mc:Fallback>
        </mc:AlternateConten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281940</wp:posOffset>
                </wp:positionV>
                <wp:extent cx="236220" cy="182245"/>
                <wp:effectExtent l="9525" t="9525" r="11430" b="825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65pt;margin-top:22.2pt;width:18.6pt;height:1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"/>
            </w:pict>
          </mc:Fallback>
        </mc:AlternateContent>
      </w:r>
      <w:r w:rsidR="00F550F5" w:rsidRPr="001966E7">
        <w:rPr>
          <w:sz w:val="24"/>
          <w:szCs w:val="24"/>
        </w:rPr>
        <w:t xml:space="preserve">Insert your name as a footer </w:t>
      </w:r>
      <w:r w:rsidR="00360B4B">
        <w:rPr>
          <w:sz w:val="24"/>
          <w:szCs w:val="24"/>
        </w:rPr>
        <w:t xml:space="preserve"> 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337185</wp:posOffset>
                </wp:positionV>
                <wp:extent cx="236220" cy="182245"/>
                <wp:effectExtent l="9525" t="8255" r="11430" b="952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65pt;margin-top:26.55pt;width:18.6pt;height:14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"/>
            </w:pict>
          </mc:Fallback>
        </mc:AlternateContent>
      </w:r>
      <w:r w:rsidR="00F550F5" w:rsidRPr="001966E7">
        <w:rPr>
          <w:sz w:val="24"/>
          <w:szCs w:val="24"/>
        </w:rPr>
        <w:t xml:space="preserve">Set the sheet and column row headers to show 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337820</wp:posOffset>
                </wp:positionV>
                <wp:extent cx="236220" cy="182245"/>
                <wp:effectExtent l="9525" t="9525" r="11430" b="8255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65pt;margin-top:26.6pt;width:18.6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"/>
            </w:pict>
          </mc:Fallback>
        </mc:AlternateContent>
      </w:r>
      <w:r w:rsidR="00F550F5" w:rsidRPr="001966E7">
        <w:rPr>
          <w:sz w:val="24"/>
          <w:szCs w:val="24"/>
        </w:rPr>
        <w:t xml:space="preserve">Set the gridlines to show 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355600</wp:posOffset>
                </wp:positionV>
                <wp:extent cx="236220" cy="182245"/>
                <wp:effectExtent l="9525" t="8255" r="11430" b="9525"/>
                <wp:wrapNone/>
                <wp:docPr id="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465pt;margin-top:28pt;width:18.6pt;height:1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"/>
            </w:pict>
          </mc:Fallback>
        </mc:AlternateContent>
      </w:r>
      <w:r w:rsidR="00F550F5" w:rsidRPr="00466CAF">
        <w:rPr>
          <w:sz w:val="24"/>
          <w:szCs w:val="24"/>
        </w:rPr>
        <w:t xml:space="preserve"> Set your print area so that only cells A1:E12 print </w:t>
      </w:r>
    </w:p>
    <w:p w:rsidR="00F550F5" w:rsidRDefault="009957A2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345440</wp:posOffset>
                </wp:positionV>
                <wp:extent cx="236220" cy="182245"/>
                <wp:effectExtent l="9525" t="8255" r="11430" b="9525"/>
                <wp:wrapNone/>
                <wp:docPr id="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465pt;margin-top:27.2pt;width:18.6pt;height:1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"/>
            </w:pict>
          </mc:Fallback>
        </mc:AlternateContent>
      </w:r>
      <w:r w:rsidR="00F550F5" w:rsidRPr="00466CAF">
        <w:rPr>
          <w:sz w:val="24"/>
          <w:szCs w:val="24"/>
        </w:rPr>
        <w:t xml:space="preserve">Set your work to print onto one page 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66CAF">
        <w:rPr>
          <w:sz w:val="24"/>
          <w:szCs w:val="24"/>
        </w:rPr>
        <w:t xml:space="preserve">Set your page layout to landscape </w:t>
      </w:r>
    </w:p>
    <w:p w:rsidR="00F550F5" w:rsidRDefault="00C1283D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1FBE5" wp14:editId="49794D98">
                <wp:simplePos x="0" y="0"/>
                <wp:positionH relativeFrom="column">
                  <wp:posOffset>5924550</wp:posOffset>
                </wp:positionH>
                <wp:positionV relativeFrom="paragraph">
                  <wp:posOffset>1270</wp:posOffset>
                </wp:positionV>
                <wp:extent cx="236220" cy="182245"/>
                <wp:effectExtent l="0" t="0" r="11430" b="27305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66.5pt;margin-top:.1pt;width:18.6pt;height:1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"/>
            </w:pict>
          </mc:Fallback>
        </mc:AlternateContent>
      </w:r>
      <w:r w:rsidR="009957A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DECD" wp14:editId="4A4128BA">
                <wp:simplePos x="0" y="0"/>
                <wp:positionH relativeFrom="column">
                  <wp:posOffset>5905500</wp:posOffset>
                </wp:positionH>
                <wp:positionV relativeFrom="paragraph">
                  <wp:posOffset>240665</wp:posOffset>
                </wp:positionV>
                <wp:extent cx="236220" cy="182245"/>
                <wp:effectExtent l="9525" t="9525" r="11430" b="8255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465pt;margin-top:18.95pt;width:18.6pt;height:1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"/>
            </w:pict>
          </mc:Fallback>
        </mc:AlternateContent>
      </w:r>
      <w:r w:rsidR="00F550F5" w:rsidRPr="00466CAF">
        <w:rPr>
          <w:sz w:val="24"/>
          <w:szCs w:val="24"/>
        </w:rPr>
        <w:t xml:space="preserve">Print preview your work to make sure it fits onto one page </w:t>
      </w:r>
    </w:p>
    <w:p w:rsidR="00F550F5" w:rsidRDefault="00F550F5" w:rsidP="003347E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66CAF">
        <w:rPr>
          <w:sz w:val="24"/>
          <w:szCs w:val="24"/>
        </w:rPr>
        <w:t>Print out your spreadsheet.</w:t>
      </w:r>
    </w:p>
    <w:p w:rsidR="00F550F5" w:rsidRPr="00466CAF" w:rsidRDefault="009957A2" w:rsidP="003347E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133350</wp:posOffset>
                </wp:positionV>
                <wp:extent cx="236220" cy="182245"/>
                <wp:effectExtent l="9525" t="8255" r="11430" b="9525"/>
                <wp:wrapNone/>
                <wp:docPr id="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65pt;margin-top:10.5pt;width:18.6pt;height:1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"/>
            </w:pict>
          </mc:Fallback>
        </mc:AlternateContent>
      </w:r>
      <w:r w:rsidR="00F550F5" w:rsidRPr="00466CAF">
        <w:rPr>
          <w:sz w:val="24"/>
          <w:szCs w:val="24"/>
        </w:rPr>
        <w:t xml:space="preserve">Annotate your work by hand. Write about the things that you did such as merging cells, wrapping text, increasing column widths, setting up currency </w:t>
      </w:r>
      <w:proofErr w:type="spellStart"/>
      <w:r w:rsidR="00F550F5" w:rsidRPr="00466CAF">
        <w:rPr>
          <w:sz w:val="24"/>
          <w:szCs w:val="24"/>
        </w:rPr>
        <w:t>etc</w:t>
      </w:r>
      <w:proofErr w:type="spellEnd"/>
    </w:p>
    <w:p w:rsidR="003347E0" w:rsidRPr="00466CAF" w:rsidRDefault="003347E0" w:rsidP="003347E0">
      <w:pPr>
        <w:pStyle w:val="ListParagraph"/>
        <w:spacing w:line="480" w:lineRule="auto"/>
        <w:rPr>
          <w:sz w:val="24"/>
          <w:szCs w:val="24"/>
        </w:rPr>
      </w:pPr>
    </w:p>
    <w:sectPr w:rsidR="003347E0" w:rsidRPr="00466CAF" w:rsidSect="00761C77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6403C"/>
    <w:multiLevelType w:val="hybridMultilevel"/>
    <w:tmpl w:val="C938E4BE"/>
    <w:lvl w:ilvl="0" w:tplc="19BCA2F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F5"/>
    <w:rsid w:val="00120509"/>
    <w:rsid w:val="001966E7"/>
    <w:rsid w:val="00265237"/>
    <w:rsid w:val="003347E0"/>
    <w:rsid w:val="00360B4B"/>
    <w:rsid w:val="00466CAF"/>
    <w:rsid w:val="005B476E"/>
    <w:rsid w:val="00686B23"/>
    <w:rsid w:val="00761C77"/>
    <w:rsid w:val="00842710"/>
    <w:rsid w:val="009957A2"/>
    <w:rsid w:val="009B1D3A"/>
    <w:rsid w:val="00AE75EB"/>
    <w:rsid w:val="00C1283D"/>
    <w:rsid w:val="00E13291"/>
    <w:rsid w:val="00E71021"/>
    <w:rsid w:val="00F5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50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B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50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6B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66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9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8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15C10E96</Template>
  <TotalTime>12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M.Aydin</cp:lastModifiedBy>
  <cp:revision>3</cp:revision>
  <cp:lastPrinted>2016-02-08T11:17:00Z</cp:lastPrinted>
  <dcterms:created xsi:type="dcterms:W3CDTF">2017-01-09T11:17:00Z</dcterms:created>
  <dcterms:modified xsi:type="dcterms:W3CDTF">2020-02-27T09:43:00Z</dcterms:modified>
</cp:coreProperties>
</file>