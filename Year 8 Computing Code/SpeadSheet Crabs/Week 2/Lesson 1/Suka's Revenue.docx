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4B5" w:rsidRDefault="009C14B5" w:rsidP="009C14B5">
      <w:pPr>
        <w:pStyle w:val="Caption"/>
        <w:rPr>
          <w:rFonts w:ascii="Arial" w:hAnsi="Arial"/>
          <w:color w:val="197DE6"/>
          <w:sz w:val="22"/>
        </w:rPr>
      </w:pPr>
      <w:r>
        <w:rPr>
          <w:rFonts w:ascii="Arial" w:hAnsi="Arial"/>
          <w:color w:val="197DE6"/>
          <w:sz w:val="22"/>
        </w:rPr>
        <w:t>Suki’s Skate Shop revenue</w:t>
      </w:r>
    </w:p>
    <w:p w:rsidR="009C14B5" w:rsidRDefault="009C14B5" w:rsidP="009C14B5">
      <w:pPr>
        <w:rPr>
          <w:rFonts w:ascii="Arial" w:hAnsi="Arial"/>
          <w:sz w:val="22"/>
        </w:rPr>
      </w:pPr>
    </w:p>
    <w:p w:rsidR="009C14B5" w:rsidRDefault="002170B1" w:rsidP="009C14B5">
      <w:pPr>
        <w:pStyle w:val="Heading1"/>
        <w:rPr>
          <w:rFonts w:ascii="Arial" w:hAnsi="Arial"/>
          <w:b w:val="0"/>
          <w:color w:val="auto"/>
          <w:sz w:val="22"/>
        </w:rPr>
      </w:pPr>
      <w:r>
        <w:rPr>
          <w:rFonts w:ascii="Arial" w:hAnsi="Arial"/>
          <w:noProof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.9pt;margin-top:44pt;width:425.15pt;height:260.75pt;z-index:251659264" strokecolor="#197de6" strokeweight="2.25pt">
            <v:imagedata r:id="rId6" o:title=""/>
            <w10:wrap type="topAndBottom"/>
          </v:shape>
          <o:OLEObject Type="Embed" ProgID="Excel.Sheet.8" ShapeID="_x0000_s1026" DrawAspect="Content" ObjectID="_1644906189" r:id="rId7"/>
        </w:pict>
      </w:r>
      <w:r w:rsidR="009C14B5">
        <w:rPr>
          <w:rFonts w:ascii="Arial" w:hAnsi="Arial"/>
          <w:color w:val="197DE6"/>
          <w:sz w:val="22"/>
        </w:rPr>
        <w:t>Activity 1:</w:t>
      </w:r>
      <w:r w:rsidR="009C14B5">
        <w:rPr>
          <w:rFonts w:ascii="Arial" w:hAnsi="Arial"/>
          <w:color w:val="auto"/>
          <w:sz w:val="22"/>
        </w:rPr>
        <w:t xml:space="preserve"> </w:t>
      </w:r>
      <w:r w:rsidR="009C14B5">
        <w:rPr>
          <w:rFonts w:ascii="Arial" w:hAnsi="Arial"/>
          <w:b w:val="0"/>
          <w:color w:val="auto"/>
          <w:sz w:val="22"/>
        </w:rPr>
        <w:t>Complete the table below to calculate the total amount of revenue earned by Suki.</w:t>
      </w:r>
    </w:p>
    <w:p w:rsidR="009C14B5" w:rsidRDefault="009C14B5" w:rsidP="009C14B5">
      <w:pPr>
        <w:rPr>
          <w:rFonts w:ascii="Arial" w:hAnsi="Arial"/>
          <w:sz w:val="22"/>
        </w:rPr>
      </w:pPr>
    </w:p>
    <w:p w:rsidR="009C14B5" w:rsidRDefault="009C14B5" w:rsidP="009C14B5">
      <w:pPr>
        <w:pStyle w:val="Heading3"/>
      </w:pPr>
      <w:r>
        <w:rPr>
          <w:color w:val="197DE6"/>
        </w:rPr>
        <w:t>Activity 2:</w:t>
      </w:r>
      <w:r>
        <w:t xml:space="preserve"> </w:t>
      </w:r>
      <w:r>
        <w:rPr>
          <w:b w:val="0"/>
        </w:rPr>
        <w:t>Now answer the following questions:</w:t>
      </w:r>
    </w:p>
    <w:p w:rsidR="009C14B5" w:rsidRDefault="009C14B5" w:rsidP="009C14B5">
      <w:pPr>
        <w:rPr>
          <w:rFonts w:ascii="Arial" w:hAnsi="Arial"/>
          <w:b/>
          <w:sz w:val="22"/>
        </w:rPr>
      </w:pPr>
    </w:p>
    <w:p w:rsidR="009C14B5" w:rsidRDefault="009C14B5" w:rsidP="009C14B5">
      <w:pPr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What is the spreadsheet formula to work out the revenue Suki gets from selling Super skateboards? (Use cell references!)</w:t>
      </w:r>
    </w:p>
    <w:p w:rsidR="002A6B91" w:rsidRDefault="002A6B91" w:rsidP="002A6B91">
      <w:pPr>
        <w:numPr>
          <w:ilvl w:val="0"/>
          <w:numId w:val="1"/>
        </w:numPr>
        <w:rPr>
          <w:rFonts w:ascii="Arial" w:hAnsi="Arial"/>
          <w:sz w:val="22"/>
        </w:rPr>
      </w:pPr>
      <w:r w:rsidRPr="002A6B91">
        <w:rPr>
          <w:rFonts w:ascii="Arial" w:hAnsi="Arial"/>
          <w:sz w:val="22"/>
        </w:rPr>
        <w:t>=C8*D8</w:t>
      </w:r>
    </w:p>
    <w:p w:rsidR="009C14B5" w:rsidRDefault="009C14B5" w:rsidP="009C14B5">
      <w:pPr>
        <w:rPr>
          <w:rFonts w:ascii="Arial" w:hAnsi="Arial"/>
          <w:sz w:val="22"/>
        </w:rPr>
      </w:pPr>
    </w:p>
    <w:p w:rsidR="009C14B5" w:rsidRDefault="009C14B5" w:rsidP="009C14B5">
      <w:pPr>
        <w:rPr>
          <w:rFonts w:ascii="Arial" w:hAnsi="Arial"/>
          <w:sz w:val="22"/>
        </w:rPr>
      </w:pPr>
    </w:p>
    <w:p w:rsidR="009C14B5" w:rsidRDefault="009C14B5" w:rsidP="009C14B5">
      <w:pPr>
        <w:rPr>
          <w:rFonts w:ascii="Arial" w:hAnsi="Arial"/>
          <w:sz w:val="22"/>
        </w:rPr>
      </w:pPr>
    </w:p>
    <w:p w:rsidR="009C14B5" w:rsidRDefault="009C14B5" w:rsidP="009C14B5">
      <w:pPr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What is the spreadsheet formula to work out Total revenue?</w:t>
      </w:r>
    </w:p>
    <w:p w:rsidR="009C14B5" w:rsidRDefault="002A6B91" w:rsidP="002A6B91">
      <w:pPr>
        <w:ind w:left="360"/>
        <w:rPr>
          <w:rFonts w:ascii="Arial" w:hAnsi="Arial"/>
          <w:sz w:val="22"/>
        </w:rPr>
      </w:pPr>
      <w:r w:rsidRPr="002A6B91">
        <w:rPr>
          <w:rFonts w:ascii="Arial" w:hAnsi="Arial"/>
          <w:sz w:val="22"/>
        </w:rPr>
        <w:t>=E14+E13+E12+E11+E10+E9+E8+E7+E6+E5</w:t>
      </w:r>
    </w:p>
    <w:p w:rsidR="009C14B5" w:rsidRDefault="009C14B5" w:rsidP="009C14B5">
      <w:pPr>
        <w:rPr>
          <w:rFonts w:ascii="Arial" w:hAnsi="Arial"/>
          <w:sz w:val="22"/>
        </w:rPr>
      </w:pPr>
    </w:p>
    <w:p w:rsidR="009C14B5" w:rsidRDefault="009C14B5" w:rsidP="009C14B5">
      <w:pPr>
        <w:rPr>
          <w:rFonts w:ascii="Arial" w:hAnsi="Arial"/>
          <w:sz w:val="22"/>
        </w:rPr>
      </w:pPr>
    </w:p>
    <w:p w:rsidR="009C14B5" w:rsidRDefault="009C14B5" w:rsidP="009C14B5">
      <w:pPr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Write down one other way you could get the spreadsheet to work out Total revenue.</w:t>
      </w:r>
    </w:p>
    <w:p w:rsidR="009C14B5" w:rsidRDefault="002A6B91" w:rsidP="009C14B5">
      <w:pPr>
        <w:rPr>
          <w:rFonts w:ascii="Arial" w:hAnsi="Arial"/>
          <w:sz w:val="22"/>
        </w:rPr>
      </w:pPr>
      <w:r w:rsidRPr="002A6B91">
        <w:rPr>
          <w:rFonts w:ascii="Arial" w:hAnsi="Arial"/>
          <w:sz w:val="22"/>
        </w:rPr>
        <w:t>=</w:t>
      </w:r>
      <w:proofErr w:type="gramStart"/>
      <w:r w:rsidRPr="002A6B91">
        <w:rPr>
          <w:rFonts w:ascii="Arial" w:hAnsi="Arial"/>
          <w:sz w:val="22"/>
        </w:rPr>
        <w:t>SUM(</w:t>
      </w:r>
      <w:proofErr w:type="gramEnd"/>
      <w:r w:rsidRPr="002A6B91">
        <w:rPr>
          <w:rFonts w:ascii="Arial" w:hAnsi="Arial"/>
          <w:sz w:val="22"/>
        </w:rPr>
        <w:t>E5:E14)</w:t>
      </w:r>
    </w:p>
    <w:p w:rsidR="009C14B5" w:rsidRDefault="009C14B5" w:rsidP="009C14B5">
      <w:pPr>
        <w:pStyle w:val="Header"/>
        <w:tabs>
          <w:tab w:val="clear" w:pos="4153"/>
          <w:tab w:val="clear" w:pos="8306"/>
        </w:tabs>
        <w:rPr>
          <w:rFonts w:ascii="Arial" w:hAnsi="Arial"/>
          <w:sz w:val="22"/>
        </w:rPr>
      </w:pPr>
    </w:p>
    <w:p w:rsidR="009C14B5" w:rsidRDefault="009C14B5" w:rsidP="009C14B5">
      <w:pPr>
        <w:rPr>
          <w:rFonts w:ascii="Arial" w:hAnsi="Arial"/>
          <w:sz w:val="22"/>
        </w:rPr>
      </w:pPr>
    </w:p>
    <w:p w:rsidR="009C14B5" w:rsidRDefault="009C14B5" w:rsidP="009C14B5">
      <w:pPr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What product earns the most revenue?</w:t>
      </w:r>
    </w:p>
    <w:p w:rsidR="009C14B5" w:rsidRDefault="002A6B91" w:rsidP="009C14B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Super </w:t>
      </w:r>
      <w:proofErr w:type="gramStart"/>
      <w:r>
        <w:rPr>
          <w:rFonts w:ascii="Arial" w:hAnsi="Arial"/>
          <w:sz w:val="22"/>
        </w:rPr>
        <w:t>skateboard(</w:t>
      </w:r>
      <w:proofErr w:type="gramEnd"/>
      <w:r>
        <w:rPr>
          <w:rFonts w:ascii="Arial" w:hAnsi="Arial"/>
          <w:sz w:val="22"/>
        </w:rPr>
        <w:t xml:space="preserve">or </w:t>
      </w:r>
      <w:proofErr w:type="spellStart"/>
      <w:r>
        <w:rPr>
          <w:rFonts w:ascii="Arial" w:hAnsi="Arial"/>
          <w:sz w:val="22"/>
        </w:rPr>
        <w:t>blin</w:t>
      </w:r>
      <w:proofErr w:type="spellEnd"/>
      <w:r>
        <w:rPr>
          <w:rFonts w:ascii="Arial" w:hAnsi="Arial"/>
          <w:sz w:val="22"/>
        </w:rPr>
        <w:t>)</w:t>
      </w:r>
    </w:p>
    <w:p w:rsidR="009C14B5" w:rsidRDefault="009C14B5" w:rsidP="009C14B5">
      <w:pPr>
        <w:rPr>
          <w:rFonts w:ascii="Arial" w:hAnsi="Arial"/>
          <w:sz w:val="22"/>
        </w:rPr>
      </w:pPr>
    </w:p>
    <w:p w:rsidR="009C14B5" w:rsidRDefault="009C14B5" w:rsidP="009C14B5">
      <w:pPr>
        <w:rPr>
          <w:rFonts w:ascii="Arial" w:hAnsi="Arial"/>
          <w:sz w:val="22"/>
        </w:rPr>
      </w:pPr>
    </w:p>
    <w:p w:rsidR="009C14B5" w:rsidRDefault="009C14B5" w:rsidP="009C14B5">
      <w:pPr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What product earns the least revenue?</w:t>
      </w:r>
    </w:p>
    <w:p w:rsidR="009C14B5" w:rsidRDefault="002A6B91" w:rsidP="009C14B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Shoe laces (or </w:t>
      </w:r>
      <w:proofErr w:type="spellStart"/>
      <w:r>
        <w:rPr>
          <w:rFonts w:ascii="Arial" w:hAnsi="Arial"/>
          <w:sz w:val="22"/>
        </w:rPr>
        <w:t>blin</w:t>
      </w:r>
      <w:proofErr w:type="spellEnd"/>
      <w:r>
        <w:rPr>
          <w:rFonts w:ascii="Arial" w:hAnsi="Arial"/>
          <w:sz w:val="22"/>
        </w:rPr>
        <w:t xml:space="preserve"> pan)</w:t>
      </w:r>
    </w:p>
    <w:p w:rsidR="009C14B5" w:rsidRDefault="009C14B5" w:rsidP="009C14B5">
      <w:pPr>
        <w:rPr>
          <w:rFonts w:ascii="Arial" w:hAnsi="Arial"/>
          <w:sz w:val="22"/>
        </w:rPr>
      </w:pPr>
    </w:p>
    <w:p w:rsidR="009C14B5" w:rsidRDefault="009C14B5" w:rsidP="009C14B5">
      <w:pPr>
        <w:rPr>
          <w:rFonts w:ascii="Arial" w:hAnsi="Arial"/>
          <w:sz w:val="22"/>
        </w:rPr>
      </w:pPr>
    </w:p>
    <w:p w:rsidR="009C14B5" w:rsidRDefault="009C14B5" w:rsidP="009C14B5">
      <w:pPr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Why is a spreadsheet useful for doing calculations?</w:t>
      </w:r>
    </w:p>
    <w:p w:rsidR="009C14B5" w:rsidRDefault="009C14B5" w:rsidP="009C14B5">
      <w:pPr>
        <w:rPr>
          <w:rFonts w:ascii="Arial" w:hAnsi="Arial"/>
        </w:rPr>
      </w:pPr>
    </w:p>
    <w:p w:rsidR="004232BD" w:rsidRDefault="00F35A5D">
      <w:r>
        <w:t>It easy and fast, duh, and who doesn’t like easy and fast, no one I think…</w:t>
      </w:r>
      <w:bookmarkStart w:id="0" w:name="_GoBack"/>
      <w:bookmarkEnd w:id="0"/>
    </w:p>
    <w:sectPr w:rsidR="0042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ccord Light SF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ylistic SF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51182"/>
    <w:multiLevelType w:val="hybridMultilevel"/>
    <w:tmpl w:val="F59E49C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4B5"/>
    <w:rsid w:val="002170B1"/>
    <w:rsid w:val="002A6B91"/>
    <w:rsid w:val="006B2C92"/>
    <w:rsid w:val="00916EA2"/>
    <w:rsid w:val="009C14B5"/>
    <w:rsid w:val="00F3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4B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C14B5"/>
    <w:pPr>
      <w:keepNext/>
      <w:outlineLvl w:val="0"/>
    </w:pPr>
    <w:rPr>
      <w:rFonts w:ascii="Accord Light SF" w:hAnsi="Accord Light SF"/>
      <w:b/>
      <w:color w:val="FFFFFF"/>
    </w:rPr>
  </w:style>
  <w:style w:type="paragraph" w:styleId="Heading3">
    <w:name w:val="heading 3"/>
    <w:basedOn w:val="Normal"/>
    <w:next w:val="Normal"/>
    <w:link w:val="Heading3Char"/>
    <w:qFormat/>
    <w:rsid w:val="009C14B5"/>
    <w:pPr>
      <w:keepNext/>
      <w:outlineLvl w:val="2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14B5"/>
    <w:rPr>
      <w:rFonts w:ascii="Accord Light SF" w:eastAsia="Times New Roman" w:hAnsi="Accord Light SF" w:cs="Times New Roman"/>
      <w:b/>
      <w:color w:val="FFFFFF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9C14B5"/>
    <w:rPr>
      <w:rFonts w:ascii="Arial" w:eastAsia="Times New Roman" w:hAnsi="Arial" w:cs="Times New Roman"/>
      <w:b/>
      <w:szCs w:val="20"/>
    </w:rPr>
  </w:style>
  <w:style w:type="paragraph" w:styleId="Caption">
    <w:name w:val="caption"/>
    <w:basedOn w:val="Normal"/>
    <w:next w:val="Normal"/>
    <w:qFormat/>
    <w:rsid w:val="009C14B5"/>
    <w:rPr>
      <w:rFonts w:ascii="Stylistic SF" w:hAnsi="Stylistic SF"/>
      <w:b/>
    </w:rPr>
  </w:style>
  <w:style w:type="paragraph" w:styleId="Header">
    <w:name w:val="header"/>
    <w:basedOn w:val="Normal"/>
    <w:link w:val="HeaderChar"/>
    <w:rsid w:val="009C14B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C14B5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4B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C14B5"/>
    <w:pPr>
      <w:keepNext/>
      <w:outlineLvl w:val="0"/>
    </w:pPr>
    <w:rPr>
      <w:rFonts w:ascii="Accord Light SF" w:hAnsi="Accord Light SF"/>
      <w:b/>
      <w:color w:val="FFFFFF"/>
    </w:rPr>
  </w:style>
  <w:style w:type="paragraph" w:styleId="Heading3">
    <w:name w:val="heading 3"/>
    <w:basedOn w:val="Normal"/>
    <w:next w:val="Normal"/>
    <w:link w:val="Heading3Char"/>
    <w:qFormat/>
    <w:rsid w:val="009C14B5"/>
    <w:pPr>
      <w:keepNext/>
      <w:outlineLvl w:val="2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14B5"/>
    <w:rPr>
      <w:rFonts w:ascii="Accord Light SF" w:eastAsia="Times New Roman" w:hAnsi="Accord Light SF" w:cs="Times New Roman"/>
      <w:b/>
      <w:color w:val="FFFFFF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9C14B5"/>
    <w:rPr>
      <w:rFonts w:ascii="Arial" w:eastAsia="Times New Roman" w:hAnsi="Arial" w:cs="Times New Roman"/>
      <w:b/>
      <w:szCs w:val="20"/>
    </w:rPr>
  </w:style>
  <w:style w:type="paragraph" w:styleId="Caption">
    <w:name w:val="caption"/>
    <w:basedOn w:val="Normal"/>
    <w:next w:val="Normal"/>
    <w:qFormat/>
    <w:rsid w:val="009C14B5"/>
    <w:rPr>
      <w:rFonts w:ascii="Stylistic SF" w:hAnsi="Stylistic SF"/>
      <w:b/>
    </w:rPr>
  </w:style>
  <w:style w:type="paragraph" w:styleId="Header">
    <w:name w:val="header"/>
    <w:basedOn w:val="Normal"/>
    <w:link w:val="HeaderChar"/>
    <w:rsid w:val="009C14B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C14B5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Microsoft_Excel_97-2003_Worksheet1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C4C3F5C7</Template>
  <TotalTime>19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osborne.z</dc:creator>
  <cp:lastModifiedBy>M.Aydin</cp:lastModifiedBy>
  <cp:revision>3</cp:revision>
  <cp:lastPrinted>2014-01-21T08:34:00Z</cp:lastPrinted>
  <dcterms:created xsi:type="dcterms:W3CDTF">2014-01-21T08:33:00Z</dcterms:created>
  <dcterms:modified xsi:type="dcterms:W3CDTF">2020-03-05T09:37:00Z</dcterms:modified>
</cp:coreProperties>
</file>