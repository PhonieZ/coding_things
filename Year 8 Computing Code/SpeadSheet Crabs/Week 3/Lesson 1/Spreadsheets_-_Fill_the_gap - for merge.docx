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EAF" w:rsidRDefault="003312F1">
      <w:pPr>
        <w:pStyle w:val="Title"/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-647700</wp:posOffset>
                </wp:positionV>
                <wp:extent cx="3848100" cy="3048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F3A" w:rsidRPr="00013F3A" w:rsidRDefault="00013F3A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1pt;margin-top:-51pt;width:303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">
                <v:textbox>
                  <w:txbxContent>
                    <w:p w:rsidR="00013F3A" w:rsidRPr="00013F3A" w:rsidRDefault="00013F3A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-264160</wp:posOffset>
                </wp:positionV>
                <wp:extent cx="6400800" cy="9220200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22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0.8pt;margin-top:-20.8pt;width:7in;height:72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" filled="f" strokeweight="3pt"/>
            </w:pict>
          </mc:Fallback>
        </mc:AlternateContent>
      </w:r>
      <w:r w:rsidR="00AB3CEA">
        <w:t>SPREADSHEETS</w:t>
      </w:r>
    </w:p>
    <w:p w:rsidR="00970EAF" w:rsidRDefault="00970EAF">
      <w:pPr>
        <w:spacing w:line="360" w:lineRule="auto"/>
        <w:rPr>
          <w:rFonts w:ascii="Tahoma" w:hAnsi="Tahoma" w:cs="Tahoma"/>
          <w:sz w:val="24"/>
        </w:rPr>
      </w:pPr>
    </w:p>
    <w:p w:rsidR="00970EAF" w:rsidRDefault="00970EAF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1. Complete the paragraph below by using each word in the table once only.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1910"/>
        <w:gridCol w:w="1476"/>
        <w:gridCol w:w="1778"/>
        <w:gridCol w:w="1476"/>
      </w:tblGrid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RECALCULATED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05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DIVIDE</w:t>
            </w:r>
          </w:p>
        </w:tc>
        <w:tc>
          <w:tcPr>
            <w:tcW w:w="1705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CALCULATIONS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1705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SPREADSHEET</w:t>
            </w:r>
          </w:p>
        </w:tc>
        <w:tc>
          <w:tcPr>
            <w:tcW w:w="1705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</w:p>
        </w:tc>
      </w:tr>
    </w:tbl>
    <w:p w:rsidR="00970EAF" w:rsidRDefault="00970EAF">
      <w:pPr>
        <w:spacing w:line="360" w:lineRule="auto"/>
        <w:rPr>
          <w:rFonts w:ascii="Tahoma" w:hAnsi="Tahoma" w:cs="Tahoma"/>
          <w:sz w:val="24"/>
        </w:rPr>
      </w:pPr>
    </w:p>
    <w:p w:rsidR="00970EAF" w:rsidRDefault="00970EAF">
      <w:pPr>
        <w:pStyle w:val="BodyText"/>
      </w:pPr>
      <w:r>
        <w:t>A spreadsheet is a ___</w:t>
      </w:r>
      <w:r w:rsidR="00554B49">
        <w:t>PROGRAM</w:t>
      </w:r>
      <w:r>
        <w:t>________ which makes it easy for you to work with numbers.  It consists of a page made up from _____</w:t>
      </w:r>
      <w:r w:rsidR="00554B49">
        <w:t>COLUMNS</w:t>
      </w:r>
      <w:r>
        <w:t>__________ and rows which are arranged into a ___</w:t>
      </w:r>
      <w:r w:rsidR="00554B49">
        <w:t>GRID</w:t>
      </w:r>
      <w:r>
        <w:t>____.  You can</w:t>
      </w:r>
      <w:r w:rsidR="00554B49">
        <w:t xml:space="preserve"> </w:t>
      </w:r>
      <w:r>
        <w:t xml:space="preserve"> identify every single cell on a spreadsheet by its unique cell _______</w:t>
      </w:r>
      <w:r w:rsidR="00554B49">
        <w:t>REFERENCE</w:t>
      </w:r>
      <w:r>
        <w:t>__________, made up from the ____</w:t>
      </w:r>
      <w:r w:rsidR="00554B49">
        <w:t>ROW</w:t>
      </w:r>
      <w:r>
        <w:t>_ number and column letter, for example A6, E14, N45.  Numbers, text or ____</w:t>
      </w:r>
      <w:r w:rsidR="00554B49">
        <w:t>FROMULAS</w:t>
      </w:r>
      <w:r>
        <w:t>_________ can be entered into each cell.  Formulas allow you to perform ______</w:t>
      </w:r>
      <w:r w:rsidR="00554B49">
        <w:t>CALCULATIONS</w:t>
      </w:r>
      <w:r>
        <w:t>__________ on the numbers in your spreadsheet.  You can add, subtract, multiply and ______</w:t>
      </w:r>
      <w:r w:rsidR="00554B49">
        <w:t>DIVIDE</w:t>
      </w:r>
      <w:r>
        <w:t>_____ numbers by using formulas.  Using formulas is a very good idea, because it means that once your spreadsheet is set up, any changes you make to one area are automatically ________</w:t>
      </w:r>
      <w:proofErr w:type="spellStart"/>
      <w:r w:rsidR="00554B49">
        <w:t>RECALCULATED</w:t>
      </w:r>
      <w:r>
        <w:t>_______throughout</w:t>
      </w:r>
      <w:proofErr w:type="spellEnd"/>
      <w:r>
        <w:t xml:space="preserve"> the ______</w:t>
      </w:r>
      <w:r w:rsidR="00554B49">
        <w:t>SPREADSHEET</w:t>
      </w:r>
      <w:r>
        <w:t xml:space="preserve">______________.  </w:t>
      </w:r>
    </w:p>
    <w:p w:rsidR="00970EAF" w:rsidRDefault="003312F1">
      <w:pPr>
        <w:spacing w:line="360" w:lineRule="auto"/>
        <w:rPr>
          <w:rFonts w:ascii="Tahoma" w:hAnsi="Tahoma" w:cs="Tahoma"/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2680335</wp:posOffset>
            </wp:positionH>
            <wp:positionV relativeFrom="paragraph">
              <wp:posOffset>436245</wp:posOffset>
            </wp:positionV>
            <wp:extent cx="2692400" cy="2082800"/>
            <wp:effectExtent l="0" t="0" r="0" b="0"/>
            <wp:wrapTight wrapText="bothSides">
              <wp:wrapPolygon edited="0">
                <wp:start x="0" y="0"/>
                <wp:lineTo x="0" y="21337"/>
                <wp:lineTo x="21396" y="21337"/>
                <wp:lineTo x="21396" y="0"/>
                <wp:lineTo x="0" y="0"/>
              </wp:wrapPolygon>
            </wp:wrapTight>
            <wp:docPr id="3" name="Picture 2" descr="spread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eadshe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8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EAF" w:rsidRDefault="00970EAF">
      <w:pPr>
        <w:pStyle w:val="Heading1"/>
      </w:pPr>
      <w:r>
        <w:t>2. Label the different parts of this spreadsheet</w:t>
      </w:r>
    </w:p>
    <w:p w:rsidR="00970EAF" w:rsidRDefault="00970EAF">
      <w:pPr>
        <w:spacing w:line="360" w:lineRule="auto"/>
        <w:rPr>
          <w:rFonts w:ascii="Tahoma" w:hAnsi="Tahoma" w:cs="Tahom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4"/>
        <w:gridCol w:w="1704"/>
      </w:tblGrid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CELL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ACTIVE CELL</w:t>
            </w:r>
          </w:p>
        </w:tc>
      </w:tr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TOOLBAR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MENU</w:t>
            </w:r>
          </w:p>
        </w:tc>
      </w:tr>
      <w:tr w:rsidR="00970EAF"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ROW</w:t>
            </w:r>
          </w:p>
        </w:tc>
        <w:tc>
          <w:tcPr>
            <w:tcW w:w="1704" w:type="dxa"/>
          </w:tcPr>
          <w:p w:rsidR="00970EAF" w:rsidRDefault="00970EAF">
            <w:pPr>
              <w:spacing w:line="360" w:lineRule="auto"/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COLUMN</w:t>
            </w:r>
          </w:p>
        </w:tc>
      </w:tr>
    </w:tbl>
    <w:p w:rsidR="00970EAF" w:rsidRDefault="00970EAF"/>
    <w:p w:rsidR="00970EAF" w:rsidRDefault="00970EAF"/>
    <w:p w:rsidR="00970EAF" w:rsidRDefault="00970EAF"/>
    <w:p w:rsidR="00970EAF" w:rsidRDefault="00970EAF">
      <w:pPr>
        <w:pStyle w:val="Header"/>
        <w:tabs>
          <w:tab w:val="clear" w:pos="4153"/>
          <w:tab w:val="clear" w:pos="8306"/>
        </w:tabs>
      </w:pPr>
    </w:p>
    <w:p w:rsidR="00970EAF" w:rsidRDefault="00970EAF"/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How many rows are shown on this spreadsheet? ………</w:t>
      </w:r>
      <w:r w:rsidR="00554B49">
        <w:rPr>
          <w:rFonts w:ascii="Tahoma" w:hAnsi="Tahoma" w:cs="Tahoma"/>
          <w:sz w:val="24"/>
        </w:rPr>
        <w:t>8</w:t>
      </w:r>
      <w:r>
        <w:rPr>
          <w:rFonts w:ascii="Tahoma" w:hAnsi="Tahoma" w:cs="Tahoma"/>
          <w:sz w:val="24"/>
        </w:rPr>
        <w:t>………………………………..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How many columns are shown on this spreadsheet? ..……………</w:t>
      </w:r>
      <w:r w:rsidR="00554B49">
        <w:rPr>
          <w:rFonts w:ascii="Tahoma" w:hAnsi="Tahoma" w:cs="Tahoma"/>
          <w:sz w:val="24"/>
        </w:rPr>
        <w:t>4</w:t>
      </w:r>
      <w:r>
        <w:rPr>
          <w:rFonts w:ascii="Tahoma" w:hAnsi="Tahoma" w:cs="Tahoma"/>
          <w:sz w:val="24"/>
        </w:rPr>
        <w:t>……………………</w:t>
      </w:r>
    </w:p>
    <w:p w:rsidR="00970EAF" w:rsidRDefault="00554B4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E5</w:t>
      </w: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What is the cell reference of the active cell? 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3312F1">
      <w:pPr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-5600700</wp:posOffset>
                </wp:positionH>
                <wp:positionV relativeFrom="paragraph">
                  <wp:posOffset>-416560</wp:posOffset>
                </wp:positionV>
                <wp:extent cx="6400800" cy="944880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44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41pt;margin-top:-32.8pt;width:7in;height:7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" filled="f" strokeweight="3pt"/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-264160</wp:posOffset>
            </wp:positionV>
            <wp:extent cx="4813935" cy="2239010"/>
            <wp:effectExtent l="0" t="0" r="5715" b="8890"/>
            <wp:wrapTight wrapText="bothSides">
              <wp:wrapPolygon edited="0">
                <wp:start x="0" y="0"/>
                <wp:lineTo x="0" y="21502"/>
                <wp:lineTo x="21540" y="21502"/>
                <wp:lineTo x="21540" y="0"/>
                <wp:lineTo x="0" y="0"/>
              </wp:wrapPolygon>
            </wp:wrapTight>
            <wp:docPr id="4" name="Picture 4" descr="spell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ell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1. Give a cell reference which contains a label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</w:t>
      </w:r>
      <w:r w:rsidR="00554B49">
        <w:rPr>
          <w:rFonts w:ascii="Tahoma" w:hAnsi="Tahoma" w:cs="Tahoma"/>
          <w:sz w:val="24"/>
        </w:rPr>
        <w:t>C4 GO BOOM</w:t>
      </w:r>
      <w:r>
        <w:rPr>
          <w:rFonts w:ascii="Tahoma" w:hAnsi="Tahoma" w:cs="Tahoma"/>
          <w:sz w:val="24"/>
        </w:rPr>
        <w:t>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2. Which column letter contains the individual cost of ingredients?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</w:t>
      </w:r>
      <w:r w:rsidR="00554B49">
        <w:rPr>
          <w:rFonts w:ascii="Tahoma" w:hAnsi="Tahoma" w:cs="Tahoma"/>
          <w:sz w:val="24"/>
        </w:rPr>
        <w:t>d5</w:t>
      </w:r>
      <w:r>
        <w:rPr>
          <w:rFonts w:ascii="Tahoma" w:hAnsi="Tahoma" w:cs="Tahoma"/>
          <w:sz w:val="24"/>
        </w:rPr>
        <w:t>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C34A9D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3. Which row numbe</w:t>
      </w:r>
      <w:r w:rsidR="00970EAF">
        <w:rPr>
          <w:rFonts w:ascii="Tahoma" w:hAnsi="Tahoma" w:cs="Tahoma"/>
          <w:sz w:val="22"/>
        </w:rPr>
        <w:t>r contains the spell name?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</w:t>
      </w:r>
      <w:r w:rsidR="00554B49">
        <w:rPr>
          <w:rFonts w:ascii="Tahoma" w:hAnsi="Tahoma" w:cs="Tahoma"/>
          <w:sz w:val="24"/>
        </w:rPr>
        <w:t>a5</w:t>
      </w:r>
      <w:r>
        <w:rPr>
          <w:rFonts w:ascii="Tahoma" w:hAnsi="Tahoma" w:cs="Tahoma"/>
          <w:sz w:val="24"/>
        </w:rPr>
        <w:t>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4. Which cell reference contains the title ‘ingredients’ ?</w:t>
      </w:r>
    </w:p>
    <w:p w:rsidR="00970EAF" w:rsidRDefault="00554B4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B4</w:t>
      </w: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5. Which cell reference contains the quantity of Moth’s spots needed?</w:t>
      </w:r>
    </w:p>
    <w:p w:rsidR="00970EAF" w:rsidRDefault="00554B4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B7</w:t>
      </w: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6. Give a cell reference which contains a value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</w:t>
      </w:r>
      <w:r w:rsidR="00554B49">
        <w:rPr>
          <w:rFonts w:ascii="Tahoma" w:hAnsi="Tahoma" w:cs="Tahoma"/>
          <w:sz w:val="24"/>
        </w:rPr>
        <w:t>c5</w:t>
      </w:r>
      <w:r>
        <w:rPr>
          <w:rFonts w:ascii="Tahoma" w:hAnsi="Tahoma" w:cs="Tahoma"/>
          <w:sz w:val="24"/>
        </w:rPr>
        <w:t>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7. Give a cell reference which contains a formula</w:t>
      </w:r>
    </w:p>
    <w:p w:rsidR="00970EAF" w:rsidRDefault="00554B4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E5</w:t>
      </w: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 xml:space="preserve">8. Write the formula used to work out the total cost of </w:t>
      </w:r>
      <w:proofErr w:type="spellStart"/>
      <w:r>
        <w:rPr>
          <w:rFonts w:ascii="Tahoma" w:hAnsi="Tahoma" w:cs="Tahoma"/>
          <w:sz w:val="22"/>
        </w:rPr>
        <w:t>catterpillar</w:t>
      </w:r>
      <w:proofErr w:type="spellEnd"/>
      <w:r>
        <w:rPr>
          <w:rFonts w:ascii="Tahoma" w:hAnsi="Tahoma" w:cs="Tahoma"/>
          <w:sz w:val="22"/>
        </w:rPr>
        <w:t xml:space="preserve"> hair required.</w:t>
      </w:r>
    </w:p>
    <w:p w:rsidR="00970EAF" w:rsidRDefault="00554B4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=c6*d6</w:t>
      </w: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………………………………………………………………………………………………………………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3312F1">
      <w:pPr>
        <w:pStyle w:val="BodyText2"/>
      </w:pPr>
      <w:r>
        <w:rPr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4721225</wp:posOffset>
                </wp:positionH>
                <wp:positionV relativeFrom="paragraph">
                  <wp:posOffset>233045</wp:posOffset>
                </wp:positionV>
                <wp:extent cx="1041400" cy="749300"/>
                <wp:effectExtent l="0" t="0" r="0" b="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0BC" w:rsidRPr="00A6797E" w:rsidRDefault="005400BC" w:rsidP="005400BC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A6797E">
                              <w:rPr>
                                <w:b/>
                                <w:sz w:val="22"/>
                              </w:rPr>
                              <w:t>Total Marks:</w:t>
                            </w:r>
                          </w:p>
                          <w:p w:rsidR="005400BC" w:rsidRPr="00A6797E" w:rsidRDefault="005400BC" w:rsidP="005400BC">
                            <w:pPr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</w:t>
                            </w:r>
                            <w:r w:rsidRPr="00A6797E">
                              <w:rPr>
                                <w:sz w:val="56"/>
                              </w:rPr>
                              <w:t>/29</w:t>
                            </w:r>
                            <w:r w:rsidRPr="00A6797E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71.75pt;margin-top:18.35pt;width:82pt;height: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">
                <v:textbox>
                  <w:txbxContent>
                    <w:p w:rsidR="005400BC" w:rsidRPr="00A6797E" w:rsidRDefault="005400BC" w:rsidP="005400BC">
                      <w:pPr>
                        <w:rPr>
                          <w:b/>
                          <w:sz w:val="22"/>
                        </w:rPr>
                      </w:pPr>
                      <w:r w:rsidRPr="00A6797E">
                        <w:rPr>
                          <w:b/>
                          <w:sz w:val="22"/>
                        </w:rPr>
                        <w:t>Total Marks:</w:t>
                      </w:r>
                    </w:p>
                    <w:p w:rsidR="005400BC" w:rsidRPr="00A6797E" w:rsidRDefault="005400BC" w:rsidP="005400BC">
                      <w:pPr>
                        <w:rPr>
                          <w:sz w:val="44"/>
                        </w:rPr>
                      </w:pPr>
                      <w:r>
                        <w:rPr>
                          <w:sz w:val="28"/>
                        </w:rPr>
                        <w:t xml:space="preserve">        </w:t>
                      </w:r>
                      <w:r w:rsidRPr="00A6797E">
                        <w:rPr>
                          <w:sz w:val="56"/>
                        </w:rPr>
                        <w:t>/29</w:t>
                      </w:r>
                      <w:r w:rsidRPr="00A6797E"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70EAF">
        <w:t xml:space="preserve">9.The individual cost of </w:t>
      </w:r>
      <w:proofErr w:type="spellStart"/>
      <w:r w:rsidR="00970EAF">
        <w:t>Batswings</w:t>
      </w:r>
      <w:proofErr w:type="spellEnd"/>
      <w:r w:rsidR="00970EAF">
        <w:t xml:space="preserve"> has gone up from £0.20 to £0.25.  Which two cells will change as a result of this price increase?</w:t>
      </w:r>
    </w:p>
    <w:p w:rsidR="00970EAF" w:rsidRDefault="00970EAF">
      <w:pPr>
        <w:rPr>
          <w:rFonts w:ascii="Tahoma" w:hAnsi="Tahoma" w:cs="Tahoma"/>
          <w:sz w:val="24"/>
        </w:rPr>
      </w:pPr>
    </w:p>
    <w:p w:rsidR="00970EAF" w:rsidRDefault="00970EA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…………………………</w:t>
      </w:r>
      <w:r w:rsidR="005400BC">
        <w:rPr>
          <w:rFonts w:ascii="Tahoma" w:hAnsi="Tahoma" w:cs="Tahoma"/>
          <w:sz w:val="24"/>
        </w:rPr>
        <w:t>………………</w:t>
      </w:r>
      <w:r w:rsidR="00554B49">
        <w:rPr>
          <w:rFonts w:ascii="Tahoma" w:hAnsi="Tahoma" w:cs="Tahoma"/>
          <w:sz w:val="24"/>
        </w:rPr>
        <w:t>d5 e5</w:t>
      </w:r>
      <w:bookmarkStart w:id="0" w:name="_GoBack"/>
      <w:bookmarkEnd w:id="0"/>
      <w:r w:rsidR="005400BC">
        <w:rPr>
          <w:rFonts w:ascii="Tahoma" w:hAnsi="Tahoma" w:cs="Tahoma"/>
          <w:sz w:val="24"/>
        </w:rPr>
        <w:t>…………………………………</w:t>
      </w:r>
    </w:p>
    <w:sectPr w:rsidR="00970EAF" w:rsidSect="00207135"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135" w:rsidRDefault="00D4438F">
      <w:r>
        <w:separator/>
      </w:r>
    </w:p>
  </w:endnote>
  <w:endnote w:type="continuationSeparator" w:id="0">
    <w:p w:rsidR="00207135" w:rsidRDefault="00D4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EAF" w:rsidRDefault="00970EAF" w:rsidP="00DB66EB">
    <w:pPr>
      <w:pStyle w:val="Footer"/>
    </w:pPr>
    <w:r>
      <w:t xml:space="preserve">© </w:t>
    </w:r>
    <w:hyperlink r:id="rId1" w:history="1">
      <w:r>
        <w:rPr>
          <w:rStyle w:val="Hyperlink"/>
        </w:rPr>
        <w:t>www.teach-ict.com</w:t>
      </w:r>
    </w:hyperlink>
    <w:r>
      <w:t xml:space="preserve">  </w:t>
    </w:r>
    <w:r w:rsidR="00AB3CEA"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135" w:rsidRDefault="00D4438F">
      <w:r>
        <w:separator/>
      </w:r>
    </w:p>
  </w:footnote>
  <w:footnote w:type="continuationSeparator" w:id="0">
    <w:p w:rsidR="00207135" w:rsidRDefault="00D44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CEA"/>
    <w:rsid w:val="00013F3A"/>
    <w:rsid w:val="00207135"/>
    <w:rsid w:val="003312F1"/>
    <w:rsid w:val="005400BC"/>
    <w:rsid w:val="00554B49"/>
    <w:rsid w:val="00577759"/>
    <w:rsid w:val="00640E9C"/>
    <w:rsid w:val="00970EAF"/>
    <w:rsid w:val="00AB3CEA"/>
    <w:rsid w:val="00C34A9D"/>
    <w:rsid w:val="00D4438F"/>
    <w:rsid w:val="00DB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35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207135"/>
    <w:pPr>
      <w:keepNext/>
      <w:spacing w:line="360" w:lineRule="auto"/>
      <w:outlineLvl w:val="0"/>
    </w:pPr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7135"/>
    <w:pPr>
      <w:jc w:val="center"/>
    </w:pPr>
    <w:rPr>
      <w:rFonts w:ascii="Tahoma" w:hAnsi="Tahoma" w:cs="Tahoma"/>
      <w:b/>
      <w:bCs/>
      <w:sz w:val="36"/>
    </w:rPr>
  </w:style>
  <w:style w:type="paragraph" w:styleId="BodyText">
    <w:name w:val="Body Text"/>
    <w:basedOn w:val="Normal"/>
    <w:rsid w:val="00207135"/>
    <w:pPr>
      <w:spacing w:line="360" w:lineRule="auto"/>
    </w:pPr>
    <w:rPr>
      <w:rFonts w:ascii="Tahoma" w:hAnsi="Tahoma" w:cs="Tahoma"/>
      <w:sz w:val="24"/>
    </w:rPr>
  </w:style>
  <w:style w:type="paragraph" w:styleId="Header">
    <w:name w:val="header"/>
    <w:basedOn w:val="Normal"/>
    <w:rsid w:val="0020713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07135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07135"/>
    <w:rPr>
      <w:color w:val="0000FF"/>
      <w:u w:val="single"/>
    </w:rPr>
  </w:style>
  <w:style w:type="paragraph" w:styleId="BodyText2">
    <w:name w:val="Body Text 2"/>
    <w:basedOn w:val="Normal"/>
    <w:rsid w:val="00207135"/>
    <w:rPr>
      <w:rFonts w:ascii="Tahoma" w:hAnsi="Tahoma" w:cs="Tahoma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35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qFormat/>
    <w:rsid w:val="00207135"/>
    <w:pPr>
      <w:keepNext/>
      <w:spacing w:line="360" w:lineRule="auto"/>
      <w:outlineLvl w:val="0"/>
    </w:pPr>
    <w:rPr>
      <w:rFonts w:ascii="Tahoma" w:hAnsi="Tahoma" w:cs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7135"/>
    <w:pPr>
      <w:jc w:val="center"/>
    </w:pPr>
    <w:rPr>
      <w:rFonts w:ascii="Tahoma" w:hAnsi="Tahoma" w:cs="Tahoma"/>
      <w:b/>
      <w:bCs/>
      <w:sz w:val="36"/>
    </w:rPr>
  </w:style>
  <w:style w:type="paragraph" w:styleId="BodyText">
    <w:name w:val="Body Text"/>
    <w:basedOn w:val="Normal"/>
    <w:rsid w:val="00207135"/>
    <w:pPr>
      <w:spacing w:line="360" w:lineRule="auto"/>
    </w:pPr>
    <w:rPr>
      <w:rFonts w:ascii="Tahoma" w:hAnsi="Tahoma" w:cs="Tahoma"/>
      <w:sz w:val="24"/>
    </w:rPr>
  </w:style>
  <w:style w:type="paragraph" w:styleId="Header">
    <w:name w:val="header"/>
    <w:basedOn w:val="Normal"/>
    <w:rsid w:val="0020713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07135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207135"/>
    <w:rPr>
      <w:color w:val="0000FF"/>
      <w:u w:val="single"/>
    </w:rPr>
  </w:style>
  <w:style w:type="paragraph" w:styleId="BodyText2">
    <w:name w:val="Body Text 2"/>
    <w:basedOn w:val="Normal"/>
    <w:rsid w:val="00207135"/>
    <w:rPr>
      <w:rFonts w:ascii="Tahoma" w:hAnsi="Tahoma" w:cs="Tahom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ach-ic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A316892B</Template>
  <TotalTime>7</TotalTime>
  <Pages>3</Pages>
  <Words>305</Words>
  <Characters>2029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Spreadsheets</vt:lpstr>
    </vt:vector>
  </TitlesOfParts>
  <Company>.</Company>
  <LinksUpToDate>false</LinksUpToDate>
  <CharactersWithSpaces>2330</CharactersWithSpaces>
  <SharedDoc>false</SharedDoc>
  <HLinks>
    <vt:vector size="6" baseType="variant">
      <vt:variant>
        <vt:i4>4522073</vt:i4>
      </vt:variant>
      <vt:variant>
        <vt:i4>0</vt:i4>
      </vt:variant>
      <vt:variant>
        <vt:i4>0</vt:i4>
      </vt:variant>
      <vt:variant>
        <vt:i4>5</vt:i4>
      </vt:variant>
      <vt:variant>
        <vt:lpwstr>http://www.teach-ict.com/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Spreadsheets</dc:title>
  <dc:creator>Debs</dc:creator>
  <cp:lastModifiedBy>M.Aydin</cp:lastModifiedBy>
  <cp:revision>2</cp:revision>
  <cp:lastPrinted>2014-02-25T12:30:00Z</cp:lastPrinted>
  <dcterms:created xsi:type="dcterms:W3CDTF">2020-03-12T09:25:00Z</dcterms:created>
  <dcterms:modified xsi:type="dcterms:W3CDTF">2020-03-12T09:25:00Z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-295467946</vt:i4>
  </property>
</Properties>
</file>