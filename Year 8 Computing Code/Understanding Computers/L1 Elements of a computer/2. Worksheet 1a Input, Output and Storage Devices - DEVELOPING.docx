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7" w:rsidRPr="003E7DFF" w:rsidRDefault="002078A7">
      <w:pPr>
        <w:rPr>
          <w:rFonts w:ascii="Arial" w:hAnsi="Arial" w:cs="Arial"/>
          <w:b/>
          <w:color w:val="404040"/>
          <w:sz w:val="32"/>
        </w:rPr>
      </w:pPr>
    </w:p>
    <w:p w:rsidR="002078A7" w:rsidRPr="003E7DFF" w:rsidRDefault="00E7664F" w:rsidP="00FD0598">
      <w:pPr>
        <w:rPr>
          <w:rFonts w:ascii="Arial" w:hAnsi="Arial" w:cs="Arial"/>
          <w:color w:val="404040"/>
          <w:sz w:val="24"/>
        </w:rPr>
      </w:pPr>
      <w:r w:rsidRPr="003E7DFF">
        <w:rPr>
          <w:rFonts w:ascii="Arial" w:hAnsi="Arial" w:cs="Arial"/>
          <w:b/>
          <w:color w:val="404040"/>
          <w:sz w:val="32"/>
        </w:rPr>
        <w:t>Worksheet 1</w:t>
      </w:r>
      <w:r w:rsidR="00AC5D19">
        <w:rPr>
          <w:rFonts w:ascii="Arial" w:hAnsi="Arial" w:cs="Arial"/>
          <w:b/>
          <w:color w:val="404040"/>
          <w:sz w:val="32"/>
        </w:rPr>
        <w:t>a</w:t>
      </w:r>
      <w:r w:rsidRPr="003E7DFF">
        <w:rPr>
          <w:rFonts w:ascii="Arial" w:hAnsi="Arial" w:cs="Arial"/>
          <w:b/>
          <w:color w:val="404040"/>
          <w:sz w:val="32"/>
        </w:rPr>
        <w:t xml:space="preserve">: </w:t>
      </w:r>
      <w:r w:rsidR="00FD0598" w:rsidRPr="003E7DFF">
        <w:rPr>
          <w:rFonts w:ascii="Arial" w:hAnsi="Arial" w:cs="Arial"/>
          <w:b/>
          <w:color w:val="404040"/>
          <w:sz w:val="32"/>
        </w:rPr>
        <w:t>Input, Output and Storage Devices</w:t>
      </w:r>
    </w:p>
    <w:p w:rsidR="002078A7" w:rsidRPr="003E7DFF" w:rsidRDefault="002078A7" w:rsidP="00E7664F">
      <w:pPr>
        <w:rPr>
          <w:rFonts w:ascii="Arial" w:hAnsi="Arial" w:cs="Arial"/>
        </w:rPr>
      </w:pPr>
      <w:r w:rsidRPr="003E7DFF">
        <w:rPr>
          <w:rFonts w:ascii="Arial" w:hAnsi="Arial" w:cs="Arial"/>
        </w:rPr>
        <w:t>Look at the following images</w:t>
      </w:r>
      <w:r w:rsidR="00E7664F" w:rsidRPr="003E7DFF">
        <w:rPr>
          <w:rFonts w:ascii="Arial" w:hAnsi="Arial" w:cs="Arial"/>
        </w:rPr>
        <w:t xml:space="preserve">. </w:t>
      </w:r>
      <w:r w:rsidRPr="003E7DFF">
        <w:rPr>
          <w:rFonts w:ascii="Arial" w:hAnsi="Arial" w:cs="Arial"/>
        </w:rPr>
        <w:t xml:space="preserve"> </w:t>
      </w:r>
      <w:r w:rsidR="00E7664F" w:rsidRPr="003E7DFF">
        <w:rPr>
          <w:rFonts w:ascii="Arial" w:hAnsi="Arial" w:cs="Arial"/>
        </w:rPr>
        <w:t>Are they input, output</w:t>
      </w:r>
      <w:r w:rsidR="00FD0598" w:rsidRPr="003E7DFF">
        <w:rPr>
          <w:rFonts w:ascii="Arial" w:hAnsi="Arial" w:cs="Arial"/>
        </w:rPr>
        <w:t xml:space="preserve"> or storage</w:t>
      </w:r>
      <w:r w:rsidR="00E7664F" w:rsidRPr="003E7DFF">
        <w:rPr>
          <w:rFonts w:ascii="Arial" w:hAnsi="Arial" w:cs="Arial"/>
        </w:rPr>
        <w:t xml:space="preserve"> devices?  Decide </w:t>
      </w:r>
      <w:r w:rsidRPr="003E7DFF">
        <w:rPr>
          <w:rFonts w:ascii="Arial" w:hAnsi="Arial" w:cs="Arial"/>
        </w:rPr>
        <w:t xml:space="preserve">what each of them </w:t>
      </w:r>
      <w:r w:rsidR="00E7664F" w:rsidRPr="003E7DFF">
        <w:rPr>
          <w:rFonts w:ascii="Arial" w:hAnsi="Arial" w:cs="Arial"/>
        </w:rPr>
        <w:t xml:space="preserve">is used for, and give an example </w:t>
      </w:r>
      <w:r w:rsidR="00FD0598" w:rsidRPr="003E7DFF">
        <w:rPr>
          <w:rFonts w:ascii="Arial" w:hAnsi="Arial" w:cs="Arial"/>
        </w:rPr>
        <w:t>of data that might be input, output or stored on each.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1757"/>
        <w:gridCol w:w="1800"/>
        <w:gridCol w:w="3734"/>
      </w:tblGrid>
      <w:tr w:rsidR="00DA2BD9" w:rsidRPr="00DA2BD9" w:rsidTr="00DA2BD9">
        <w:trPr>
          <w:trHeight w:val="714"/>
        </w:trPr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F9EC"/>
            <w:vAlign w:val="center"/>
          </w:tcPr>
          <w:p w:rsidR="002078A7" w:rsidRPr="00DA2BD9" w:rsidRDefault="002078A7" w:rsidP="003E7DF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DA2BD9">
              <w:rPr>
                <w:rFonts w:ascii="Arial" w:hAnsi="Arial" w:cs="Arial"/>
                <w:b/>
                <w:color w:val="000000" w:themeColor="text1"/>
              </w:rPr>
              <w:t>Device</w:t>
            </w:r>
          </w:p>
        </w:tc>
        <w:tc>
          <w:tcPr>
            <w:tcW w:w="17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F9EC"/>
            <w:vAlign w:val="center"/>
          </w:tcPr>
          <w:p w:rsidR="002078A7" w:rsidRPr="00DA2BD9" w:rsidRDefault="00E7664F" w:rsidP="003E7DF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DA2BD9">
              <w:rPr>
                <w:rFonts w:ascii="Arial" w:hAnsi="Arial" w:cs="Arial"/>
                <w:b/>
                <w:color w:val="000000" w:themeColor="text1"/>
              </w:rPr>
              <w:t>What is it?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F9EC"/>
            <w:vAlign w:val="center"/>
          </w:tcPr>
          <w:p w:rsidR="002078A7" w:rsidRPr="00DA2BD9" w:rsidRDefault="00FD0598" w:rsidP="003E7DF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DA2BD9">
              <w:rPr>
                <w:rFonts w:ascii="Arial" w:hAnsi="Arial" w:cs="Arial"/>
                <w:b/>
                <w:color w:val="000000" w:themeColor="text1"/>
              </w:rPr>
              <w:t xml:space="preserve">Input, </w:t>
            </w:r>
            <w:r w:rsidR="002078A7" w:rsidRPr="00DA2BD9">
              <w:rPr>
                <w:rFonts w:ascii="Arial" w:hAnsi="Arial" w:cs="Arial"/>
                <w:b/>
                <w:color w:val="000000" w:themeColor="text1"/>
              </w:rPr>
              <w:t>Output</w:t>
            </w:r>
            <w:r w:rsidRPr="00DA2BD9">
              <w:rPr>
                <w:rFonts w:ascii="Arial" w:hAnsi="Arial" w:cs="Arial"/>
                <w:b/>
                <w:color w:val="000000" w:themeColor="text1"/>
              </w:rPr>
              <w:t xml:space="preserve"> or Storage</w:t>
            </w:r>
            <w:r w:rsidR="002078A7" w:rsidRPr="00DA2BD9">
              <w:rPr>
                <w:rFonts w:ascii="Arial" w:hAnsi="Arial" w:cs="Arial"/>
                <w:b/>
                <w:color w:val="000000" w:themeColor="text1"/>
              </w:rPr>
              <w:t>?</w:t>
            </w:r>
          </w:p>
        </w:tc>
        <w:tc>
          <w:tcPr>
            <w:tcW w:w="3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F9EC"/>
            <w:vAlign w:val="center"/>
          </w:tcPr>
          <w:p w:rsidR="002078A7" w:rsidRPr="00DA2BD9" w:rsidRDefault="007739AE" w:rsidP="003E7DF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DA2BD9">
              <w:rPr>
                <w:rFonts w:ascii="Arial" w:hAnsi="Arial" w:cs="Arial"/>
                <w:b/>
                <w:color w:val="000000" w:themeColor="text1"/>
              </w:rPr>
              <w:t>Used for? (Find a different answer for each device.)</w:t>
            </w:r>
          </w:p>
        </w:tc>
      </w:tr>
      <w:tr w:rsidR="002078A7" w:rsidRPr="003E7DFF" w:rsidTr="007140ED">
        <w:trPr>
          <w:trHeight w:val="1873"/>
        </w:trPr>
        <w:tc>
          <w:tcPr>
            <w:tcW w:w="1951" w:type="dxa"/>
            <w:tcBorders>
              <w:top w:val="single" w:sz="4" w:space="0" w:color="000000" w:themeColor="text1"/>
            </w:tcBorders>
            <w:vAlign w:val="center"/>
          </w:tcPr>
          <w:p w:rsidR="002078A7" w:rsidRPr="003E7DFF" w:rsidRDefault="005A08A6" w:rsidP="00FD059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E7DFF">
              <w:rPr>
                <w:rFonts w:ascii="Arial" w:hAnsi="Arial" w:cs="Arial"/>
                <w:noProof/>
              </w:rPr>
              <w:drawing>
                <wp:inline distT="0" distB="0" distL="0" distR="0" wp14:anchorId="6F7E2C63" wp14:editId="5679C162">
                  <wp:extent cx="1009650" cy="1009650"/>
                  <wp:effectExtent l="0" t="0" r="0" b="0"/>
                  <wp:docPr id="14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  <w:tcBorders>
              <w:top w:val="single" w:sz="4" w:space="0" w:color="000000" w:themeColor="text1"/>
            </w:tcBorders>
            <w:vAlign w:val="center"/>
          </w:tcPr>
          <w:p w:rsidR="002078A7" w:rsidRPr="007140ED" w:rsidRDefault="007140ED" w:rsidP="007140ED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7140ED">
              <w:rPr>
                <w:rFonts w:ascii="Arial" w:hAnsi="Arial" w:cs="Arial"/>
                <w:sz w:val="28"/>
              </w:rPr>
              <w:t>Monitor or VDU</w:t>
            </w:r>
          </w:p>
        </w:tc>
        <w:tc>
          <w:tcPr>
            <w:tcW w:w="1800" w:type="dxa"/>
            <w:tcBorders>
              <w:top w:val="single" w:sz="4" w:space="0" w:color="000000" w:themeColor="text1"/>
            </w:tcBorders>
            <w:vAlign w:val="center"/>
          </w:tcPr>
          <w:p w:rsidR="002078A7" w:rsidRPr="007140ED" w:rsidRDefault="007140ED" w:rsidP="007140ED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7140ED">
              <w:rPr>
                <w:rFonts w:ascii="Arial" w:hAnsi="Arial" w:cs="Arial"/>
                <w:sz w:val="28"/>
              </w:rPr>
              <w:t>Output</w:t>
            </w:r>
          </w:p>
        </w:tc>
        <w:tc>
          <w:tcPr>
            <w:tcW w:w="3734" w:type="dxa"/>
            <w:tcBorders>
              <w:top w:val="single" w:sz="4" w:space="0" w:color="000000" w:themeColor="text1"/>
            </w:tcBorders>
            <w:vAlign w:val="center"/>
          </w:tcPr>
          <w:p w:rsidR="002078A7" w:rsidRPr="007140ED" w:rsidRDefault="007140ED" w:rsidP="007140ED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To display</w:t>
            </w:r>
            <w:r w:rsidRPr="007140ED">
              <w:rPr>
                <w:rFonts w:ascii="Arial" w:hAnsi="Arial" w:cs="Arial"/>
                <w:sz w:val="28"/>
              </w:rPr>
              <w:t xml:space="preserve"> text and images</w:t>
            </w:r>
          </w:p>
        </w:tc>
      </w:tr>
      <w:tr w:rsidR="002078A7" w:rsidRPr="003E7DFF" w:rsidTr="007140ED">
        <w:trPr>
          <w:trHeight w:val="1873"/>
        </w:trPr>
        <w:tc>
          <w:tcPr>
            <w:tcW w:w="1951" w:type="dxa"/>
          </w:tcPr>
          <w:p w:rsidR="002078A7" w:rsidRPr="003E7DFF" w:rsidRDefault="005A08A6" w:rsidP="00FD059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E7DFF">
              <w:rPr>
                <w:rFonts w:ascii="Arial" w:hAnsi="Arial" w:cs="Arial"/>
                <w:noProof/>
              </w:rPr>
              <w:drawing>
                <wp:inline distT="0" distB="0" distL="0" distR="0" wp14:anchorId="1D482C7F" wp14:editId="74DFB3B7">
                  <wp:extent cx="1181100" cy="1190625"/>
                  <wp:effectExtent l="0" t="0" r="0" b="0"/>
                  <wp:docPr id="13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  <w:vAlign w:val="center"/>
          </w:tcPr>
          <w:p w:rsidR="002078A7" w:rsidRPr="003E7DFF" w:rsidRDefault="00EB422E" w:rsidP="007140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Mouse</w:t>
            </w:r>
          </w:p>
        </w:tc>
        <w:tc>
          <w:tcPr>
            <w:tcW w:w="1800" w:type="dxa"/>
            <w:vAlign w:val="center"/>
          </w:tcPr>
          <w:p w:rsidR="002078A7" w:rsidRPr="003E7DFF" w:rsidRDefault="00EB422E" w:rsidP="007140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3734" w:type="dxa"/>
            <w:vAlign w:val="center"/>
          </w:tcPr>
          <w:p w:rsidR="002078A7" w:rsidRPr="003E7DFF" w:rsidRDefault="00EB422E" w:rsidP="007140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control the position of the cursor and interact with elements on the computer</w:t>
            </w:r>
          </w:p>
        </w:tc>
      </w:tr>
      <w:tr w:rsidR="002078A7" w:rsidRPr="003E7DFF" w:rsidTr="007140ED">
        <w:trPr>
          <w:trHeight w:val="1873"/>
        </w:trPr>
        <w:tc>
          <w:tcPr>
            <w:tcW w:w="1951" w:type="dxa"/>
            <w:vAlign w:val="center"/>
          </w:tcPr>
          <w:p w:rsidR="002078A7" w:rsidRPr="003E7DFF" w:rsidRDefault="00022877" w:rsidP="00FD059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E7DFF">
              <w:rPr>
                <w:rFonts w:ascii="Arial" w:hAnsi="Arial" w:cs="Arial"/>
                <w:noProof/>
              </w:rPr>
              <w:drawing>
                <wp:inline distT="0" distB="0" distL="0" distR="0" wp14:anchorId="4506E0F0" wp14:editId="33F02065">
                  <wp:extent cx="949559" cy="949559"/>
                  <wp:effectExtent l="0" t="0" r="3175" b="3175"/>
                  <wp:docPr id="17" name="Picture 17" descr="http://upload.wikimedia.org/wikipedia/commons/c/ca/CD-R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ttp://upload.wikimedia.org/wikipedia/commons/c/ca/CD-ROM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559" cy="9495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  <w:vAlign w:val="center"/>
          </w:tcPr>
          <w:p w:rsidR="002078A7" w:rsidRPr="003E7DFF" w:rsidRDefault="00EB422E" w:rsidP="007140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1800" w:type="dxa"/>
            <w:vAlign w:val="center"/>
          </w:tcPr>
          <w:p w:rsidR="002078A7" w:rsidRPr="003E7DFF" w:rsidRDefault="00EB422E" w:rsidP="007140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  <w:bookmarkStart w:id="0" w:name="_GoBack"/>
            <w:bookmarkEnd w:id="0"/>
          </w:p>
        </w:tc>
        <w:tc>
          <w:tcPr>
            <w:tcW w:w="3734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078A7" w:rsidRPr="003E7DFF" w:rsidTr="007140ED">
        <w:trPr>
          <w:trHeight w:val="1873"/>
        </w:trPr>
        <w:tc>
          <w:tcPr>
            <w:tcW w:w="1951" w:type="dxa"/>
            <w:vAlign w:val="center"/>
          </w:tcPr>
          <w:p w:rsidR="002078A7" w:rsidRPr="003E7DFF" w:rsidRDefault="005A08A6" w:rsidP="00FD059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E7DFF">
              <w:rPr>
                <w:rFonts w:ascii="Arial" w:hAnsi="Arial" w:cs="Arial"/>
                <w:noProof/>
              </w:rPr>
              <w:drawing>
                <wp:inline distT="0" distB="0" distL="0" distR="0" wp14:anchorId="36C1DFA4" wp14:editId="46AD670D">
                  <wp:extent cx="1028700" cy="933450"/>
                  <wp:effectExtent l="0" t="0" r="0" b="0"/>
                  <wp:docPr id="5" name="Picture 17" descr="MCj0441713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Cj0441713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34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078A7" w:rsidRPr="003E7DFF" w:rsidTr="007140ED">
        <w:trPr>
          <w:trHeight w:val="1873"/>
        </w:trPr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2078A7" w:rsidRPr="003E7DFF" w:rsidRDefault="005A08A6" w:rsidP="00FD059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E7DFF">
              <w:rPr>
                <w:rFonts w:ascii="Arial" w:hAnsi="Arial" w:cs="Arial"/>
                <w:noProof/>
              </w:rPr>
              <w:drawing>
                <wp:inline distT="0" distB="0" distL="0" distR="0" wp14:anchorId="7ED58946" wp14:editId="61004BFF">
                  <wp:extent cx="1152525" cy="819150"/>
                  <wp:effectExtent l="0" t="0" r="9525" b="0"/>
                  <wp:docPr id="6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34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A715BB" w:rsidRPr="003E7DFF" w:rsidRDefault="00A715BB">
      <w:pPr>
        <w:rPr>
          <w:rFonts w:ascii="Arial" w:hAnsi="Arial" w:cs="Arial"/>
        </w:rPr>
      </w:pPr>
    </w:p>
    <w:p w:rsidR="00A715BB" w:rsidRPr="003E7DFF" w:rsidRDefault="00A715BB">
      <w:pPr>
        <w:rPr>
          <w:rFonts w:ascii="Arial" w:hAnsi="Arial" w:cs="Arial"/>
        </w:rPr>
      </w:pPr>
    </w:p>
    <w:p w:rsidR="00A715BB" w:rsidRDefault="00A715BB">
      <w:pPr>
        <w:rPr>
          <w:rFonts w:ascii="Arial" w:hAnsi="Arial" w:cs="Arial"/>
        </w:rPr>
      </w:pPr>
    </w:p>
    <w:p w:rsidR="008026AA" w:rsidRPr="003E7DFF" w:rsidRDefault="008026AA">
      <w:pPr>
        <w:rPr>
          <w:rFonts w:ascii="Arial" w:hAnsi="Arial" w:cs="Arial"/>
        </w:rPr>
      </w:pPr>
    </w:p>
    <w:p w:rsidR="00A715BB" w:rsidRPr="003E7DFF" w:rsidRDefault="00A715BB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1757"/>
        <w:gridCol w:w="1800"/>
        <w:gridCol w:w="3734"/>
      </w:tblGrid>
      <w:tr w:rsidR="002078A7" w:rsidRPr="003E7DFF" w:rsidTr="007140ED">
        <w:trPr>
          <w:trHeight w:val="1873"/>
        </w:trPr>
        <w:tc>
          <w:tcPr>
            <w:tcW w:w="1951" w:type="dxa"/>
            <w:vAlign w:val="center"/>
          </w:tcPr>
          <w:p w:rsidR="00A715BB" w:rsidRPr="003E7DFF" w:rsidRDefault="00A715BB" w:rsidP="00FD0598">
            <w:pPr>
              <w:spacing w:after="0" w:line="240" w:lineRule="auto"/>
              <w:jc w:val="center"/>
              <w:rPr>
                <w:rFonts w:ascii="Arial" w:hAnsi="Arial" w:cs="Arial"/>
                <w:noProof/>
              </w:rPr>
            </w:pPr>
          </w:p>
          <w:p w:rsidR="002078A7" w:rsidRPr="003E7DFF" w:rsidRDefault="005A08A6" w:rsidP="00A715BB">
            <w:pPr>
              <w:spacing w:after="0" w:line="240" w:lineRule="auto"/>
              <w:rPr>
                <w:rFonts w:ascii="Arial" w:hAnsi="Arial" w:cs="Arial"/>
              </w:rPr>
            </w:pPr>
            <w:r w:rsidRPr="003E7DFF">
              <w:rPr>
                <w:rFonts w:ascii="Arial" w:hAnsi="Arial" w:cs="Arial"/>
                <w:noProof/>
              </w:rPr>
              <w:drawing>
                <wp:inline distT="0" distB="0" distL="0" distR="0" wp14:anchorId="13D1BB23" wp14:editId="7004EDA0">
                  <wp:extent cx="1143000" cy="981075"/>
                  <wp:effectExtent l="0" t="0" r="0" b="9525"/>
                  <wp:docPr id="4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34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078A7" w:rsidRPr="003E7DFF" w:rsidTr="007140ED">
        <w:trPr>
          <w:trHeight w:val="1873"/>
        </w:trPr>
        <w:tc>
          <w:tcPr>
            <w:tcW w:w="1951" w:type="dxa"/>
            <w:vAlign w:val="center"/>
          </w:tcPr>
          <w:p w:rsidR="002078A7" w:rsidRPr="003E7DFF" w:rsidRDefault="005A08A6" w:rsidP="00FD059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E7DFF">
              <w:rPr>
                <w:rFonts w:ascii="Arial" w:hAnsi="Arial" w:cs="Arial"/>
                <w:noProof/>
              </w:rPr>
              <w:drawing>
                <wp:inline distT="0" distB="0" distL="0" distR="0" wp14:anchorId="23CC2B51" wp14:editId="6AA67E4B">
                  <wp:extent cx="990600" cy="752475"/>
                  <wp:effectExtent l="0" t="0" r="0" b="0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49" r="12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34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078A7" w:rsidRPr="003E7DFF" w:rsidTr="007140ED">
        <w:trPr>
          <w:trHeight w:val="1873"/>
        </w:trPr>
        <w:tc>
          <w:tcPr>
            <w:tcW w:w="1951" w:type="dxa"/>
            <w:vAlign w:val="center"/>
          </w:tcPr>
          <w:p w:rsidR="002078A7" w:rsidRPr="003E7DFF" w:rsidRDefault="00022877" w:rsidP="00FD059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E7DFF">
              <w:rPr>
                <w:rFonts w:ascii="Arial" w:hAnsi="Arial" w:cs="Arial"/>
                <w:noProof/>
              </w:rPr>
              <w:drawing>
                <wp:inline distT="0" distB="0" distL="0" distR="0" wp14:anchorId="03F74D1B" wp14:editId="4155C9BE">
                  <wp:extent cx="1130549" cy="764464"/>
                  <wp:effectExtent l="0" t="0" r="0" b="0"/>
                  <wp:docPr id="1028" name="Picture 4" descr="http://www.mouse2house.co.uk/blog/wp-content/uploads/2010/07/Audioengine_2-PC-Speake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http://www.mouse2house.co.uk/blog/wp-content/uploads/2010/07/Audioengine_2-PC-Speakers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ackgroundRemoval t="28000" b="87333" l="3500" r="96167">
                                        <a14:foregroundMark x1="65500" y1="33667" x2="89000" y2="34000"/>
                                        <a14:foregroundMark x1="89500" y1="37167" x2="90500" y2="72667"/>
                                        <a14:foregroundMark x1="30000" y1="84500" x2="48833" y2="81000"/>
                                      </a14:backgroundRemoval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11" t="30872" r="8423" b="12621"/>
                          <a:stretch/>
                        </pic:blipFill>
                        <pic:spPr bwMode="auto">
                          <a:xfrm>
                            <a:off x="0" y="0"/>
                            <a:ext cx="1130549" cy="7644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34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078A7" w:rsidRPr="003E7DFF" w:rsidTr="007140ED">
        <w:trPr>
          <w:trHeight w:val="1873"/>
        </w:trPr>
        <w:tc>
          <w:tcPr>
            <w:tcW w:w="1951" w:type="dxa"/>
            <w:vAlign w:val="center"/>
          </w:tcPr>
          <w:p w:rsidR="002078A7" w:rsidRPr="003E7DFF" w:rsidRDefault="005A08A6" w:rsidP="00FD059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E7DFF">
              <w:rPr>
                <w:rFonts w:ascii="Arial" w:hAnsi="Arial" w:cs="Arial"/>
                <w:noProof/>
              </w:rPr>
              <w:drawing>
                <wp:inline distT="0" distB="0" distL="0" distR="0" wp14:anchorId="22BD3B5E" wp14:editId="509B4C8E">
                  <wp:extent cx="1152525" cy="876300"/>
                  <wp:effectExtent l="0" t="0" r="9525" b="0"/>
                  <wp:docPr id="3" name="Picture 20" descr="MCj0434780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Cj0434780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34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078A7" w:rsidRPr="003E7DFF" w:rsidTr="007140ED">
        <w:trPr>
          <w:trHeight w:val="1873"/>
        </w:trPr>
        <w:tc>
          <w:tcPr>
            <w:tcW w:w="1951" w:type="dxa"/>
            <w:vAlign w:val="center"/>
          </w:tcPr>
          <w:p w:rsidR="002078A7" w:rsidRPr="003E7DFF" w:rsidRDefault="005A08A6" w:rsidP="00FD059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E7DFF">
              <w:rPr>
                <w:rFonts w:ascii="Arial" w:hAnsi="Arial" w:cs="Arial"/>
                <w:noProof/>
              </w:rPr>
              <w:drawing>
                <wp:inline distT="0" distB="0" distL="0" distR="0" wp14:anchorId="7AF98928" wp14:editId="520FB772">
                  <wp:extent cx="636905" cy="636905"/>
                  <wp:effectExtent l="0" t="38100" r="0" b="67945"/>
                  <wp:docPr id="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16118">
                            <a:off x="0" y="0"/>
                            <a:ext cx="63690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34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078A7" w:rsidRPr="003E7DFF" w:rsidTr="007140ED">
        <w:trPr>
          <w:trHeight w:val="1873"/>
        </w:trPr>
        <w:tc>
          <w:tcPr>
            <w:tcW w:w="1951" w:type="dxa"/>
          </w:tcPr>
          <w:p w:rsidR="002078A7" w:rsidRPr="003E7DFF" w:rsidRDefault="005A08A6" w:rsidP="00FD0598">
            <w:pPr>
              <w:spacing w:after="0" w:line="240" w:lineRule="auto"/>
              <w:rPr>
                <w:rFonts w:ascii="Arial" w:hAnsi="Arial" w:cs="Arial"/>
              </w:rPr>
            </w:pPr>
            <w:r w:rsidRPr="003E7DFF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7728" behindDoc="0" locked="0" layoutInCell="1" allowOverlap="1" wp14:anchorId="5C737912" wp14:editId="54F888CC">
                  <wp:simplePos x="0" y="0"/>
                  <wp:positionH relativeFrom="margin">
                    <wp:posOffset>165100</wp:posOffset>
                  </wp:positionH>
                  <wp:positionV relativeFrom="margin">
                    <wp:posOffset>223520</wp:posOffset>
                  </wp:positionV>
                  <wp:extent cx="771525" cy="732790"/>
                  <wp:effectExtent l="0" t="0" r="9525" b="0"/>
                  <wp:wrapSquare wrapText="bothSides"/>
                  <wp:docPr id="15" name="Picture 14" descr="MCj0398475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Cj0398475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32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57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34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078A7" w:rsidRPr="003E7DFF" w:rsidTr="007140ED">
        <w:trPr>
          <w:trHeight w:val="1873"/>
        </w:trPr>
        <w:tc>
          <w:tcPr>
            <w:tcW w:w="1951" w:type="dxa"/>
            <w:vAlign w:val="center"/>
          </w:tcPr>
          <w:p w:rsidR="002078A7" w:rsidRPr="003E7DFF" w:rsidRDefault="005A08A6" w:rsidP="00FD059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E7DFF">
              <w:rPr>
                <w:rFonts w:ascii="Arial" w:hAnsi="Arial" w:cs="Arial"/>
                <w:noProof/>
              </w:rPr>
              <w:drawing>
                <wp:inline distT="0" distB="0" distL="0" distR="0" wp14:anchorId="7DA1CA02" wp14:editId="42CFA668">
                  <wp:extent cx="971550" cy="971550"/>
                  <wp:effectExtent l="0" t="0" r="0" b="0"/>
                  <wp:docPr id="11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34" w:type="dxa"/>
            <w:vAlign w:val="center"/>
          </w:tcPr>
          <w:p w:rsidR="002078A7" w:rsidRPr="003E7DFF" w:rsidRDefault="002078A7" w:rsidP="007140E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2078A7" w:rsidRPr="003E7DFF" w:rsidRDefault="002078A7" w:rsidP="004369B0">
      <w:pPr>
        <w:rPr>
          <w:rFonts w:ascii="Arial" w:hAnsi="Arial" w:cs="Arial"/>
        </w:rPr>
      </w:pPr>
    </w:p>
    <w:sectPr w:rsidR="002078A7" w:rsidRPr="003E7DFF" w:rsidSect="00A715BB">
      <w:headerReference w:type="default" r:id="rId24"/>
      <w:footerReference w:type="default" r:id="rId25"/>
      <w:type w:val="continuous"/>
      <w:pgSz w:w="11906" w:h="16838"/>
      <w:pgMar w:top="139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A00" w:rsidRDefault="00D27A00" w:rsidP="00C8649F">
      <w:pPr>
        <w:spacing w:after="0" w:line="240" w:lineRule="auto"/>
      </w:pPr>
      <w:r>
        <w:separator/>
      </w:r>
    </w:p>
  </w:endnote>
  <w:endnote w:type="continuationSeparator" w:id="0">
    <w:p w:rsidR="00D27A00" w:rsidRDefault="00D27A00" w:rsidP="00C8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640246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F15828" w:rsidRPr="00F15828" w:rsidRDefault="00F15828">
        <w:pPr>
          <w:pStyle w:val="Footer"/>
          <w:jc w:val="right"/>
          <w:rPr>
            <w:rFonts w:ascii="Arial" w:hAnsi="Arial" w:cs="Arial"/>
          </w:rPr>
        </w:pPr>
        <w:r w:rsidRPr="00F15828">
          <w:rPr>
            <w:rFonts w:ascii="Arial" w:hAnsi="Arial" w:cs="Arial"/>
          </w:rPr>
          <w:fldChar w:fldCharType="begin"/>
        </w:r>
        <w:r w:rsidRPr="00F15828">
          <w:rPr>
            <w:rFonts w:ascii="Arial" w:hAnsi="Arial" w:cs="Arial"/>
          </w:rPr>
          <w:instrText xml:space="preserve"> PAGE   \* MERGEFORMAT </w:instrText>
        </w:r>
        <w:r w:rsidRPr="00F15828">
          <w:rPr>
            <w:rFonts w:ascii="Arial" w:hAnsi="Arial" w:cs="Arial"/>
          </w:rPr>
          <w:fldChar w:fldCharType="separate"/>
        </w:r>
        <w:r w:rsidR="00EB422E">
          <w:rPr>
            <w:rFonts w:ascii="Arial" w:hAnsi="Arial" w:cs="Arial"/>
            <w:noProof/>
          </w:rPr>
          <w:t>1</w:t>
        </w:r>
        <w:r w:rsidRPr="00F15828">
          <w:rPr>
            <w:rFonts w:ascii="Arial" w:hAnsi="Arial" w:cs="Arial"/>
            <w:noProof/>
          </w:rPr>
          <w:fldChar w:fldCharType="end"/>
        </w:r>
      </w:p>
    </w:sdtContent>
  </w:sdt>
  <w:p w:rsidR="00F15828" w:rsidRDefault="00F158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A00" w:rsidRDefault="00D27A00" w:rsidP="00C8649F">
      <w:pPr>
        <w:spacing w:after="0" w:line="240" w:lineRule="auto"/>
      </w:pPr>
      <w:r>
        <w:separator/>
      </w:r>
    </w:p>
  </w:footnote>
  <w:footnote w:type="continuationSeparator" w:id="0">
    <w:p w:rsidR="00D27A00" w:rsidRDefault="00D27A00" w:rsidP="00C8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DFF" w:rsidRDefault="003E7DFF" w:rsidP="003E7DFF">
    <w:pPr>
      <w:pStyle w:val="Header"/>
      <w:tabs>
        <w:tab w:val="clear" w:pos="4513"/>
        <w:tab w:val="left" w:pos="2378"/>
        <w:tab w:val="left" w:pos="6045"/>
      </w:tabs>
      <w:rPr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-902970</wp:posOffset>
              </wp:positionH>
              <wp:positionV relativeFrom="paragraph">
                <wp:posOffset>-447040</wp:posOffset>
              </wp:positionV>
              <wp:extent cx="7570470" cy="901065"/>
              <wp:effectExtent l="0" t="0" r="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0F6078">
                          <a:alpha val="97255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3E7DFF" w:rsidRDefault="00C33165" w:rsidP="003E7DFF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1a </w:t>
                          </w:r>
                          <w:r w:rsidR="003E7D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Input, output and storage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3E7D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3E7DFF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Understanding computers</w:t>
                          </w:r>
                        </w:p>
                        <w:p w:rsidR="003E7DFF" w:rsidRDefault="003E7DFF" w:rsidP="003E7DFF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margin-left:-71.1pt;margin-top:-35.2pt;width:596.1pt;height:7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" fillcolor="#0f6078" stroked="f">
              <v:fill opacity="63736f"/>
              <v:textbox>
                <w:txbxContent>
                  <w:p w:rsidR="003E7DFF" w:rsidRDefault="00C33165" w:rsidP="003E7DFF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1a </w:t>
                    </w:r>
                    <w:r w:rsidR="003E7DF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Input, output and storage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3E7DF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3E7DFF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Understanding computers</w:t>
                    </w:r>
                  </w:p>
                  <w:p w:rsidR="003E7DFF" w:rsidRDefault="003E7DFF" w:rsidP="003E7DFF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3871595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9" name="Picture 9" descr="T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Te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078A7" w:rsidRPr="003E7DFF" w:rsidRDefault="002078A7" w:rsidP="003E7D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E6C62"/>
    <w:multiLevelType w:val="hybridMultilevel"/>
    <w:tmpl w:val="3FCE3C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FD7AAA"/>
    <w:multiLevelType w:val="hybridMultilevel"/>
    <w:tmpl w:val="5A26D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A2018"/>
    <w:multiLevelType w:val="hybridMultilevel"/>
    <w:tmpl w:val="0478B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B40AA3"/>
    <w:multiLevelType w:val="hybridMultilevel"/>
    <w:tmpl w:val="C0DC2F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ocumentProtection w:edit="forms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49F"/>
    <w:rsid w:val="00022877"/>
    <w:rsid w:val="00026B89"/>
    <w:rsid w:val="00033FD7"/>
    <w:rsid w:val="00051698"/>
    <w:rsid w:val="00051D7A"/>
    <w:rsid w:val="000C6130"/>
    <w:rsid w:val="000F1387"/>
    <w:rsid w:val="000F3971"/>
    <w:rsid w:val="001106B0"/>
    <w:rsid w:val="0014467C"/>
    <w:rsid w:val="001834BC"/>
    <w:rsid w:val="001A4834"/>
    <w:rsid w:val="001E657E"/>
    <w:rsid w:val="002078A7"/>
    <w:rsid w:val="00220FD2"/>
    <w:rsid w:val="00225B6E"/>
    <w:rsid w:val="002277CA"/>
    <w:rsid w:val="00241CEA"/>
    <w:rsid w:val="002A07FD"/>
    <w:rsid w:val="002D4324"/>
    <w:rsid w:val="002E1CCB"/>
    <w:rsid w:val="002F1753"/>
    <w:rsid w:val="00324B4C"/>
    <w:rsid w:val="003E7DFF"/>
    <w:rsid w:val="004369B0"/>
    <w:rsid w:val="004672D1"/>
    <w:rsid w:val="004900A5"/>
    <w:rsid w:val="004C4EDF"/>
    <w:rsid w:val="004E67D4"/>
    <w:rsid w:val="00552B00"/>
    <w:rsid w:val="00554AC6"/>
    <w:rsid w:val="00555BBB"/>
    <w:rsid w:val="005A08A6"/>
    <w:rsid w:val="005B2229"/>
    <w:rsid w:val="005B6911"/>
    <w:rsid w:val="005E29A3"/>
    <w:rsid w:val="00603D3C"/>
    <w:rsid w:val="00673DB5"/>
    <w:rsid w:val="006C7D98"/>
    <w:rsid w:val="006E75FD"/>
    <w:rsid w:val="007140ED"/>
    <w:rsid w:val="007222AF"/>
    <w:rsid w:val="007739AE"/>
    <w:rsid w:val="007B306B"/>
    <w:rsid w:val="007D723C"/>
    <w:rsid w:val="007D7429"/>
    <w:rsid w:val="007E10A2"/>
    <w:rsid w:val="008026AA"/>
    <w:rsid w:val="008064EF"/>
    <w:rsid w:val="008351A9"/>
    <w:rsid w:val="008B455C"/>
    <w:rsid w:val="008B4DF3"/>
    <w:rsid w:val="00923F55"/>
    <w:rsid w:val="00940EE0"/>
    <w:rsid w:val="00982B10"/>
    <w:rsid w:val="0099262C"/>
    <w:rsid w:val="009B3AC8"/>
    <w:rsid w:val="009D7B59"/>
    <w:rsid w:val="009E7E53"/>
    <w:rsid w:val="009F06FD"/>
    <w:rsid w:val="00A230E2"/>
    <w:rsid w:val="00A43CF0"/>
    <w:rsid w:val="00A715BB"/>
    <w:rsid w:val="00AC5D19"/>
    <w:rsid w:val="00AF5AB4"/>
    <w:rsid w:val="00B23DBF"/>
    <w:rsid w:val="00B248E7"/>
    <w:rsid w:val="00B563C2"/>
    <w:rsid w:val="00BC0F67"/>
    <w:rsid w:val="00BD28C3"/>
    <w:rsid w:val="00BE2709"/>
    <w:rsid w:val="00C01517"/>
    <w:rsid w:val="00C17825"/>
    <w:rsid w:val="00C33165"/>
    <w:rsid w:val="00C6757E"/>
    <w:rsid w:val="00C8649F"/>
    <w:rsid w:val="00C90957"/>
    <w:rsid w:val="00CA42F0"/>
    <w:rsid w:val="00CB7AA2"/>
    <w:rsid w:val="00CE25E0"/>
    <w:rsid w:val="00CE4AC9"/>
    <w:rsid w:val="00D12FE2"/>
    <w:rsid w:val="00D27A00"/>
    <w:rsid w:val="00D75CB4"/>
    <w:rsid w:val="00D85B44"/>
    <w:rsid w:val="00DA2BD9"/>
    <w:rsid w:val="00DB0366"/>
    <w:rsid w:val="00DD0F1F"/>
    <w:rsid w:val="00DF3A20"/>
    <w:rsid w:val="00E40E9A"/>
    <w:rsid w:val="00E7664F"/>
    <w:rsid w:val="00EB422E"/>
    <w:rsid w:val="00ED00A6"/>
    <w:rsid w:val="00F15828"/>
    <w:rsid w:val="00F80FBC"/>
    <w:rsid w:val="00F93EC6"/>
    <w:rsid w:val="00FC120C"/>
    <w:rsid w:val="00FD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7D4"/>
    <w:pPr>
      <w:spacing w:after="200" w:line="276" w:lineRule="auto"/>
    </w:pPr>
    <w:rPr>
      <w:rFonts w:cs="Times New Roman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8649F"/>
    <w:pPr>
      <w:keepNext/>
      <w:spacing w:after="0" w:line="240" w:lineRule="auto"/>
      <w:outlineLvl w:val="1"/>
    </w:pPr>
    <w:rPr>
      <w:rFonts w:ascii="Arial" w:hAnsi="Arial"/>
      <w:b/>
      <w:sz w:val="1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8649F"/>
    <w:rPr>
      <w:rFonts w:ascii="Arial" w:hAnsi="Arial" w:cs="Times New Roman"/>
      <w:b/>
      <w:sz w:val="20"/>
      <w:szCs w:val="20"/>
      <w:lang w:val="x-none" w:eastAsia="zh-CN"/>
    </w:rPr>
  </w:style>
  <w:style w:type="paragraph" w:styleId="Header">
    <w:name w:val="header"/>
    <w:basedOn w:val="Normal"/>
    <w:link w:val="HeaderChar"/>
    <w:uiPriority w:val="99"/>
    <w:rsid w:val="00C8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C8649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8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C8649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8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8649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C8649F"/>
    <w:rPr>
      <w:rFonts w:cs="Times New Roman"/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rsid w:val="00C8649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locked/>
    <w:rsid w:val="00C8649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rsid w:val="00C8649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locked/>
    <w:rsid w:val="00C8649F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rsid w:val="00C8649F"/>
    <w:pPr>
      <w:spacing w:before="100" w:beforeAutospacing="1" w:after="100" w:afterAutospacing="1" w:line="240" w:lineRule="auto"/>
    </w:pPr>
    <w:rPr>
      <w:rFonts w:ascii="Verdana" w:hAnsi="Verdana"/>
      <w:sz w:val="19"/>
      <w:szCs w:val="19"/>
    </w:rPr>
  </w:style>
  <w:style w:type="character" w:styleId="Hyperlink">
    <w:name w:val="Hyperlink"/>
    <w:uiPriority w:val="99"/>
    <w:semiHidden/>
    <w:rsid w:val="00BC0F67"/>
    <w:rPr>
      <w:rFonts w:cs="Times New Roman"/>
      <w:color w:val="0000FF"/>
      <w:u w:val="single"/>
    </w:rPr>
  </w:style>
  <w:style w:type="character" w:styleId="Strong">
    <w:name w:val="Strong"/>
    <w:uiPriority w:val="99"/>
    <w:qFormat/>
    <w:rsid w:val="00BC0F67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CA42F0"/>
    <w:pPr>
      <w:ind w:left="720"/>
      <w:contextualSpacing/>
    </w:pPr>
  </w:style>
  <w:style w:type="table" w:styleId="TableGrid">
    <w:name w:val="Table Grid"/>
    <w:basedOn w:val="TableNormal"/>
    <w:uiPriority w:val="99"/>
    <w:rsid w:val="00CA42F0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7D4"/>
    <w:pPr>
      <w:spacing w:after="200" w:line="276" w:lineRule="auto"/>
    </w:pPr>
    <w:rPr>
      <w:rFonts w:cs="Times New Roman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8649F"/>
    <w:pPr>
      <w:keepNext/>
      <w:spacing w:after="0" w:line="240" w:lineRule="auto"/>
      <w:outlineLvl w:val="1"/>
    </w:pPr>
    <w:rPr>
      <w:rFonts w:ascii="Arial" w:hAnsi="Arial"/>
      <w:b/>
      <w:sz w:val="1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8649F"/>
    <w:rPr>
      <w:rFonts w:ascii="Arial" w:hAnsi="Arial" w:cs="Times New Roman"/>
      <w:b/>
      <w:sz w:val="20"/>
      <w:szCs w:val="20"/>
      <w:lang w:val="x-none" w:eastAsia="zh-CN"/>
    </w:rPr>
  </w:style>
  <w:style w:type="paragraph" w:styleId="Header">
    <w:name w:val="header"/>
    <w:basedOn w:val="Normal"/>
    <w:link w:val="HeaderChar"/>
    <w:uiPriority w:val="99"/>
    <w:rsid w:val="00C8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C8649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8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C8649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8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8649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C8649F"/>
    <w:rPr>
      <w:rFonts w:cs="Times New Roman"/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rsid w:val="00C8649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locked/>
    <w:rsid w:val="00C8649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rsid w:val="00C8649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locked/>
    <w:rsid w:val="00C8649F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rsid w:val="00C8649F"/>
    <w:pPr>
      <w:spacing w:before="100" w:beforeAutospacing="1" w:after="100" w:afterAutospacing="1" w:line="240" w:lineRule="auto"/>
    </w:pPr>
    <w:rPr>
      <w:rFonts w:ascii="Verdana" w:hAnsi="Verdana"/>
      <w:sz w:val="19"/>
      <w:szCs w:val="19"/>
    </w:rPr>
  </w:style>
  <w:style w:type="character" w:styleId="Hyperlink">
    <w:name w:val="Hyperlink"/>
    <w:uiPriority w:val="99"/>
    <w:semiHidden/>
    <w:rsid w:val="00BC0F67"/>
    <w:rPr>
      <w:rFonts w:cs="Times New Roman"/>
      <w:color w:val="0000FF"/>
      <w:u w:val="single"/>
    </w:rPr>
  </w:style>
  <w:style w:type="character" w:styleId="Strong">
    <w:name w:val="Strong"/>
    <w:uiPriority w:val="99"/>
    <w:qFormat/>
    <w:rsid w:val="00BC0F67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CA42F0"/>
    <w:pPr>
      <w:ind w:left="720"/>
      <w:contextualSpacing/>
    </w:pPr>
  </w:style>
  <w:style w:type="table" w:styleId="TableGrid">
    <w:name w:val="Table Grid"/>
    <w:basedOn w:val="TableNormal"/>
    <w:uiPriority w:val="99"/>
    <w:rsid w:val="00CA42F0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32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yperlink" Target="http://www.google.co.uk/url?sa=i&amp;rct=j&amp;q=&amp;esrc=s&amp;frm=1&amp;source=images&amp;cd=&amp;cad=rja&amp;docid=Tnq_LAQ7fZSJ-M&amp;tbnid=RbEQA8drls4FFM:&amp;ved=0CAUQjRw&amp;url=http://www.mouse2house.co.uk/blog/speakers/5-pc-speakers-to-go-gaga/&amp;ei=y4tyUpf6C4iu0QXCwoDgDQ&amp;bvm=bv.55819444,d.ZG4&amp;psig=AFQjCNFjmtwRokP0RjZE01vEWlktzlo76w&amp;ust=1383324959523172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2.png"/><Relationship Id="rId10" Type="http://schemas.openxmlformats.org/officeDocument/2006/relationships/hyperlink" Target="http://www.google.co.uk/url?sa=i&amp;rct=j&amp;q=&amp;esrc=s&amp;frm=1&amp;source=images&amp;cd=&amp;cad=rja&amp;docid=EAAKsSeCAn0-TM&amp;tbnid=M36ml8R-A05T2M:&amp;ved=0CAUQjRw&amp;url=http://commons.wikimedia.org/wiki/File:CD-ROM.png&amp;ei=ZItyUq3MMoqi0QWZ5YH4BA&amp;bvm=bv.55819444,d.ZG4&amp;psig=AFQjCNGWfBi2lhI5IyYx4m7nNKhI9np8gQ&amp;ust=1383324871782451" TargetMode="External"/><Relationship Id="rId19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1.wmf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AFC40296</Template>
  <TotalTime>2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 1: Hardware and software</vt:lpstr>
    </vt:vector>
  </TitlesOfParts>
  <Company>PG Online Ltd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 1: Hardware and software</dc:title>
  <dc:creator>PG Online Ltd</dc:creator>
  <cp:lastModifiedBy>M.Aydin</cp:lastModifiedBy>
  <cp:revision>3</cp:revision>
  <dcterms:created xsi:type="dcterms:W3CDTF">2018-11-12T17:49:00Z</dcterms:created>
  <dcterms:modified xsi:type="dcterms:W3CDTF">2020-01-09T09:22:00Z</dcterms:modified>
</cp:coreProperties>
</file>