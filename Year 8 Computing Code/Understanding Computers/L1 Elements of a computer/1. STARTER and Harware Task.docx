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DC" w:rsidRDefault="00A93704" w:rsidP="006874DC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-5.85pt;margin-top:-8.4pt;width:465.65pt;height:28.95pt;z-index:251694592" stroked="f">
            <v:textbox>
              <w:txbxContent>
                <w:p w:rsidR="00341074" w:rsidRPr="00341074" w:rsidRDefault="00341074" w:rsidP="00341074">
                  <w:pPr>
                    <w:jc w:val="center"/>
                    <w:rPr>
                      <w:b/>
                      <w:sz w:val="40"/>
                      <w:u w:val="single"/>
                    </w:rPr>
                  </w:pPr>
                  <w:r w:rsidRPr="00341074">
                    <w:rPr>
                      <w:b/>
                      <w:sz w:val="40"/>
                      <w:u w:val="single"/>
                    </w:rPr>
                    <w:t>Hardware, Software, Input and Output Devices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45" style="position:absolute;margin-left:207pt;margin-top:513pt;width:279pt;height:171pt;z-index:251668992">
            <v:textbox style="mso-next-textbox:#_x0000_s1045">
              <w:txbxContent>
                <w:p w:rsidR="006874DC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 xml:space="preserve">Using the above words list all the </w:t>
                  </w:r>
                  <w:r w:rsidRPr="004222F5">
                    <w:rPr>
                      <w:rFonts w:ascii="Century Gothic" w:hAnsi="Century Gothic"/>
                      <w:b/>
                    </w:rPr>
                    <w:t>output</w:t>
                  </w:r>
                  <w:r w:rsidRPr="003806B4">
                    <w:rPr>
                      <w:rFonts w:ascii="Century Gothic" w:hAnsi="Century Gothic"/>
                    </w:rPr>
                    <w:t xml:space="preserve"> devices in this box</w:t>
                  </w:r>
                  <w:r>
                    <w:rPr>
                      <w:rFonts w:ascii="Century Gothic" w:hAnsi="Century Gothic"/>
                    </w:rPr>
                    <w:t>:</w:t>
                  </w: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Pr="008811CB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72.15pt;margin-top:45pt;width:413.85pt;height:458.75pt;z-index:251665920" stroked="t">
            <v:imagedata r:id="rId6" o:title="" croptop="8289f" cropbottom="3386f" cropleft="22485f" cropright="15757f"/>
          </v:shape>
        </w:pict>
      </w:r>
      <w:r>
        <w:rPr>
          <w:noProof/>
          <w:lang w:val="en-US"/>
        </w:rPr>
        <w:pict>
          <v:rect id="_x0000_s1041" style="position:absolute;margin-left:-53.85pt;margin-top:45pt;width:117pt;height:459pt;z-index:251664896" strokeweight="2.25pt">
            <v:textbox style="mso-next-textbox:#_x0000_s1041">
              <w:txbxContent>
                <w:p w:rsidR="006874DC" w:rsidRPr="003806B4" w:rsidRDefault="006874DC" w:rsidP="006874DC">
                  <w:pPr>
                    <w:rPr>
                      <w:rFonts w:ascii="Century Gothic" w:hAnsi="Century Gothic"/>
                      <w:b/>
                      <w:u w:val="single"/>
                    </w:rPr>
                  </w:pPr>
                  <w:r w:rsidRPr="003806B4">
                    <w:rPr>
                      <w:rFonts w:ascii="Century Gothic" w:hAnsi="Century Gothic"/>
                      <w:b/>
                      <w:u w:val="single"/>
                    </w:rPr>
                    <w:t>Keywords to find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Keyboard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Speaker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Mouse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3806B4">
                    <w:rPr>
                      <w:rFonts w:ascii="Century Gothic" w:hAnsi="Century Gothic"/>
                    </w:rPr>
                    <w:t>USBstick</w:t>
                  </w:r>
                  <w:proofErr w:type="spellEnd"/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3806B4">
                    <w:rPr>
                      <w:rFonts w:ascii="Century Gothic" w:hAnsi="Century Gothic"/>
                    </w:rPr>
                    <w:t>GraphicsCard</w:t>
                  </w:r>
                  <w:proofErr w:type="spellEnd"/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Printer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Monitor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Keypad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Touchpad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3806B4">
                    <w:rPr>
                      <w:rFonts w:ascii="Century Gothic" w:hAnsi="Century Gothic"/>
                    </w:rPr>
                    <w:t>Remotecontrol</w:t>
                  </w:r>
                  <w:proofErr w:type="spellEnd"/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Scanner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Camera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Webcam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Projector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Microphone</w:t>
                  </w:r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3806B4">
                    <w:rPr>
                      <w:rFonts w:ascii="Century Gothic" w:hAnsi="Century Gothic"/>
                    </w:rPr>
                    <w:t>Operatingsystem</w:t>
                  </w:r>
                  <w:proofErr w:type="spellEnd"/>
                </w:p>
                <w:p w:rsidR="006874DC" w:rsidRPr="003806B4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>Processor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4" style="position:absolute;margin-left:-54pt;margin-top:513pt;width:270pt;height:171pt;z-index:251667968">
            <v:textbox style="mso-next-textbox:#_x0000_s1044">
              <w:txbxContent>
                <w:p w:rsidR="006874DC" w:rsidRDefault="006874DC" w:rsidP="006874DC">
                  <w:pPr>
                    <w:rPr>
                      <w:rFonts w:ascii="Century Gothic" w:hAnsi="Century Gothic"/>
                    </w:rPr>
                  </w:pPr>
                  <w:r w:rsidRPr="003806B4">
                    <w:rPr>
                      <w:rFonts w:ascii="Century Gothic" w:hAnsi="Century Gothic"/>
                    </w:rPr>
                    <w:t xml:space="preserve">Using the above words list all the </w:t>
                  </w:r>
                  <w:r w:rsidRPr="004222F5">
                    <w:rPr>
                      <w:rFonts w:ascii="Century Gothic" w:hAnsi="Century Gothic"/>
                      <w:b/>
                    </w:rPr>
                    <w:t>input</w:t>
                  </w:r>
                  <w:r w:rsidRPr="003806B4">
                    <w:rPr>
                      <w:rFonts w:ascii="Century Gothic" w:hAnsi="Century Gothic"/>
                    </w:rPr>
                    <w:t xml:space="preserve"> devices in this box</w:t>
                  </w:r>
                  <w:r>
                    <w:rPr>
                      <w:rFonts w:ascii="Century Gothic" w:hAnsi="Century Gothic"/>
                    </w:rPr>
                    <w:t>:</w:t>
                  </w: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  <w:p w:rsidR="006874DC" w:rsidRPr="008811CB" w:rsidRDefault="006874DC" w:rsidP="006874DC"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Century Gothic" w:hAnsi="Century Gothic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3" type="#_x0000_t202" style="position:absolute;margin-left:-54pt;margin-top:513pt;width:531pt;height:171pt;z-index:251666944">
            <v:textbox style="mso-next-textbox:#_x0000_s1043">
              <w:txbxContent>
                <w:p w:rsidR="006874DC" w:rsidRDefault="006874DC" w:rsidP="006874DC"/>
              </w:txbxContent>
            </v:textbox>
          </v:shape>
        </w:pict>
      </w:r>
      <w:r>
        <w:rPr>
          <w:noProof/>
          <w:lang w:val="en-US"/>
        </w:rPr>
        <w:pict>
          <v:rect id="_x0000_s1040" style="position:absolute;margin-left:-63pt;margin-top:-45pt;width:171pt;height:27pt;z-index:251663872">
            <v:stroke dashstyle="longDash"/>
            <v:textbox style="mso-next-textbox:#_x0000_s1040">
              <w:txbxContent>
                <w:p w:rsidR="006874DC" w:rsidRPr="003806B4" w:rsidRDefault="006874DC" w:rsidP="006874DC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806B4">
                    <w:rPr>
                      <w:rFonts w:ascii="Century Gothic" w:hAnsi="Century Gothic"/>
                      <w:sz w:val="20"/>
                      <w:szCs w:val="20"/>
                    </w:rPr>
                    <w:t>Name:</w:t>
                  </w:r>
                </w:p>
              </w:txbxContent>
            </v:textbox>
          </v:rect>
        </w:pict>
      </w:r>
    </w:p>
    <w:p w:rsidR="004779BB" w:rsidRDefault="006874DC" w:rsidP="004779BB">
      <w:pPr>
        <w:jc w:val="center"/>
        <w:rPr>
          <w:rFonts w:ascii="Arial Rounded MT Bold" w:hAnsi="Arial Rounded MT Bold"/>
          <w:sz w:val="36"/>
          <w:u w:val="single"/>
        </w:rPr>
      </w:pPr>
      <w:r>
        <w:br w:type="page"/>
      </w:r>
      <w:r w:rsidR="00A93704">
        <w:rPr>
          <w:noProof/>
        </w:rPr>
        <w:lastRenderedPageBreak/>
        <w:pict>
          <v:rect id="Rectangle 22" o:spid="_x0000_s1068" style="position:absolute;left:0;text-align:left;margin-left:-65.3pt;margin-top:-63.65pt;width:582.7pt;height:824.6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" filled="f" strokecolor="lime" strokeweight="2pt"/>
        </w:pict>
      </w:r>
      <w:r w:rsidR="00A93704">
        <w:rPr>
          <w:noProof/>
        </w:rPr>
        <w:pict>
          <v:shape id="Picture 2" o:spid="_x0000_s1067" type="#_x0000_t75" alt="http://2jdata.com/wp-content/uploads/2012/03/Computer.jpg" style="position:absolute;left:0;text-align:left;margin-left:400.15pt;margin-top:-43.5pt;width:87.3pt;height:59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Computer"/>
          </v:shape>
        </w:pict>
      </w:r>
      <w:r w:rsidR="004779BB" w:rsidRPr="00E12836">
        <w:rPr>
          <w:rFonts w:ascii="Arial Rounded MT Bold" w:hAnsi="Arial Rounded MT Bold"/>
          <w:sz w:val="36"/>
          <w:u w:val="single"/>
        </w:rPr>
        <w:t>What is inside my computer?</w:t>
      </w:r>
    </w:p>
    <w:p w:rsidR="004779BB" w:rsidRDefault="00A93704" w:rsidP="004779BB">
      <w:pPr>
        <w:jc w:val="center"/>
        <w:rPr>
          <w:rFonts w:ascii="Arial Rounded MT Bold" w:hAnsi="Arial Rounded MT Bold"/>
          <w:sz w:val="36"/>
          <w:u w:val="single"/>
        </w:rPr>
      </w:pPr>
      <w:r>
        <w:rPr>
          <w:noProof/>
        </w:rPr>
        <w:pict>
          <v:rect id="Rectangle 1" o:spid="_x0000_s1066" style="position:absolute;left:0;text-align:left;margin-left:-26.8pt;margin-top:7.05pt;width:507.3pt;height:51.9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" fillcolor="#7f7f7f" strokecolor="lime" strokeweight="2pt">
            <v:textbox>
              <w:txbxContent>
                <w:p w:rsidR="004779BB" w:rsidRPr="00E17A02" w:rsidRDefault="004779BB" w:rsidP="004222F5">
                  <w:pPr>
                    <w:spacing w:after="120"/>
                    <w:jc w:val="center"/>
                    <w:rPr>
                      <w:rFonts w:ascii="Arial Rounded MT Bold" w:hAnsi="Arial Rounded MT Bold"/>
                      <w:u w:val="single"/>
                    </w:rPr>
                  </w:pPr>
                  <w:r w:rsidRPr="00E17A02">
                    <w:rPr>
                      <w:rFonts w:ascii="Arial Rounded MT Bold" w:hAnsi="Arial Rounded MT Bold"/>
                      <w:u w:val="single"/>
                    </w:rPr>
                    <w:t>My Objective</w:t>
                  </w:r>
                </w:p>
                <w:p w:rsidR="004779BB" w:rsidRPr="004222F5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FFFFFF" w:themeColor="background1"/>
                      <w:sz w:val="28"/>
                    </w:rPr>
                  </w:pPr>
                  <w:r w:rsidRPr="004222F5">
                    <w:rPr>
                      <w:rFonts w:ascii="Arial Rounded MT Bold" w:hAnsi="Arial Rounded MT Bold"/>
                      <w:i/>
                      <w:iCs/>
                      <w:color w:val="FFFFFF" w:themeColor="background1"/>
                      <w:sz w:val="28"/>
                      <w:lang w:val="en-US"/>
                    </w:rPr>
                    <w:t>I can explain what hardware is inside a computer</w:t>
                  </w:r>
                </w:p>
                <w:p w:rsidR="004779BB" w:rsidRDefault="004779BB" w:rsidP="004779BB">
                  <w:pPr>
                    <w:jc w:val="center"/>
                  </w:pPr>
                </w:p>
              </w:txbxContent>
            </v:textbox>
          </v:rect>
        </w:pict>
      </w:r>
    </w:p>
    <w:p w:rsidR="004779BB" w:rsidRDefault="00A93704" w:rsidP="004779BB">
      <w:pPr>
        <w:jc w:val="center"/>
        <w:rPr>
          <w:rFonts w:ascii="Arial Rounded MT Bold" w:hAnsi="Arial Rounded MT Bold"/>
          <w:sz w:val="36"/>
          <w:u w:val="single"/>
        </w:rPr>
      </w:pPr>
      <w:r>
        <w:rPr>
          <w:noProof/>
        </w:rPr>
        <w:pict>
          <v:rect id="Rectangle 2" o:spid="_x0000_s1065" style="position:absolute;left:0;text-align:left;margin-left:-26.8pt;margin-top:33.4pt;width:507.3pt;height:178.3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" filled="f" strokecolor="lime" strokeweight="2pt">
            <v:textbox>
              <w:txbxContent>
                <w:p w:rsidR="004779BB" w:rsidRPr="004779BB" w:rsidRDefault="004779BB" w:rsidP="004779BB">
                  <w:pPr>
                    <w:rPr>
                      <w:color w:val="000000"/>
                    </w:rPr>
                  </w:pPr>
                  <w:r w:rsidRPr="004779BB"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  <w:t>Task 1: True or False</w:t>
                  </w:r>
                  <w:r w:rsidRPr="004779BB"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  <w:br/>
                  </w:r>
                  <w:r w:rsidRPr="004779BB">
                    <w:rPr>
                      <w:color w:val="000000"/>
                    </w:rPr>
                    <w:t>Watch the video in lesson and decide if the following statements are true or false? Circle the correct answer.</w:t>
                  </w:r>
                </w:p>
                <w:p w:rsidR="004779BB" w:rsidRPr="004779BB" w:rsidRDefault="004779BB" w:rsidP="0047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bookmarkStart w:id="0" w:name="_GoBack"/>
                  <w:bookmarkEnd w:id="0"/>
                  <w:r w:rsidRPr="004779BB">
                    <w:rPr>
                      <w:color w:val="000000"/>
                    </w:rPr>
                    <w:t>CPU stands for Computer Professional Unit.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b/>
                      <w:color w:val="000000"/>
                    </w:rPr>
                    <w:t>True/False</w:t>
                  </w:r>
                </w:p>
                <w:p w:rsidR="004779BB" w:rsidRPr="004779BB" w:rsidRDefault="004779BB" w:rsidP="0047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 w:rsidRPr="004779BB">
                    <w:rPr>
                      <w:color w:val="000000"/>
                    </w:rPr>
                    <w:t>The CPU is often referred to as the “Brain” of the computer.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b/>
                      <w:color w:val="000000"/>
                    </w:rPr>
                    <w:t>True/False</w:t>
                  </w:r>
                </w:p>
                <w:p w:rsidR="004779BB" w:rsidRPr="004779BB" w:rsidRDefault="004779BB" w:rsidP="0047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 w:rsidRPr="004779BB">
                    <w:rPr>
                      <w:color w:val="000000"/>
                    </w:rPr>
                    <w:t>RAM is where you store your work files e.g. a presentation.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b/>
                      <w:color w:val="000000"/>
                    </w:rPr>
                    <w:t>True/False</w:t>
                  </w:r>
                </w:p>
                <w:p w:rsidR="004779BB" w:rsidRPr="004779BB" w:rsidRDefault="004779BB" w:rsidP="0047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 w:rsidRPr="004779BB">
                    <w:rPr>
                      <w:color w:val="000000"/>
                    </w:rPr>
                    <w:t>Hard drives are slower but cheaper than solid state drives.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b/>
                      <w:color w:val="000000"/>
                    </w:rPr>
                    <w:t>True/False</w:t>
                  </w:r>
                </w:p>
                <w:p w:rsidR="004779BB" w:rsidRPr="004779BB" w:rsidRDefault="004779BB" w:rsidP="0047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 w:rsidRPr="004779BB">
                    <w:rPr>
                      <w:color w:val="000000"/>
                    </w:rPr>
                    <w:t>Expansion slots can be used to upgrade a computer.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b/>
                      <w:color w:val="000000"/>
                    </w:rPr>
                    <w:t>True/False</w:t>
                  </w:r>
                </w:p>
                <w:p w:rsidR="004779BB" w:rsidRPr="004779BB" w:rsidRDefault="004779BB" w:rsidP="004779BB">
                  <w:pPr>
                    <w:ind w:left="7200" w:firstLine="720"/>
                    <w:rPr>
                      <w:b/>
                      <w:color w:val="000000"/>
                    </w:rPr>
                  </w:pPr>
                  <w:r w:rsidRPr="004779BB">
                    <w:rPr>
                      <w:b/>
                      <w:color w:val="000000"/>
                    </w:rPr>
                    <w:t>Mark</w:t>
                  </w: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rPr>
                      <w:rFonts w:ascii="Arial Rounded MT Bold" w:hAnsi="Arial Rounded MT Bold"/>
                      <w:color w:val="000000"/>
                      <w:sz w:val="36"/>
                      <w:u w:val="single"/>
                    </w:rPr>
                  </w:pPr>
                </w:p>
                <w:p w:rsidR="004779BB" w:rsidRDefault="004779BB" w:rsidP="004779BB">
                  <w:pPr>
                    <w:jc w:val="center"/>
                  </w:pPr>
                </w:p>
              </w:txbxContent>
            </v:textbox>
          </v:rect>
        </w:pict>
      </w:r>
    </w:p>
    <w:p w:rsidR="004779BB" w:rsidRDefault="004779BB" w:rsidP="004779BB">
      <w:pPr>
        <w:jc w:val="center"/>
        <w:rPr>
          <w:rFonts w:ascii="Arial Rounded MT Bold" w:hAnsi="Arial Rounded MT Bold"/>
          <w:sz w:val="36"/>
          <w:u w:val="single"/>
        </w:rPr>
      </w:pPr>
    </w:p>
    <w:p w:rsidR="004779BB" w:rsidRPr="00E12836" w:rsidRDefault="00A93704" w:rsidP="004779BB">
      <w:pPr>
        <w:jc w:val="center"/>
        <w:rPr>
          <w:rFonts w:ascii="Arial Rounded MT Bold" w:hAnsi="Arial Rounded MT Bold"/>
          <w:sz w:val="36"/>
          <w:u w:val="single"/>
        </w:rPr>
      </w:pPr>
      <w:r>
        <w:rPr>
          <w:noProof/>
        </w:rPr>
        <w:pict>
          <v:rect id="Rectangle 18" o:spid="_x0000_s1063" style="position:absolute;left:0;text-align:left;margin-left:319.5pt;margin-top:457.4pt;width:147.3pt;height:29.3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" filled="f" strokecolor="lime" strokeweight="2pt">
            <v:stroke dashstyle="dash"/>
          </v:rect>
        </w:pict>
      </w:r>
      <w:r>
        <w:rPr>
          <w:noProof/>
        </w:rPr>
        <w:pict>
          <v:shape id="Picture 12" o:spid="_x0000_s1062" type="#_x0000_t75" alt="http://www.myicore.com/post_pics/tech/wireless-router.jpg" style="position:absolute;left:0;text-align:left;margin-left:156.5pt;margin-top:479.95pt;width:125.55pt;height:94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wireless-router" chromakey="white"/>
          </v:shape>
        </w:pict>
      </w:r>
      <w:r>
        <w:rPr>
          <w:noProof/>
        </w:rPr>
        <w:pict>
          <v:shape id="Picture 11" o:spid="_x0000_s1061" type="#_x0000_t75" alt="http://www.matlabtips.com/wp-content/uploads/2013/01/ram.jpg" style="position:absolute;left:0;text-align:left;margin-left:11.7pt;margin-top:492.3pt;width:88.7pt;height:67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9" o:title="ram"/>
          </v:shape>
        </w:pict>
      </w:r>
      <w:r>
        <w:rPr>
          <w:noProof/>
        </w:rPr>
        <w:pict>
          <v:rect id="Rectangle 20" o:spid="_x0000_s1060" style="position:absolute;left:0;text-align:left;margin-left:151.45pt;margin-top:560.25pt;width:147.3pt;height:29.3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" filled="f" strokecolor="lime" strokeweight="2pt">
            <v:stroke dashstyle="dash"/>
          </v:rect>
        </w:pict>
      </w:r>
      <w:r>
        <w:rPr>
          <w:noProof/>
        </w:rPr>
        <w:pict>
          <v:rect id="Rectangle 19" o:spid="_x0000_s1059" style="position:absolute;left:0;text-align:left;margin-left:-17.8pt;margin-top:560pt;width:147.3pt;height:29.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" filled="f" strokecolor="lime" strokeweight="2pt">
            <v:stroke dashstyle="dash"/>
          </v:rect>
        </w:pict>
      </w:r>
      <w:r>
        <w:rPr>
          <w:noProof/>
        </w:rPr>
        <w:pict>
          <v:rect id="Rectangle 17" o:spid="_x0000_s1058" style="position:absolute;left:0;text-align:left;margin-left:151.2pt;margin-top:457.85pt;width:147.3pt;height:29.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" filled="f" strokecolor="lime" strokeweight="2pt">
            <v:stroke dashstyle="dash"/>
          </v:rect>
        </w:pict>
      </w:r>
      <w:r>
        <w:rPr>
          <w:noProof/>
        </w:rPr>
        <w:pict>
          <v:rect id="Rectangle 16" o:spid="_x0000_s1057" style="position:absolute;left:0;text-align:left;margin-left:-18.1pt;margin-top:457.6pt;width:147.3pt;height:29.3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" filled="f" strokecolor="lime" strokeweight="2pt">
            <v:stroke dashstyle="dash"/>
          </v:rect>
        </w:pict>
      </w:r>
      <w:r>
        <w:rPr>
          <w:noProof/>
        </w:rPr>
        <w:pict>
          <v:rect id="Rectangle 15" o:spid="_x0000_s1056" style="position:absolute;left:0;text-align:left;margin-left:320.1pt;margin-top:311.1pt;width:147.3pt;height:29.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" filled="f" strokecolor="lime" strokeweight="2pt">
            <v:stroke dashstyle="dash"/>
          </v:rect>
        </w:pict>
      </w:r>
      <w:r>
        <w:rPr>
          <w:noProof/>
        </w:rPr>
        <w:pict>
          <v:rect id="Rectangle 14" o:spid="_x0000_s1055" style="position:absolute;left:0;text-align:left;margin-left:151.8pt;margin-top:311.1pt;width:147.3pt;height:29.3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" filled="f" strokecolor="lime" strokeweight="2pt">
            <v:stroke dashstyle="dash"/>
          </v:rect>
        </w:pict>
      </w:r>
      <w:r>
        <w:rPr>
          <w:noProof/>
        </w:rPr>
        <w:pict>
          <v:rect id="Rectangle 13" o:spid="_x0000_s1054" style="position:absolute;left:0;text-align:left;margin-left:-17.55pt;margin-top:310.85pt;width:147.3pt;height:29.3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" filled="f" strokecolor="lime" strokeweight="2pt">
            <v:stroke dashstyle="dash"/>
          </v:rect>
        </w:pict>
      </w:r>
      <w:r>
        <w:rPr>
          <w:noProof/>
        </w:rPr>
        <w:pict>
          <v:shape id="Picture 10" o:spid="_x0000_s1053" type="#_x0000_t75" alt="http://www.environmental-solutions.org.uk/images/content/34_448hard-disk-drives-cropped.gif" style="position:absolute;left:0;text-align:left;margin-left:338.25pt;margin-top:345.95pt;width:121.3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0" o:title="34_448hard-disk-drives-cropped"/>
          </v:shape>
        </w:pict>
      </w:r>
      <w:r>
        <w:rPr>
          <w:noProof/>
        </w:rPr>
        <w:pict>
          <v:shape id="Picture 9" o:spid="_x0000_s1052" type="#_x0000_t75" alt="http://home.btconnect.com/wyecomputers/images/gigabyte%20motherboard.jpg" style="position:absolute;left:0;text-align:left;margin-left:171.55pt;margin-top:345.8pt;width:110.45pt;height:92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1" o:title="gigabyte%20motherboard"/>
          </v:shape>
        </w:pict>
      </w:r>
      <w:r>
        <w:rPr>
          <w:noProof/>
        </w:rPr>
        <w:pict>
          <v:shape id="Picture 6" o:spid="_x0000_s1051" type="#_x0000_t75" alt="http://www.thinclientwarehouse.co.uk/media/catalog/product/cache/1/image/1833x/9df78eab33525d08d6e5fb8d27136e95/h/p/hp_business_la2306x_23__led_monitor-xn375at_abu.jpg" style="position:absolute;left:0;text-align:left;margin-left:171.55pt;margin-top:200.3pt;width:110.5pt;height:110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2" o:title="hp_business_la2306x_23__led_monitor-xn375at_abu"/>
          </v:shape>
        </w:pict>
      </w:r>
      <w:r>
        <w:rPr>
          <w:noProof/>
        </w:rPr>
        <w:pict>
          <v:shape id="Picture 7" o:spid="_x0000_s1050" type="#_x0000_t75" alt="http://t0.gstatic.com/images?q=tbn:ANd9GcSxoX-kaa-OePlbmZqCwdgFx0DNTMTr7QybkZDymvlW6SR4gRVW-oCVX7pfjA:images.maplin.co.uk/full/a05bk.jpg" href="http://www.google.co.uk/imgres?imgurl=http://images.maplin.co.uk/full/a05bk.jpg&amp;imgrefurl=http://www.maplin.co.uk/300w-power-supply-32149&amp;usg=__JC6e3jrXunEIxreMJdm02UGwMEQ=&amp;h=1024&amp;w=1024&amp;sz=188&amp;hl=en&amp;start=4&amp;zoom=1&amp;tbnid=w_P4rbgUd9_1lM:&amp;tbnh=150&amp;tbnw=150&amp;ei=m2B1UYiNBqaw7Abi7YG4DQ&amp;prev=/search?q=Power+supply&amp;um=1&amp;safe=vss&amp;sa=N&amp;hl=en&amp;sout=1&amp;tbm=isch&amp;um=1&amp;itbs=1&amp;sa=X&amp;ved=0CDIQrQMwAw" style="position:absolute;left:0;text-align:left;margin-left:347.4pt;margin-top:186.95pt;width:112.2pt;height:11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button="t">
            <v:fill o:detectmouseclick="t"/>
            <v:imagedata r:id="rId13" o:title="a05bk"/>
          </v:shape>
        </w:pict>
      </w:r>
      <w:r>
        <w:rPr>
          <w:noProof/>
        </w:rPr>
        <w:pict>
          <v:shape id="Picture 8" o:spid="_x0000_s1049" type="#_x0000_t75" alt="http://static.ddmcdn.com/gif/graphics-card-4.jpg" style="position:absolute;left:0;text-align:left;margin-left:-10.85pt;margin-top:357.95pt;width:118.85pt;height:89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4" o:title="graphics-card-4"/>
          </v:shape>
        </w:pict>
      </w:r>
      <w:r>
        <w:rPr>
          <w:noProof/>
        </w:rPr>
        <w:pict>
          <v:shape id="Picture 5" o:spid="_x0000_s1048" type="#_x0000_t75" alt="http://www.xbitlabs.com/images/cpu/core-i5-2500-2400-2300/cpu.jpg" style="position:absolute;left:0;text-align:left;margin-left:-17.55pt;margin-top:186.95pt;width:141.4pt;height:123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5" o:title="cpu" chromakey="white"/>
          </v:shape>
        </w:pict>
      </w:r>
      <w:r>
        <w:rPr>
          <w:noProof/>
        </w:rPr>
        <w:pict>
          <v:rect id="Rectangle 4" o:spid="_x0000_s1047" style="position:absolute;left:0;text-align:left;margin-left:-26.8pt;margin-top:149.65pt;width:507.3pt;height:464.6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" filled="f" strokecolor="lime" strokeweight="2pt">
            <v:textbox>
              <w:txbxContent>
                <w:p w:rsidR="004779BB" w:rsidRPr="004779BB" w:rsidRDefault="004779BB" w:rsidP="004779BB">
                  <w:pPr>
                    <w:rPr>
                      <w:color w:val="000000"/>
                    </w:rPr>
                  </w:pPr>
                  <w:r w:rsidRPr="004779BB"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  <w:t>Task 2: Name that hardware</w:t>
                  </w:r>
                  <w:r w:rsidRPr="004779BB"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  <w:br/>
                  </w:r>
                  <w:r w:rsidRPr="004779BB">
                    <w:rPr>
                      <w:color w:val="000000"/>
                    </w:rPr>
                    <w:t>Use the internet to identify what the different pieces of hardware are below.</w:t>
                  </w: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jc w:val="center"/>
                    <w:rPr>
                      <w:rFonts w:ascii="Arial Rounded MT Bold" w:hAnsi="Arial Rounded MT Bold"/>
                      <w:color w:val="000000"/>
                      <w:sz w:val="28"/>
                      <w:u w:val="single"/>
                    </w:rPr>
                  </w:pPr>
                </w:p>
              </w:txbxContent>
            </v:textbox>
          </v:rect>
        </w:pict>
      </w:r>
    </w:p>
    <w:p w:rsidR="0088354C" w:rsidRDefault="00A93704">
      <w:r>
        <w:rPr>
          <w:noProof/>
          <w:lang w:eastAsia="en-GB"/>
        </w:rPr>
        <w:pict>
          <v:shape id="_x0000_s1079" type="#_x0000_t202" style="position:absolute;margin-left:158.1pt;margin-top:542.25pt;width:134.7pt;height:23.25pt;z-index:251702784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8" type="#_x0000_t202" style="position:absolute;margin-left:-11.8pt;margin-top:542.25pt;width:134.7pt;height:23.25pt;z-index:251701760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7" type="#_x0000_t202" style="position:absolute;margin-left:324.9pt;margin-top:439.85pt;width:134.7pt;height:23.25pt;z-index:251700736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6" type="#_x0000_t202" style="position:absolute;margin-left:158.1pt;margin-top:439.85pt;width:134.7pt;height:23.25pt;z-index:251699712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5" type="#_x0000_t202" style="position:absolute;margin-left:-11.8pt;margin-top:439.85pt;width:134.7pt;height:23.25pt;z-index:251698688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202" style="position:absolute;margin-left:326.4pt;margin-top:293.2pt;width:134.7pt;height:23.25pt;z-index:251697664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3" type="#_x0000_t202" style="position:absolute;margin-left:158.1pt;margin-top:293.2pt;width:134.7pt;height:23.25pt;z-index:251696640">
            <v:stroke dashstyle="1 1"/>
            <v:textbox>
              <w:txbxContent>
                <w:p w:rsidR="00A93704" w:rsidRPr="00A93704" w:rsidRDefault="00A93704" w:rsidP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2" type="#_x0000_t202" style="position:absolute;margin-left:-11.8pt;margin-top:294.15pt;width:134.7pt;height:23.25pt;z-index:251695616">
            <v:stroke dashstyle="1 1"/>
            <v:textbox>
              <w:txbxContent>
                <w:p w:rsidR="00A93704" w:rsidRPr="00A93704" w:rsidRDefault="00A93704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21" o:spid="_x0000_s1064" style="position:absolute;margin-left:308.1pt;margin-top:472.1pt;width:172.4pt;height:121.35pt;z-index:251692544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" filled="f" strokecolor="lime" strokeweight="2pt">
            <v:textbox>
              <w:txbxContent>
                <w:p w:rsidR="004779BB" w:rsidRPr="004779BB" w:rsidRDefault="004779BB" w:rsidP="004779BB">
                  <w:pPr>
                    <w:rPr>
                      <w:color w:val="000000"/>
                    </w:rPr>
                  </w:pPr>
                  <w:r w:rsidRPr="004779BB">
                    <w:rPr>
                      <w:b/>
                      <w:color w:val="000000"/>
                      <w:u w:val="single"/>
                    </w:rPr>
                    <w:t>Hardware</w:t>
                  </w:r>
                  <w:r w:rsidRPr="004779BB">
                    <w:rPr>
                      <w:b/>
                      <w:color w:val="000000"/>
                      <w:u w:val="single"/>
                    </w:rPr>
                    <w:br/>
                  </w:r>
                  <w:r w:rsidRPr="004779BB">
                    <w:rPr>
                      <w:color w:val="000000"/>
                    </w:rPr>
                    <w:t>RAM</w:t>
                  </w:r>
                  <w:r w:rsidRPr="004779BB">
                    <w:rPr>
                      <w:color w:val="000000"/>
                    </w:rPr>
                    <w:tab/>
                  </w:r>
                  <w:r w:rsidRPr="004779BB">
                    <w:rPr>
                      <w:color w:val="000000"/>
                    </w:rPr>
                    <w:tab/>
                    <w:t xml:space="preserve">    </w:t>
                  </w:r>
                  <w:r w:rsidR="00934EB4">
                    <w:rPr>
                      <w:color w:val="000000"/>
                    </w:rPr>
                    <w:t>Graphics Card</w:t>
                  </w:r>
                  <w:r w:rsidR="00934EB4">
                    <w:rPr>
                      <w:color w:val="000000"/>
                    </w:rPr>
                    <w:br/>
                    <w:t>CPU</w:t>
                  </w:r>
                  <w:r w:rsidR="00934EB4">
                    <w:rPr>
                      <w:color w:val="000000"/>
                    </w:rPr>
                    <w:tab/>
                  </w:r>
                  <w:r w:rsidR="00934EB4">
                    <w:rPr>
                      <w:color w:val="000000"/>
                    </w:rPr>
                    <w:tab/>
                    <w:t xml:space="preserve">    </w:t>
                  </w:r>
                  <w:r w:rsidRPr="004779BB">
                    <w:rPr>
                      <w:color w:val="000000"/>
                    </w:rPr>
                    <w:br/>
                    <w:t xml:space="preserve">Power Supplier </w:t>
                  </w:r>
                  <w:r w:rsidRPr="004779BB">
                    <w:rPr>
                      <w:color w:val="000000"/>
                    </w:rPr>
                    <w:tab/>
                    <w:t xml:space="preserve">     Monitor</w:t>
                  </w:r>
                  <w:r w:rsidRPr="004779BB">
                    <w:rPr>
                      <w:color w:val="000000"/>
                    </w:rPr>
                    <w:br/>
                    <w:t>Hard Drive</w:t>
                  </w:r>
                  <w:r w:rsidRPr="004779BB">
                    <w:rPr>
                      <w:color w:val="000000"/>
                    </w:rPr>
                    <w:tab/>
                    <w:t xml:space="preserve">    </w:t>
                  </w:r>
                  <w:r w:rsidRPr="004779BB">
                    <w:rPr>
                      <w:color w:val="000000"/>
                    </w:rPr>
                    <w:br/>
                    <w:t>Wireless Network Card</w:t>
                  </w:r>
                  <w:r w:rsidRPr="004779BB">
                    <w:rPr>
                      <w:color w:val="000000"/>
                    </w:rPr>
                    <w:br/>
                  </w:r>
                  <w:r w:rsidR="00934EB4" w:rsidRPr="004779BB">
                    <w:rPr>
                      <w:color w:val="000000"/>
                    </w:rPr>
                    <w:t>Mot</w:t>
                  </w:r>
                  <w:r w:rsidR="00934EB4">
                    <w:rPr>
                      <w:color w:val="000000"/>
                    </w:rPr>
                    <w:t>herboard</w:t>
                  </w:r>
                  <w:r w:rsidRPr="004779BB">
                    <w:rPr>
                      <w:color w:val="000000"/>
                    </w:rPr>
                    <w:br/>
                  </w:r>
                </w:p>
                <w:p w:rsidR="004779BB" w:rsidRPr="004779BB" w:rsidRDefault="004779BB" w:rsidP="004779BB">
                  <w:pPr>
                    <w:rPr>
                      <w:b/>
                      <w:color w:val="000000"/>
                      <w:u w:val="single"/>
                    </w:rPr>
                  </w:pPr>
                </w:p>
                <w:p w:rsidR="004779BB" w:rsidRPr="004779BB" w:rsidRDefault="004779BB" w:rsidP="004779BB">
                  <w:pPr>
                    <w:rPr>
                      <w:b/>
                      <w:color w:val="000000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3" o:spid="_x0000_s1046" style="position:absolute;margin-left:419.65pt;margin-top:97.05pt;width:41.85pt;height:28.85pt;z-index:25167411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" filled="f" strokecolor="lime" strokeweight="2pt">
            <v:textbox>
              <w:txbxContent>
                <w:p w:rsidR="004779BB" w:rsidRPr="004222F5" w:rsidRDefault="004779BB" w:rsidP="004222F5">
                  <w:pPr>
                    <w:jc w:val="center"/>
                    <w:rPr>
                      <w:b/>
                      <w:color w:val="000000"/>
                    </w:rPr>
                  </w:pPr>
                  <w:r w:rsidRPr="004779BB">
                    <w:rPr>
                      <w:color w:val="000000"/>
                    </w:rPr>
                    <w:t xml:space="preserve">  </w:t>
                  </w:r>
                  <w:r w:rsidRPr="004222F5">
                    <w:rPr>
                      <w:b/>
                      <w:color w:val="000000"/>
                      <w:sz w:val="22"/>
                    </w:rPr>
                    <w:t xml:space="preserve"> </w:t>
                  </w:r>
                  <w:r w:rsidRPr="004222F5">
                    <w:rPr>
                      <w:b/>
                      <w:color w:val="000000"/>
                      <w:sz w:val="28"/>
                    </w:rPr>
                    <w:t>/5</w:t>
                  </w:r>
                </w:p>
              </w:txbxContent>
            </v:textbox>
          </v:rect>
        </w:pict>
      </w:r>
    </w:p>
    <w:sectPr w:rsidR="0088354C" w:rsidSect="004779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C348A"/>
    <w:multiLevelType w:val="hybridMultilevel"/>
    <w:tmpl w:val="A8F2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F48AB"/>
    <w:multiLevelType w:val="hybridMultilevel"/>
    <w:tmpl w:val="0622A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143C3"/>
    <w:multiLevelType w:val="hybridMultilevel"/>
    <w:tmpl w:val="CF0EF4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3BA4"/>
    <w:rsid w:val="00044FB3"/>
    <w:rsid w:val="00095914"/>
    <w:rsid w:val="000F3BA4"/>
    <w:rsid w:val="00225F32"/>
    <w:rsid w:val="00305FBD"/>
    <w:rsid w:val="00341074"/>
    <w:rsid w:val="003806B4"/>
    <w:rsid w:val="004222F5"/>
    <w:rsid w:val="004779BB"/>
    <w:rsid w:val="006874DC"/>
    <w:rsid w:val="00777A96"/>
    <w:rsid w:val="008811CB"/>
    <w:rsid w:val="0088354C"/>
    <w:rsid w:val="00934EB4"/>
    <w:rsid w:val="00A06ADC"/>
    <w:rsid w:val="00A93704"/>
    <w:rsid w:val="00C3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0">
      <o:colormenu v:ext="edit" strokecolor="non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34EB4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EB4"/>
    <w:rPr>
      <w:rFonts w:ascii="Arial" w:hAnsi="Arial" w:cs="Arial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3AA94FE3</Template>
  <TotalTime>103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Meadows Community School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Hurst</dc:creator>
  <cp:lastModifiedBy>williams.b</cp:lastModifiedBy>
  <cp:revision>6</cp:revision>
  <cp:lastPrinted>2017-11-10T10:34:00Z</cp:lastPrinted>
  <dcterms:created xsi:type="dcterms:W3CDTF">2017-11-06T15:59:00Z</dcterms:created>
  <dcterms:modified xsi:type="dcterms:W3CDTF">2018-11-13T11:51:00Z</dcterms:modified>
</cp:coreProperties>
</file>