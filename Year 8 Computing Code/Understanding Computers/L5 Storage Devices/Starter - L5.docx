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B9" w:rsidRDefault="00CD7D89">
      <w:hyperlink r:id="rId5" w:history="1">
        <w:r w:rsidRPr="005F1C9A">
          <w:rPr>
            <w:rStyle w:val="Hyperlink"/>
          </w:rPr>
          <w:t>https://www.bbc.com/bitesize/guides/zxb72hv/revision/1</w:t>
        </w:r>
      </w:hyperlink>
      <w:r>
        <w:t xml:space="preserve"> </w:t>
      </w:r>
      <w:bookmarkStart w:id="0" w:name="_GoBack"/>
      <w:bookmarkEnd w:id="0"/>
    </w:p>
    <w:sectPr w:rsidR="002B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89"/>
    <w:rsid w:val="002B5AB9"/>
    <w:rsid w:val="00487ADD"/>
    <w:rsid w:val="00A5662D"/>
    <w:rsid w:val="00B870DB"/>
    <w:rsid w:val="00CD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D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D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bc.com/bitesize/guides/zxb72hv/revision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5010E24F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Basya Williams</dc:creator>
  <cp:lastModifiedBy>Basya Williams</cp:lastModifiedBy>
  <cp:revision>1</cp:revision>
  <dcterms:created xsi:type="dcterms:W3CDTF">2019-01-22T11:27:00Z</dcterms:created>
  <dcterms:modified xsi:type="dcterms:W3CDTF">2019-01-22T11:28:00Z</dcterms:modified>
</cp:coreProperties>
</file>