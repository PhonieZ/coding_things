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9F" w:rsidRPr="004A477D" w:rsidRDefault="00C8649F" w:rsidP="00A07264">
      <w:pPr>
        <w:spacing w:after="0"/>
        <w:rPr>
          <w:rFonts w:ascii="Arial" w:hAnsi="Arial" w:cs="Arial"/>
          <w:b/>
          <w:color w:val="404040" w:themeColor="text1" w:themeTint="BF"/>
          <w:sz w:val="32"/>
        </w:rPr>
      </w:pPr>
    </w:p>
    <w:p w:rsidR="000F3971" w:rsidRPr="004A477D" w:rsidRDefault="00E0542D" w:rsidP="00E0542D">
      <w:pPr>
        <w:rPr>
          <w:rFonts w:ascii="Arial" w:hAnsi="Arial" w:cs="Arial"/>
          <w:color w:val="404040" w:themeColor="text1" w:themeTint="BF"/>
          <w:sz w:val="24"/>
        </w:rPr>
      </w:pPr>
      <w:r w:rsidRPr="004A477D">
        <w:rPr>
          <w:rFonts w:ascii="Arial" w:hAnsi="Arial" w:cs="Arial"/>
          <w:b/>
          <w:color w:val="404040" w:themeColor="text1" w:themeTint="BF"/>
          <w:sz w:val="32"/>
        </w:rPr>
        <w:t xml:space="preserve">Worksheet </w:t>
      </w:r>
      <w:r w:rsidR="005B178F">
        <w:rPr>
          <w:rFonts w:ascii="Arial" w:hAnsi="Arial" w:cs="Arial"/>
          <w:b/>
          <w:color w:val="404040" w:themeColor="text1" w:themeTint="BF"/>
          <w:sz w:val="32"/>
        </w:rPr>
        <w:t>2</w:t>
      </w:r>
      <w:r w:rsidRPr="004A477D">
        <w:rPr>
          <w:rFonts w:ascii="Arial" w:hAnsi="Arial" w:cs="Arial"/>
          <w:b/>
          <w:color w:val="404040" w:themeColor="text1" w:themeTint="BF"/>
          <w:sz w:val="32"/>
        </w:rPr>
        <w:t xml:space="preserve">: </w:t>
      </w:r>
      <w:r w:rsidR="00356518" w:rsidRPr="004A477D">
        <w:rPr>
          <w:rFonts w:ascii="Arial" w:hAnsi="Arial" w:cs="Arial"/>
          <w:b/>
          <w:color w:val="404040" w:themeColor="text1" w:themeTint="BF"/>
          <w:sz w:val="32"/>
        </w:rPr>
        <w:t xml:space="preserve">Memory and </w:t>
      </w:r>
      <w:r w:rsidR="004A477D" w:rsidRPr="004A477D">
        <w:rPr>
          <w:rFonts w:ascii="Arial" w:hAnsi="Arial" w:cs="Arial"/>
          <w:b/>
          <w:color w:val="404040" w:themeColor="text1" w:themeTint="BF"/>
          <w:sz w:val="32"/>
        </w:rPr>
        <w:t>s</w:t>
      </w:r>
      <w:r w:rsidR="00356518" w:rsidRPr="004A477D">
        <w:rPr>
          <w:rFonts w:ascii="Arial" w:hAnsi="Arial" w:cs="Arial"/>
          <w:b/>
          <w:color w:val="404040" w:themeColor="text1" w:themeTint="BF"/>
          <w:sz w:val="32"/>
        </w:rPr>
        <w:t>torage</w:t>
      </w:r>
    </w:p>
    <w:tbl>
      <w:tblPr>
        <w:tblStyle w:val="TableGrid"/>
        <w:tblpPr w:leftFromText="180" w:rightFromText="180" w:vertAnchor="text" w:horzAnchor="margin" w:tblpXSpec="center" w:tblpY="945"/>
        <w:tblW w:w="0" w:type="auto"/>
        <w:tblLook w:val="04A0" w:firstRow="1" w:lastRow="0" w:firstColumn="1" w:lastColumn="0" w:noHBand="0" w:noVBand="1"/>
      </w:tblPr>
      <w:tblGrid>
        <w:gridCol w:w="3085"/>
        <w:gridCol w:w="3350"/>
        <w:gridCol w:w="2320"/>
      </w:tblGrid>
      <w:tr w:rsidR="008125B7" w:rsidRPr="004A477D" w:rsidTr="00642486">
        <w:trPr>
          <w:trHeight w:val="680"/>
        </w:trPr>
        <w:tc>
          <w:tcPr>
            <w:tcW w:w="3085" w:type="dxa"/>
            <w:shd w:val="clear" w:color="auto" w:fill="C0F9EC"/>
            <w:vAlign w:val="center"/>
          </w:tcPr>
          <w:p w:rsidR="008125B7" w:rsidRPr="00894DF8" w:rsidRDefault="008125B7" w:rsidP="008125B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Brand Name</w:t>
            </w:r>
          </w:p>
        </w:tc>
        <w:tc>
          <w:tcPr>
            <w:tcW w:w="3350" w:type="dxa"/>
            <w:shd w:val="clear" w:color="auto" w:fill="C0F9EC"/>
            <w:vAlign w:val="center"/>
          </w:tcPr>
          <w:p w:rsidR="008125B7" w:rsidRPr="00894DF8" w:rsidRDefault="008125B7" w:rsidP="008125B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 xml:space="preserve">Speed </w:t>
            </w:r>
            <w:r w:rsidRPr="00894DF8">
              <w:rPr>
                <w:rFonts w:ascii="Arial" w:hAnsi="Arial" w:cs="Arial"/>
                <w:b/>
                <w:color w:val="000000" w:themeColor="text1"/>
              </w:rPr>
              <w:br/>
              <w:t>(measured in Hz)</w:t>
            </w:r>
          </w:p>
        </w:tc>
        <w:tc>
          <w:tcPr>
            <w:tcW w:w="2320" w:type="dxa"/>
            <w:shd w:val="clear" w:color="auto" w:fill="C0F9EC"/>
            <w:vAlign w:val="center"/>
          </w:tcPr>
          <w:p w:rsidR="008125B7" w:rsidRPr="00894DF8" w:rsidRDefault="008125B7" w:rsidP="008125B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Price</w:t>
            </w:r>
          </w:p>
        </w:tc>
      </w:tr>
      <w:tr w:rsidR="008125B7" w:rsidRPr="004A477D" w:rsidTr="00642486">
        <w:trPr>
          <w:trHeight w:val="794"/>
        </w:trPr>
        <w:tc>
          <w:tcPr>
            <w:tcW w:w="3085" w:type="dxa"/>
          </w:tcPr>
          <w:p w:rsidR="008125B7" w:rsidRPr="00642486" w:rsidRDefault="00F177E5" w:rsidP="008125B7">
            <w:pPr>
              <w:pStyle w:val="Heading1"/>
              <w:shd w:val="clear" w:color="auto" w:fill="FFFFFF"/>
              <w:spacing w:before="0"/>
              <w:jc w:val="center"/>
              <w:outlineLvl w:val="0"/>
              <w:rPr>
                <w:rFonts w:ascii="Helvetica" w:hAnsi="Helvetica" w:cs="Helvetica"/>
                <w:bCs w:val="0"/>
                <w:color w:val="FF0000"/>
                <w:sz w:val="24"/>
                <w:szCs w:val="24"/>
              </w:rPr>
            </w:pPr>
            <w:r w:rsidRPr="00642486">
              <w:rPr>
                <w:rFonts w:ascii="Helvetica" w:hAnsi="Helvetica" w:cs="Helvetica"/>
                <w:bCs w:val="0"/>
                <w:color w:val="FF0000"/>
                <w:sz w:val="24"/>
                <w:szCs w:val="24"/>
              </w:rPr>
              <w:t>INTEL Core™ i5-8600K Unlocked Processor</w:t>
            </w:r>
          </w:p>
        </w:tc>
        <w:tc>
          <w:tcPr>
            <w:tcW w:w="3350" w:type="dxa"/>
          </w:tcPr>
          <w:p w:rsidR="008125B7" w:rsidRPr="00642486" w:rsidRDefault="008125B7" w:rsidP="008125B7">
            <w:pPr>
              <w:pStyle w:val="Heading1"/>
              <w:shd w:val="clear" w:color="auto" w:fill="FFFFFF"/>
              <w:spacing w:before="0"/>
              <w:jc w:val="center"/>
              <w:outlineLvl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42486">
              <w:rPr>
                <w:rFonts w:ascii="Helvetica" w:hAnsi="Helvetica" w:cs="Helvetic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="00F177E5" w:rsidRPr="00642486">
              <w:rPr>
                <w:rFonts w:ascii="Helvetica" w:hAnsi="Helvetica" w:cs="Helvetica"/>
                <w:bCs w:val="0"/>
                <w:color w:val="FF0000"/>
                <w:sz w:val="24"/>
                <w:szCs w:val="24"/>
              </w:rPr>
              <w:t xml:space="preserve">3.6 GHz (4.3 GHz with </w:t>
            </w:r>
            <w:proofErr w:type="spellStart"/>
            <w:r w:rsidR="00F177E5" w:rsidRPr="00642486">
              <w:rPr>
                <w:rFonts w:ascii="Helvetica" w:hAnsi="Helvetica" w:cs="Helvetica"/>
                <w:bCs w:val="0"/>
                <w:color w:val="FF0000"/>
                <w:sz w:val="24"/>
                <w:szCs w:val="24"/>
              </w:rPr>
              <w:t>TurboBoost</w:t>
            </w:r>
            <w:proofErr w:type="spellEnd"/>
            <w:r w:rsidR="00F177E5" w:rsidRPr="00642486">
              <w:rPr>
                <w:rFonts w:ascii="Helvetica" w:hAnsi="Helvetica" w:cs="Helvetica"/>
                <w:bCs w:val="0"/>
                <w:color w:val="FF0000"/>
                <w:sz w:val="24"/>
                <w:szCs w:val="24"/>
              </w:rPr>
              <w:t>)</w:t>
            </w:r>
          </w:p>
        </w:tc>
        <w:tc>
          <w:tcPr>
            <w:tcW w:w="2320" w:type="dxa"/>
          </w:tcPr>
          <w:p w:rsidR="008125B7" w:rsidRPr="00642486" w:rsidRDefault="00F177E5" w:rsidP="008125B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42486">
              <w:rPr>
                <w:rStyle w:val="Strong"/>
                <w:rFonts w:ascii="Helvetica" w:hAnsi="Helvetica" w:cs="Helvetica"/>
                <w:color w:val="FF0000"/>
                <w:sz w:val="24"/>
                <w:szCs w:val="24"/>
                <w:shd w:val="clear" w:color="auto" w:fill="FFFFFF"/>
              </w:rPr>
              <w:t>£309.99</w:t>
            </w:r>
          </w:p>
        </w:tc>
      </w:tr>
      <w:tr w:rsidR="008125B7" w:rsidRPr="004A477D" w:rsidTr="00500B95">
        <w:trPr>
          <w:trHeight w:val="794"/>
        </w:trPr>
        <w:tc>
          <w:tcPr>
            <w:tcW w:w="3085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5B7" w:rsidRPr="004A477D" w:rsidTr="00500B95">
        <w:trPr>
          <w:trHeight w:val="794"/>
        </w:trPr>
        <w:tc>
          <w:tcPr>
            <w:tcW w:w="3085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5B7" w:rsidRPr="004A477D" w:rsidTr="00500B95">
        <w:trPr>
          <w:trHeight w:val="794"/>
        </w:trPr>
        <w:tc>
          <w:tcPr>
            <w:tcW w:w="3085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20" w:type="dxa"/>
            <w:vAlign w:val="center"/>
          </w:tcPr>
          <w:p w:rsidR="008125B7" w:rsidRPr="00642486" w:rsidRDefault="008125B7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7E5" w:rsidRPr="004A477D" w:rsidTr="00500B95">
        <w:trPr>
          <w:trHeight w:val="794"/>
        </w:trPr>
        <w:tc>
          <w:tcPr>
            <w:tcW w:w="3085" w:type="dxa"/>
            <w:vAlign w:val="center"/>
          </w:tcPr>
          <w:p w:rsidR="00F177E5" w:rsidRPr="00642486" w:rsidRDefault="00F177E5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  <w:vAlign w:val="center"/>
          </w:tcPr>
          <w:p w:rsidR="00F177E5" w:rsidRPr="00642486" w:rsidRDefault="00F177E5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F177E5" w:rsidRPr="00642486" w:rsidRDefault="00F177E5" w:rsidP="00500B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74AD" w:rsidRPr="0069090F" w:rsidRDefault="00E0542D" w:rsidP="00A07264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69090F">
        <w:rPr>
          <w:rFonts w:ascii="Arial" w:eastAsiaTheme="minorEastAsia" w:hAnsi="Arial" w:cs="Arial"/>
          <w:bCs w:val="0"/>
          <w:color w:val="auto"/>
          <w:sz w:val="22"/>
          <w:szCs w:val="22"/>
        </w:rPr>
        <w:t>Task 1</w:t>
      </w:r>
      <w:r w:rsidR="000C74AD" w:rsidRPr="0069090F">
        <w:rPr>
          <w:rFonts w:ascii="Arial" w:eastAsiaTheme="minorEastAsia" w:hAnsi="Arial" w:cs="Arial"/>
          <w:bCs w:val="0"/>
          <w:color w:val="auto"/>
          <w:sz w:val="22"/>
          <w:szCs w:val="22"/>
        </w:rPr>
        <w:t>:</w:t>
      </w:r>
      <w:r w:rsidR="000C74AD" w:rsidRPr="0069090F">
        <w:rPr>
          <w:rFonts w:ascii="Arial" w:hAnsi="Arial" w:cs="Arial"/>
          <w:sz w:val="22"/>
          <w:szCs w:val="22"/>
        </w:rPr>
        <w:t xml:space="preserve"> </w:t>
      </w:r>
      <w:r w:rsidR="000C74AD" w:rsidRPr="0069090F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Using a website like</w:t>
      </w:r>
      <w:r w:rsidR="000214EA" w:rsidRPr="0069090F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 PC World, find examples of CPU</w:t>
      </w:r>
      <w:r w:rsidR="000C74AD" w:rsidRPr="0069090F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s, their speed and their price.</w:t>
      </w:r>
      <w:r w:rsidR="008125B7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 You will need to look at the specifications of the computer.</w:t>
      </w:r>
      <w:r w:rsidR="000C74AD" w:rsidRPr="0069090F">
        <w:rPr>
          <w:rFonts w:ascii="Arial" w:hAnsi="Arial" w:cs="Arial"/>
          <w:sz w:val="22"/>
          <w:szCs w:val="22"/>
        </w:rPr>
        <w:t xml:space="preserve"> </w:t>
      </w:r>
      <w:r w:rsidR="008125B7">
        <w:rPr>
          <w:rFonts w:ascii="Arial" w:hAnsi="Arial" w:cs="Arial"/>
          <w:sz w:val="22"/>
          <w:szCs w:val="22"/>
        </w:rPr>
        <w:t>(An example has been done for you.)</w:t>
      </w:r>
    </w:p>
    <w:p w:rsidR="00FE40BB" w:rsidRPr="0069090F" w:rsidRDefault="00E0542D" w:rsidP="00A07264">
      <w:pPr>
        <w:pStyle w:val="Heading1"/>
        <w:spacing w:after="360"/>
        <w:rPr>
          <w:rFonts w:ascii="Arial" w:hAnsi="Arial" w:cs="Arial"/>
          <w:sz w:val="22"/>
          <w:szCs w:val="22"/>
        </w:rPr>
      </w:pPr>
      <w:proofErr w:type="gramStart"/>
      <w:r w:rsidRPr="0069090F">
        <w:rPr>
          <w:rFonts w:ascii="Arial" w:eastAsiaTheme="minorEastAsia" w:hAnsi="Arial" w:cs="Arial"/>
          <w:bCs w:val="0"/>
          <w:color w:val="auto"/>
          <w:sz w:val="22"/>
          <w:szCs w:val="22"/>
        </w:rPr>
        <w:t>Task 2:</w:t>
      </w:r>
      <w:r w:rsidRPr="0069090F">
        <w:rPr>
          <w:rFonts w:ascii="Arial" w:hAnsi="Arial" w:cs="Arial"/>
          <w:sz w:val="22"/>
          <w:szCs w:val="22"/>
        </w:rPr>
        <w:t xml:space="preserve"> </w:t>
      </w:r>
      <w:r w:rsidRPr="0069090F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Using </w:t>
      </w:r>
      <w:r w:rsidR="00B530DF" w:rsidRPr="0069090F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the same or similar website, find the capacity and price of two separate hard drives and two separate Flash drives.</w:t>
      </w:r>
      <w:proofErr w:type="gramEnd"/>
      <w:r w:rsidRPr="0069090F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13"/>
        <w:tblW w:w="0" w:type="auto"/>
        <w:tblLook w:val="04A0" w:firstRow="1" w:lastRow="0" w:firstColumn="1" w:lastColumn="0" w:noHBand="0" w:noVBand="1"/>
      </w:tblPr>
      <w:tblGrid>
        <w:gridCol w:w="1980"/>
        <w:gridCol w:w="3090"/>
        <w:gridCol w:w="1973"/>
        <w:gridCol w:w="1875"/>
      </w:tblGrid>
      <w:tr w:rsidR="005B178F" w:rsidRPr="004A477D" w:rsidTr="00642486">
        <w:trPr>
          <w:trHeight w:val="567"/>
        </w:trPr>
        <w:tc>
          <w:tcPr>
            <w:tcW w:w="1980" w:type="dxa"/>
            <w:shd w:val="clear" w:color="auto" w:fill="C0F9EC"/>
            <w:vAlign w:val="center"/>
          </w:tcPr>
          <w:p w:rsidR="005B178F" w:rsidRPr="00894DF8" w:rsidRDefault="005B178F" w:rsidP="005B178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Device</w:t>
            </w:r>
          </w:p>
        </w:tc>
        <w:tc>
          <w:tcPr>
            <w:tcW w:w="3090" w:type="dxa"/>
            <w:shd w:val="clear" w:color="auto" w:fill="C0F9EC"/>
            <w:vAlign w:val="center"/>
          </w:tcPr>
          <w:p w:rsidR="005B178F" w:rsidRPr="00894DF8" w:rsidRDefault="005B178F" w:rsidP="005B178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73" w:type="dxa"/>
            <w:shd w:val="clear" w:color="auto" w:fill="C0F9EC"/>
            <w:vAlign w:val="center"/>
          </w:tcPr>
          <w:p w:rsidR="005B178F" w:rsidRPr="00894DF8" w:rsidRDefault="005B178F" w:rsidP="005B178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Capacity</w:t>
            </w:r>
          </w:p>
        </w:tc>
        <w:tc>
          <w:tcPr>
            <w:tcW w:w="1875" w:type="dxa"/>
            <w:shd w:val="clear" w:color="auto" w:fill="C0F9EC"/>
            <w:vAlign w:val="center"/>
          </w:tcPr>
          <w:p w:rsidR="005B178F" w:rsidRPr="00894DF8" w:rsidRDefault="005B178F" w:rsidP="005B178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94DF8">
              <w:rPr>
                <w:rFonts w:ascii="Arial" w:hAnsi="Arial" w:cs="Arial"/>
                <w:b/>
                <w:color w:val="000000" w:themeColor="text1"/>
              </w:rPr>
              <w:t>Price</w:t>
            </w:r>
          </w:p>
        </w:tc>
      </w:tr>
      <w:tr w:rsidR="005B178F" w:rsidRPr="004A477D" w:rsidTr="00642486">
        <w:trPr>
          <w:trHeight w:val="680"/>
        </w:trPr>
        <w:tc>
          <w:tcPr>
            <w:tcW w:w="1980" w:type="dxa"/>
            <w:vAlign w:val="center"/>
          </w:tcPr>
          <w:p w:rsidR="005B178F" w:rsidRPr="00F177E5" w:rsidRDefault="005B178F" w:rsidP="005B178F">
            <w:pPr>
              <w:jc w:val="center"/>
              <w:rPr>
                <w:rFonts w:ascii="Arial" w:hAnsi="Arial" w:cs="Arial"/>
                <w:b/>
              </w:rPr>
            </w:pPr>
            <w:r w:rsidRPr="00F177E5">
              <w:rPr>
                <w:rFonts w:ascii="Arial" w:hAnsi="Arial" w:cs="Arial"/>
                <w:b/>
                <w:color w:val="FF0000"/>
              </w:rPr>
              <w:t>Hard Drive</w:t>
            </w:r>
          </w:p>
        </w:tc>
        <w:tc>
          <w:tcPr>
            <w:tcW w:w="3090" w:type="dxa"/>
          </w:tcPr>
          <w:p w:rsidR="00500B95" w:rsidRDefault="00500B95" w:rsidP="00500B95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5B178F" w:rsidRPr="00500B95" w:rsidRDefault="00500B95" w:rsidP="00500B95">
            <w:pPr>
              <w:jc w:val="center"/>
              <w:rPr>
                <w:rStyle w:val="Strong"/>
                <w:b w:val="0"/>
                <w:color w:val="C90404"/>
                <w:sz w:val="28"/>
                <w:szCs w:val="28"/>
                <w:shd w:val="clear" w:color="auto" w:fill="FFFFFF"/>
              </w:rPr>
            </w:pPr>
            <w:r w:rsidRPr="00500B95">
              <w:rPr>
                <w:rFonts w:ascii="Arial" w:hAnsi="Arial" w:cs="Arial"/>
                <w:b/>
                <w:color w:val="FF0000"/>
              </w:rPr>
              <w:t>SAMS</w:t>
            </w:r>
            <w:r>
              <w:rPr>
                <w:rFonts w:ascii="Arial" w:hAnsi="Arial" w:cs="Arial"/>
                <w:b/>
                <w:color w:val="FF0000"/>
              </w:rPr>
              <w:t xml:space="preserve">UNG EVO 860 2.5" Internal SSD </w:t>
            </w:r>
          </w:p>
        </w:tc>
        <w:tc>
          <w:tcPr>
            <w:tcW w:w="1973" w:type="dxa"/>
            <w:vAlign w:val="center"/>
          </w:tcPr>
          <w:p w:rsidR="005B178F" w:rsidRPr="003261C8" w:rsidRDefault="00500B95" w:rsidP="003261C8">
            <w:pPr>
              <w:jc w:val="center"/>
              <w:rPr>
                <w:rStyle w:val="Strong"/>
                <w:rFonts w:ascii="Helvetica" w:hAnsi="Helvetica" w:cs="Helvetica"/>
                <w:b w:val="0"/>
                <w:color w:val="C90404"/>
                <w:sz w:val="45"/>
                <w:szCs w:val="45"/>
                <w:shd w:val="clear" w:color="auto" w:fill="FFFFFF"/>
              </w:rPr>
            </w:pPr>
            <w:r w:rsidRPr="00500B95">
              <w:rPr>
                <w:rFonts w:ascii="Arial" w:hAnsi="Arial" w:cs="Arial"/>
                <w:b/>
                <w:color w:val="FF0000"/>
              </w:rPr>
              <w:t>500 GB</w:t>
            </w:r>
          </w:p>
        </w:tc>
        <w:tc>
          <w:tcPr>
            <w:tcW w:w="1875" w:type="dxa"/>
            <w:vAlign w:val="center"/>
          </w:tcPr>
          <w:p w:rsidR="005B178F" w:rsidRPr="003261C8" w:rsidRDefault="00500B95" w:rsidP="005B178F">
            <w:pPr>
              <w:jc w:val="center"/>
              <w:rPr>
                <w:rFonts w:ascii="Arial" w:hAnsi="Arial" w:cs="Arial"/>
                <w:b/>
              </w:rPr>
            </w:pPr>
            <w:r w:rsidRPr="00500B95">
              <w:rPr>
                <w:rFonts w:ascii="Arial" w:hAnsi="Arial" w:cs="Arial"/>
                <w:b/>
                <w:color w:val="FF0000"/>
              </w:rPr>
              <w:t>£87.99</w:t>
            </w:r>
          </w:p>
        </w:tc>
      </w:tr>
      <w:tr w:rsidR="005B178F" w:rsidRPr="004A477D" w:rsidTr="00500B95">
        <w:trPr>
          <w:trHeight w:val="680"/>
        </w:trPr>
        <w:tc>
          <w:tcPr>
            <w:tcW w:w="1980" w:type="dxa"/>
            <w:vAlign w:val="center"/>
          </w:tcPr>
          <w:p w:rsidR="005B178F" w:rsidRPr="0069090F" w:rsidRDefault="005B178F" w:rsidP="005B178F">
            <w:pPr>
              <w:jc w:val="center"/>
              <w:rPr>
                <w:rFonts w:ascii="Arial" w:hAnsi="Arial" w:cs="Arial"/>
              </w:rPr>
            </w:pPr>
            <w:r w:rsidRPr="0069090F">
              <w:rPr>
                <w:rFonts w:ascii="Arial" w:hAnsi="Arial" w:cs="Arial"/>
              </w:rPr>
              <w:t>Hard Drive</w:t>
            </w:r>
          </w:p>
        </w:tc>
        <w:tc>
          <w:tcPr>
            <w:tcW w:w="3090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  <w:sz w:val="34"/>
              </w:rPr>
            </w:pPr>
          </w:p>
        </w:tc>
        <w:tc>
          <w:tcPr>
            <w:tcW w:w="1973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</w:tr>
      <w:tr w:rsidR="00F177E5" w:rsidRPr="004A477D" w:rsidTr="00500B95">
        <w:trPr>
          <w:trHeight w:val="680"/>
        </w:trPr>
        <w:tc>
          <w:tcPr>
            <w:tcW w:w="1980" w:type="dxa"/>
            <w:vAlign w:val="center"/>
          </w:tcPr>
          <w:p w:rsidR="00F177E5" w:rsidRPr="0069090F" w:rsidRDefault="00F177E5" w:rsidP="005B178F">
            <w:pPr>
              <w:jc w:val="center"/>
              <w:rPr>
                <w:rFonts w:ascii="Arial" w:hAnsi="Arial" w:cs="Arial"/>
              </w:rPr>
            </w:pPr>
            <w:r w:rsidRPr="0069090F">
              <w:rPr>
                <w:rFonts w:ascii="Arial" w:hAnsi="Arial" w:cs="Arial"/>
              </w:rPr>
              <w:t>Hard Drive</w:t>
            </w:r>
          </w:p>
        </w:tc>
        <w:tc>
          <w:tcPr>
            <w:tcW w:w="3090" w:type="dxa"/>
            <w:vAlign w:val="center"/>
          </w:tcPr>
          <w:p w:rsidR="00F177E5" w:rsidRPr="004A477D" w:rsidRDefault="00F177E5" w:rsidP="00500B95">
            <w:pPr>
              <w:rPr>
                <w:rFonts w:ascii="Arial" w:hAnsi="Arial" w:cs="Arial"/>
                <w:sz w:val="34"/>
              </w:rPr>
            </w:pPr>
          </w:p>
        </w:tc>
        <w:tc>
          <w:tcPr>
            <w:tcW w:w="1973" w:type="dxa"/>
            <w:vAlign w:val="center"/>
          </w:tcPr>
          <w:p w:rsidR="00F177E5" w:rsidRPr="004A477D" w:rsidRDefault="00F177E5" w:rsidP="00500B95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vAlign w:val="center"/>
          </w:tcPr>
          <w:p w:rsidR="00F177E5" w:rsidRPr="004A477D" w:rsidRDefault="00F177E5" w:rsidP="00500B95">
            <w:pPr>
              <w:rPr>
                <w:rFonts w:ascii="Arial" w:hAnsi="Arial" w:cs="Arial"/>
              </w:rPr>
            </w:pPr>
          </w:p>
        </w:tc>
      </w:tr>
      <w:tr w:rsidR="005B178F" w:rsidRPr="004A477D" w:rsidTr="00500B95">
        <w:trPr>
          <w:trHeight w:val="680"/>
        </w:trPr>
        <w:tc>
          <w:tcPr>
            <w:tcW w:w="1980" w:type="dxa"/>
            <w:vAlign w:val="center"/>
          </w:tcPr>
          <w:p w:rsidR="005B178F" w:rsidRPr="0069090F" w:rsidRDefault="005B178F" w:rsidP="005B178F">
            <w:pPr>
              <w:jc w:val="center"/>
              <w:rPr>
                <w:rFonts w:ascii="Arial" w:hAnsi="Arial" w:cs="Arial"/>
              </w:rPr>
            </w:pPr>
            <w:r w:rsidRPr="0069090F">
              <w:rPr>
                <w:rFonts w:ascii="Arial" w:hAnsi="Arial" w:cs="Arial"/>
              </w:rPr>
              <w:t>USB Flash Drive</w:t>
            </w:r>
          </w:p>
        </w:tc>
        <w:tc>
          <w:tcPr>
            <w:tcW w:w="3090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  <w:sz w:val="34"/>
              </w:rPr>
            </w:pPr>
          </w:p>
        </w:tc>
        <w:tc>
          <w:tcPr>
            <w:tcW w:w="1973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</w:tr>
      <w:tr w:rsidR="005B178F" w:rsidRPr="004A477D" w:rsidTr="00500B95">
        <w:trPr>
          <w:trHeight w:val="680"/>
        </w:trPr>
        <w:tc>
          <w:tcPr>
            <w:tcW w:w="1980" w:type="dxa"/>
            <w:vAlign w:val="center"/>
          </w:tcPr>
          <w:p w:rsidR="005B178F" w:rsidRPr="0069090F" w:rsidRDefault="005B178F" w:rsidP="005B178F">
            <w:pPr>
              <w:jc w:val="center"/>
              <w:rPr>
                <w:rFonts w:ascii="Arial" w:hAnsi="Arial" w:cs="Arial"/>
              </w:rPr>
            </w:pPr>
            <w:r w:rsidRPr="0069090F">
              <w:rPr>
                <w:rFonts w:ascii="Arial" w:hAnsi="Arial" w:cs="Arial"/>
              </w:rPr>
              <w:t>USB Flash Drive</w:t>
            </w:r>
          </w:p>
        </w:tc>
        <w:tc>
          <w:tcPr>
            <w:tcW w:w="3090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  <w:sz w:val="34"/>
              </w:rPr>
            </w:pPr>
          </w:p>
        </w:tc>
        <w:tc>
          <w:tcPr>
            <w:tcW w:w="1973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vAlign w:val="center"/>
          </w:tcPr>
          <w:p w:rsidR="005B178F" w:rsidRPr="004A477D" w:rsidRDefault="005B178F" w:rsidP="00500B95">
            <w:pPr>
              <w:rPr>
                <w:rFonts w:ascii="Arial" w:hAnsi="Arial" w:cs="Arial"/>
              </w:rPr>
            </w:pPr>
          </w:p>
        </w:tc>
      </w:tr>
    </w:tbl>
    <w:p w:rsidR="00F5109E" w:rsidRPr="004A477D" w:rsidRDefault="00F5109E" w:rsidP="005B178F">
      <w:pPr>
        <w:rPr>
          <w:rFonts w:ascii="Arial" w:hAnsi="Arial" w:cs="Arial"/>
        </w:rPr>
      </w:pPr>
    </w:p>
    <w:sectPr w:rsidR="00F5109E" w:rsidRPr="004A477D" w:rsidSect="00CA42F0">
      <w:headerReference w:type="default" r:id="rId8"/>
      <w:footerReference w:type="default" r:id="rId9"/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2C3" w:rsidRDefault="002942C3" w:rsidP="00C8649F">
      <w:pPr>
        <w:spacing w:after="0" w:line="240" w:lineRule="auto"/>
      </w:pPr>
      <w:r>
        <w:separator/>
      </w:r>
    </w:p>
  </w:endnote>
  <w:endnote w:type="continuationSeparator" w:id="0">
    <w:p w:rsidR="002942C3" w:rsidRDefault="002942C3" w:rsidP="00C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-86968719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404689" w:rsidRPr="000647FB" w:rsidRDefault="00404689">
        <w:pPr>
          <w:pStyle w:val="Footer"/>
          <w:jc w:val="right"/>
          <w:rPr>
            <w:rFonts w:ascii="Arial" w:hAnsi="Arial" w:cs="Arial"/>
            <w:sz w:val="28"/>
          </w:rPr>
        </w:pPr>
        <w:r w:rsidRPr="000647FB">
          <w:rPr>
            <w:rFonts w:ascii="Arial" w:hAnsi="Arial" w:cs="Arial"/>
            <w:sz w:val="28"/>
          </w:rPr>
          <w:fldChar w:fldCharType="begin"/>
        </w:r>
        <w:r w:rsidRPr="000647FB">
          <w:rPr>
            <w:rFonts w:ascii="Arial" w:hAnsi="Arial" w:cs="Arial"/>
            <w:sz w:val="28"/>
          </w:rPr>
          <w:instrText xml:space="preserve"> PAGE   \* MERGEFORMAT </w:instrText>
        </w:r>
        <w:r w:rsidRPr="000647FB">
          <w:rPr>
            <w:rFonts w:ascii="Arial" w:hAnsi="Arial" w:cs="Arial"/>
            <w:sz w:val="28"/>
          </w:rPr>
          <w:fldChar w:fldCharType="separate"/>
        </w:r>
        <w:r w:rsidR="00500B95">
          <w:rPr>
            <w:rFonts w:ascii="Arial" w:hAnsi="Arial" w:cs="Arial"/>
            <w:noProof/>
            <w:sz w:val="28"/>
          </w:rPr>
          <w:t>1</w:t>
        </w:r>
        <w:r w:rsidRPr="000647FB">
          <w:rPr>
            <w:rFonts w:ascii="Arial" w:hAnsi="Arial" w:cs="Arial"/>
            <w:noProof/>
            <w:sz w:val="28"/>
          </w:rPr>
          <w:fldChar w:fldCharType="end"/>
        </w:r>
      </w:p>
    </w:sdtContent>
  </w:sdt>
  <w:p w:rsidR="00404689" w:rsidRPr="000647FB" w:rsidRDefault="000647FB">
    <w:pPr>
      <w:pStyle w:val="Footer"/>
      <w:rPr>
        <w:sz w:val="28"/>
      </w:rPr>
    </w:pPr>
    <w:r w:rsidRPr="000647FB">
      <w:rPr>
        <w:sz w:val="28"/>
      </w:rPr>
      <w:t>Name: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2C3" w:rsidRDefault="002942C3" w:rsidP="00C8649F">
      <w:pPr>
        <w:spacing w:after="0" w:line="240" w:lineRule="auto"/>
      </w:pPr>
      <w:r>
        <w:separator/>
      </w:r>
    </w:p>
  </w:footnote>
  <w:footnote w:type="continuationSeparator" w:id="0">
    <w:p w:rsidR="002942C3" w:rsidRDefault="002942C3" w:rsidP="00C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77D" w:rsidRDefault="004A477D" w:rsidP="004A477D">
    <w:pPr>
      <w:pStyle w:val="Header"/>
      <w:tabs>
        <w:tab w:val="clear" w:pos="4513"/>
        <w:tab w:val="left" w:pos="2378"/>
        <w:tab w:val="left" w:pos="6045"/>
      </w:tabs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F6078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4A477D" w:rsidRDefault="00A07264" w:rsidP="004A477D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2 </w:t>
                          </w:r>
                          <w:r w:rsidR="004A477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Memory and storage</w:t>
                          </w:r>
                          <w:r w:rsidR="004A477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4A477D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Understanding computers</w:t>
                          </w:r>
                        </w:p>
                        <w:p w:rsidR="004A477D" w:rsidRDefault="004A477D" w:rsidP="004A477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1.1pt;margin-top:-35.2pt;width:596.1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" fillcolor="#0f6078" stroked="f">
              <v:fill opacity="63736f"/>
              <v:textbox>
                <w:txbxContent>
                  <w:p w:rsidR="004A477D" w:rsidRDefault="00A07264" w:rsidP="004A477D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2 </w:t>
                    </w:r>
                    <w:r w:rsidR="004A477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Memory and storage</w:t>
                    </w:r>
                    <w:r w:rsidR="004A477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4A477D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Understanding computers</w:t>
                    </w:r>
                  </w:p>
                  <w:p w:rsidR="004A477D" w:rsidRDefault="004A477D" w:rsidP="004A477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3" name="Picture 3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8649F" w:rsidRPr="004A477D" w:rsidRDefault="00C8649F" w:rsidP="004A47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C62"/>
    <w:multiLevelType w:val="hybridMultilevel"/>
    <w:tmpl w:val="3FCE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D7AAA"/>
    <w:multiLevelType w:val="hybridMultilevel"/>
    <w:tmpl w:val="5A26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A2018"/>
    <w:multiLevelType w:val="hybridMultilevel"/>
    <w:tmpl w:val="0478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40AA3"/>
    <w:multiLevelType w:val="hybridMultilevel"/>
    <w:tmpl w:val="C0DC2F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F"/>
    <w:rsid w:val="000214EA"/>
    <w:rsid w:val="000647FB"/>
    <w:rsid w:val="00077180"/>
    <w:rsid w:val="000C5B1F"/>
    <w:rsid w:val="000C74AD"/>
    <w:rsid w:val="000F1387"/>
    <w:rsid w:val="000F3971"/>
    <w:rsid w:val="00133E5D"/>
    <w:rsid w:val="001834BC"/>
    <w:rsid w:val="001A4834"/>
    <w:rsid w:val="001E657E"/>
    <w:rsid w:val="00220FD2"/>
    <w:rsid w:val="00225B6E"/>
    <w:rsid w:val="002277CA"/>
    <w:rsid w:val="00241CEA"/>
    <w:rsid w:val="00245E3B"/>
    <w:rsid w:val="00245EAE"/>
    <w:rsid w:val="00247F12"/>
    <w:rsid w:val="002942C3"/>
    <w:rsid w:val="003261C8"/>
    <w:rsid w:val="00356518"/>
    <w:rsid w:val="00367B02"/>
    <w:rsid w:val="003A70C7"/>
    <w:rsid w:val="00404689"/>
    <w:rsid w:val="004369B0"/>
    <w:rsid w:val="004371BA"/>
    <w:rsid w:val="004672D1"/>
    <w:rsid w:val="004900A5"/>
    <w:rsid w:val="00494CD1"/>
    <w:rsid w:val="004A477D"/>
    <w:rsid w:val="004A4933"/>
    <w:rsid w:val="004C2E81"/>
    <w:rsid w:val="004C6576"/>
    <w:rsid w:val="004F5E4F"/>
    <w:rsid w:val="00500B95"/>
    <w:rsid w:val="00554317"/>
    <w:rsid w:val="00554AC6"/>
    <w:rsid w:val="005B178F"/>
    <w:rsid w:val="005B2229"/>
    <w:rsid w:val="005E29A3"/>
    <w:rsid w:val="00603D3C"/>
    <w:rsid w:val="006222C1"/>
    <w:rsid w:val="00642486"/>
    <w:rsid w:val="0069090F"/>
    <w:rsid w:val="006C7D98"/>
    <w:rsid w:val="00743F78"/>
    <w:rsid w:val="007619D1"/>
    <w:rsid w:val="007B306B"/>
    <w:rsid w:val="007D723C"/>
    <w:rsid w:val="008125B7"/>
    <w:rsid w:val="00812D7F"/>
    <w:rsid w:val="008351A9"/>
    <w:rsid w:val="00835C9F"/>
    <w:rsid w:val="00836620"/>
    <w:rsid w:val="00894DF8"/>
    <w:rsid w:val="008A1DDA"/>
    <w:rsid w:val="008B455C"/>
    <w:rsid w:val="009E7E53"/>
    <w:rsid w:val="00A07264"/>
    <w:rsid w:val="00A57C08"/>
    <w:rsid w:val="00A940E8"/>
    <w:rsid w:val="00AA7E3E"/>
    <w:rsid w:val="00AF5AB4"/>
    <w:rsid w:val="00B23DBF"/>
    <w:rsid w:val="00B530DF"/>
    <w:rsid w:val="00B563C2"/>
    <w:rsid w:val="00BA0A04"/>
    <w:rsid w:val="00BB40D0"/>
    <w:rsid w:val="00BB4C1C"/>
    <w:rsid w:val="00BC0F67"/>
    <w:rsid w:val="00BD28C3"/>
    <w:rsid w:val="00C03C80"/>
    <w:rsid w:val="00C17825"/>
    <w:rsid w:val="00C44D15"/>
    <w:rsid w:val="00C8649F"/>
    <w:rsid w:val="00C92345"/>
    <w:rsid w:val="00CA42F0"/>
    <w:rsid w:val="00CC017E"/>
    <w:rsid w:val="00CC481F"/>
    <w:rsid w:val="00CE25E0"/>
    <w:rsid w:val="00DA3F03"/>
    <w:rsid w:val="00DE42F4"/>
    <w:rsid w:val="00DF2FD8"/>
    <w:rsid w:val="00DF3A20"/>
    <w:rsid w:val="00DF3DA2"/>
    <w:rsid w:val="00E0542D"/>
    <w:rsid w:val="00E2584D"/>
    <w:rsid w:val="00E40E9A"/>
    <w:rsid w:val="00E51CBE"/>
    <w:rsid w:val="00E822FF"/>
    <w:rsid w:val="00ED00A6"/>
    <w:rsid w:val="00F177E5"/>
    <w:rsid w:val="00F5109E"/>
    <w:rsid w:val="00F7639C"/>
    <w:rsid w:val="00FC120C"/>
    <w:rsid w:val="00FE40BB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5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5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6064DE6A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williams.b</cp:lastModifiedBy>
  <cp:revision>3</cp:revision>
  <dcterms:created xsi:type="dcterms:W3CDTF">2018-11-27T11:08:00Z</dcterms:created>
  <dcterms:modified xsi:type="dcterms:W3CDTF">2018-11-27T11:13:00Z</dcterms:modified>
</cp:coreProperties>
</file>