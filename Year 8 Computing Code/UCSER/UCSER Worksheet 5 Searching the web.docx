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947" w:rsidRPr="001045D9" w:rsidRDefault="00537947" w:rsidP="00372456">
      <w:pPr>
        <w:pStyle w:val="Heading1"/>
        <w:rPr>
          <w:rFonts w:eastAsia="Times New Roman"/>
          <w:bCs w:val="0"/>
          <w:color w:val="404040"/>
          <w:kern w:val="0"/>
          <w:szCs w:val="22"/>
          <w:lang w:eastAsia="en-GB"/>
        </w:rPr>
      </w:pPr>
      <w:bookmarkStart w:id="0" w:name="_GoBack"/>
      <w:bookmarkEnd w:id="0"/>
      <w:r w:rsidRPr="001045D9">
        <w:rPr>
          <w:rFonts w:eastAsia="Times New Roman"/>
          <w:bCs w:val="0"/>
          <w:color w:val="404040"/>
          <w:kern w:val="0"/>
          <w:szCs w:val="22"/>
          <w:lang w:eastAsia="en-GB"/>
        </w:rPr>
        <w:t>Worksheet 5: Searching the Web</w:t>
      </w:r>
      <w:r w:rsidR="001C510F" w:rsidRPr="001045D9">
        <w:rPr>
          <w:rFonts w:eastAsia="Times New Roman"/>
          <w:bCs w:val="0"/>
          <w:color w:val="404040"/>
          <w:kern w:val="0"/>
          <w:szCs w:val="22"/>
          <w:lang w:eastAsia="en-GB"/>
        </w:rPr>
        <w:t xml:space="preserve"> </w:t>
      </w:r>
    </w:p>
    <w:p w:rsidR="0072670C" w:rsidRPr="001045D9" w:rsidRDefault="00372456" w:rsidP="00667112">
      <w:pPr>
        <w:pStyle w:val="Heading1"/>
        <w:spacing w:after="160"/>
        <w:ind w:right="282"/>
        <w:rPr>
          <w:rFonts w:eastAsia="Times New Roman"/>
          <w:bCs w:val="0"/>
          <w:color w:val="404040"/>
          <w:kern w:val="0"/>
          <w:sz w:val="28"/>
          <w:szCs w:val="22"/>
          <w:lang w:eastAsia="en-GB"/>
        </w:rPr>
      </w:pPr>
      <w:r w:rsidRPr="001045D9">
        <w:rPr>
          <w:rFonts w:eastAsia="Times New Roman"/>
          <w:bCs w:val="0"/>
          <w:color w:val="404040"/>
          <w:kern w:val="0"/>
          <w:sz w:val="28"/>
          <w:szCs w:val="22"/>
          <w:lang w:eastAsia="en-GB"/>
        </w:rPr>
        <w:t>T</w:t>
      </w:r>
      <w:r w:rsidR="00537947" w:rsidRPr="001045D9">
        <w:rPr>
          <w:rFonts w:eastAsia="Times New Roman"/>
          <w:bCs w:val="0"/>
          <w:color w:val="404040"/>
          <w:kern w:val="0"/>
          <w:sz w:val="28"/>
          <w:szCs w:val="22"/>
          <w:lang w:eastAsia="en-GB"/>
        </w:rPr>
        <w:t>ask</w:t>
      </w:r>
      <w:r w:rsidRPr="001045D9">
        <w:rPr>
          <w:rFonts w:eastAsia="Times New Roman"/>
          <w:bCs w:val="0"/>
          <w:color w:val="404040"/>
          <w:kern w:val="0"/>
          <w:sz w:val="28"/>
          <w:szCs w:val="22"/>
          <w:lang w:eastAsia="en-GB"/>
        </w:rPr>
        <w:t xml:space="preserve"> 1</w:t>
      </w:r>
    </w:p>
    <w:p w:rsidR="00372456" w:rsidRPr="001045D9" w:rsidRDefault="002B2B57" w:rsidP="002B2B57">
      <w:pPr>
        <w:rPr>
          <w:rFonts w:ascii="Arial" w:hAnsi="Arial" w:cs="Arial"/>
          <w:sz w:val="22"/>
          <w:szCs w:val="22"/>
          <w:lang w:eastAsia="en-GB"/>
        </w:rPr>
      </w:pPr>
      <w:r w:rsidRPr="001045D9">
        <w:rPr>
          <w:rFonts w:ascii="Arial" w:hAnsi="Arial" w:cs="Arial"/>
          <w:sz w:val="22"/>
          <w:szCs w:val="22"/>
          <w:lang w:eastAsia="en-GB"/>
        </w:rPr>
        <w:t xml:space="preserve">Use a search engine </w:t>
      </w:r>
      <w:r w:rsidR="00537947" w:rsidRPr="001045D9">
        <w:rPr>
          <w:rFonts w:ascii="Arial" w:hAnsi="Arial" w:cs="Arial"/>
          <w:sz w:val="22"/>
          <w:szCs w:val="22"/>
          <w:lang w:eastAsia="en-GB"/>
        </w:rPr>
        <w:t>fill</w:t>
      </w:r>
      <w:r w:rsidRPr="001045D9">
        <w:rPr>
          <w:rFonts w:ascii="Arial" w:hAnsi="Arial" w:cs="Arial"/>
          <w:sz w:val="22"/>
          <w:szCs w:val="22"/>
          <w:lang w:eastAsia="en-GB"/>
        </w:rPr>
        <w:t xml:space="preserve"> </w:t>
      </w:r>
      <w:r w:rsidR="00537947" w:rsidRPr="001045D9">
        <w:rPr>
          <w:rFonts w:ascii="Arial" w:hAnsi="Arial" w:cs="Arial"/>
          <w:sz w:val="22"/>
          <w:szCs w:val="22"/>
          <w:lang w:eastAsia="en-GB"/>
        </w:rPr>
        <w:t>in the table</w:t>
      </w:r>
      <w:r w:rsidRPr="001045D9">
        <w:rPr>
          <w:rFonts w:ascii="Arial" w:hAnsi="Arial" w:cs="Arial"/>
          <w:sz w:val="22"/>
          <w:szCs w:val="22"/>
          <w:lang w:eastAsia="en-GB"/>
        </w:rPr>
        <w:t xml:space="preserve"> below. For each item, once you’ve found the answer, state the website you found the answer on. Then, analyse how accurate you think the information is by thinking about the page author, how recently it was updated, and the purpose of the website.</w:t>
      </w:r>
    </w:p>
    <w:p w:rsidR="002B2B57" w:rsidRPr="001045D9" w:rsidRDefault="002B2B57" w:rsidP="002B2B57">
      <w:pPr>
        <w:rPr>
          <w:rFonts w:ascii="Arial" w:hAnsi="Arial" w:cs="Arial"/>
          <w:sz w:val="22"/>
          <w:szCs w:val="22"/>
          <w:lang w:eastAsia="en-GB"/>
        </w:rPr>
      </w:pPr>
    </w:p>
    <w:tbl>
      <w:tblPr>
        <w:tblStyle w:val="TableGrid"/>
        <w:tblW w:w="9236" w:type="dxa"/>
        <w:tblInd w:w="108" w:type="dxa"/>
        <w:tblLayout w:type="fixed"/>
        <w:tblLook w:val="04A0" w:firstRow="1" w:lastRow="0" w:firstColumn="1" w:lastColumn="0" w:noHBand="0" w:noVBand="1"/>
      </w:tblPr>
      <w:tblGrid>
        <w:gridCol w:w="1560"/>
        <w:gridCol w:w="1446"/>
        <w:gridCol w:w="4649"/>
        <w:gridCol w:w="1581"/>
      </w:tblGrid>
      <w:tr w:rsidR="001045D9" w:rsidRPr="001045D9" w:rsidTr="00BB0B81">
        <w:tc>
          <w:tcPr>
            <w:tcW w:w="1560" w:type="dxa"/>
            <w:tcBorders>
              <w:top w:val="nil"/>
              <w:left w:val="nil"/>
            </w:tcBorders>
            <w:shd w:val="clear" w:color="auto" w:fill="auto"/>
            <w:vAlign w:val="center"/>
          </w:tcPr>
          <w:p w:rsidR="001045D9" w:rsidRPr="001045D9" w:rsidRDefault="001045D9" w:rsidP="001045D9">
            <w:pPr>
              <w:rPr>
                <w:rFonts w:ascii="Arial" w:hAnsi="Arial" w:cs="Arial"/>
                <w:sz w:val="22"/>
                <w:szCs w:val="22"/>
                <w:lang w:eastAsia="en-GB"/>
              </w:rPr>
            </w:pPr>
          </w:p>
        </w:tc>
        <w:tc>
          <w:tcPr>
            <w:tcW w:w="1446" w:type="dxa"/>
            <w:shd w:val="clear" w:color="auto" w:fill="C05DB7"/>
            <w:vAlign w:val="center"/>
          </w:tcPr>
          <w:p w:rsidR="001045D9" w:rsidRPr="00667112" w:rsidRDefault="001045D9" w:rsidP="001045D9">
            <w:pPr>
              <w:jc w:val="center"/>
              <w:rPr>
                <w:rFonts w:ascii="Arial" w:hAnsi="Arial" w:cs="Arial"/>
                <w:b/>
                <w:color w:val="FFFFFF" w:themeColor="background1"/>
                <w:lang w:eastAsia="en-GB"/>
              </w:rPr>
            </w:pPr>
            <w:r w:rsidRPr="00667112">
              <w:rPr>
                <w:rFonts w:ascii="Arial" w:hAnsi="Arial" w:cs="Arial"/>
                <w:b/>
                <w:color w:val="FFFFFF" w:themeColor="background1"/>
                <w:lang w:eastAsia="en-GB"/>
              </w:rPr>
              <w:t>Answer</w:t>
            </w:r>
          </w:p>
        </w:tc>
        <w:tc>
          <w:tcPr>
            <w:tcW w:w="4649" w:type="dxa"/>
            <w:shd w:val="clear" w:color="auto" w:fill="C05DB7"/>
            <w:vAlign w:val="center"/>
          </w:tcPr>
          <w:p w:rsidR="001045D9" w:rsidRPr="00667112" w:rsidRDefault="001045D9" w:rsidP="001045D9">
            <w:pPr>
              <w:jc w:val="center"/>
              <w:rPr>
                <w:rFonts w:ascii="Arial" w:hAnsi="Arial" w:cs="Arial"/>
                <w:b/>
                <w:color w:val="FFFFFF" w:themeColor="background1"/>
                <w:lang w:eastAsia="en-GB"/>
              </w:rPr>
            </w:pPr>
            <w:r w:rsidRPr="00667112">
              <w:rPr>
                <w:rFonts w:ascii="Arial" w:hAnsi="Arial" w:cs="Arial"/>
                <w:b/>
                <w:color w:val="FFFFFF" w:themeColor="background1"/>
                <w:lang w:eastAsia="en-GB"/>
              </w:rPr>
              <w:t>Website address</w:t>
            </w:r>
          </w:p>
        </w:tc>
        <w:tc>
          <w:tcPr>
            <w:tcW w:w="1581" w:type="dxa"/>
            <w:shd w:val="clear" w:color="auto" w:fill="C05DB7"/>
            <w:vAlign w:val="center"/>
          </w:tcPr>
          <w:p w:rsidR="001045D9" w:rsidRPr="00667112" w:rsidRDefault="001045D9" w:rsidP="001045D9">
            <w:pPr>
              <w:jc w:val="center"/>
              <w:rPr>
                <w:rFonts w:ascii="Arial" w:hAnsi="Arial" w:cs="Arial"/>
                <w:b/>
                <w:color w:val="FFFFFF" w:themeColor="background1"/>
                <w:lang w:eastAsia="en-GB"/>
              </w:rPr>
            </w:pPr>
            <w:r w:rsidRPr="00667112">
              <w:rPr>
                <w:rFonts w:ascii="Arial" w:hAnsi="Arial" w:cs="Arial"/>
                <w:b/>
                <w:color w:val="FFFFFF" w:themeColor="background1"/>
                <w:lang w:eastAsia="en-GB"/>
              </w:rPr>
              <w:t>Is it accurate? Why?</w:t>
            </w:r>
          </w:p>
        </w:tc>
      </w:tr>
      <w:tr w:rsidR="001045D9" w:rsidRPr="00667112" w:rsidTr="002F215C">
        <w:trPr>
          <w:trHeight w:val="1531"/>
        </w:trPr>
        <w:tc>
          <w:tcPr>
            <w:tcW w:w="1560" w:type="dxa"/>
            <w:vAlign w:val="center"/>
          </w:tcPr>
          <w:p w:rsidR="001045D9" w:rsidRPr="00667112" w:rsidRDefault="001045D9" w:rsidP="002F215C">
            <w:pPr>
              <w:rPr>
                <w:rFonts w:ascii="Arial" w:hAnsi="Arial" w:cs="Arial"/>
                <w:sz w:val="22"/>
                <w:szCs w:val="22"/>
                <w:lang w:eastAsia="en-GB"/>
              </w:rPr>
            </w:pPr>
            <w:r w:rsidRPr="00667112">
              <w:rPr>
                <w:rFonts w:ascii="Arial" w:hAnsi="Arial" w:cs="Arial"/>
                <w:sz w:val="22"/>
                <w:szCs w:val="22"/>
                <w:lang w:eastAsia="en-GB"/>
              </w:rPr>
              <w:t>When did the millennium dome open and close?</w:t>
            </w:r>
          </w:p>
        </w:tc>
        <w:tc>
          <w:tcPr>
            <w:tcW w:w="1446" w:type="dxa"/>
            <w:vAlign w:val="center"/>
          </w:tcPr>
          <w:p w:rsidR="001045D9" w:rsidRPr="00667112" w:rsidRDefault="001045D9" w:rsidP="002F215C">
            <w:pPr>
              <w:rPr>
                <w:rFonts w:ascii="Arial" w:hAnsi="Arial" w:cs="Arial"/>
                <w:color w:val="FF0000"/>
                <w:sz w:val="22"/>
                <w:szCs w:val="22"/>
                <w:lang w:eastAsia="en-GB"/>
              </w:rPr>
            </w:pPr>
          </w:p>
        </w:tc>
        <w:tc>
          <w:tcPr>
            <w:tcW w:w="4649" w:type="dxa"/>
            <w:vAlign w:val="center"/>
          </w:tcPr>
          <w:p w:rsidR="001045D9" w:rsidRPr="00667112" w:rsidRDefault="001045D9" w:rsidP="002F215C">
            <w:pPr>
              <w:spacing w:after="120"/>
              <w:rPr>
                <w:rFonts w:ascii="Arial" w:hAnsi="Arial" w:cs="Arial"/>
                <w:color w:val="FF0000"/>
                <w:sz w:val="22"/>
                <w:szCs w:val="22"/>
                <w:lang w:eastAsia="en-GB"/>
              </w:rPr>
            </w:pPr>
            <w:r w:rsidRPr="00667112">
              <w:rPr>
                <w:rFonts w:ascii="Arial" w:hAnsi="Arial" w:cs="Arial"/>
                <w:color w:val="FF0000"/>
                <w:sz w:val="22"/>
                <w:szCs w:val="22"/>
                <w:lang w:eastAsia="en-GB"/>
              </w:rPr>
              <w:t xml:space="preserve"> </w:t>
            </w:r>
          </w:p>
        </w:tc>
        <w:tc>
          <w:tcPr>
            <w:tcW w:w="1581" w:type="dxa"/>
            <w:vAlign w:val="center"/>
          </w:tcPr>
          <w:p w:rsidR="001045D9" w:rsidRPr="00667112" w:rsidRDefault="001045D9" w:rsidP="002F215C">
            <w:pPr>
              <w:rPr>
                <w:rFonts w:ascii="Arial" w:hAnsi="Arial" w:cs="Arial"/>
                <w:color w:val="FF0000"/>
                <w:sz w:val="22"/>
                <w:szCs w:val="22"/>
                <w:lang w:eastAsia="en-GB"/>
              </w:rPr>
            </w:pPr>
          </w:p>
        </w:tc>
      </w:tr>
      <w:tr w:rsidR="001045D9" w:rsidRPr="00667112" w:rsidTr="002F215C">
        <w:trPr>
          <w:trHeight w:val="1531"/>
        </w:trPr>
        <w:tc>
          <w:tcPr>
            <w:tcW w:w="1560" w:type="dxa"/>
            <w:vAlign w:val="center"/>
          </w:tcPr>
          <w:p w:rsidR="001045D9" w:rsidRPr="00667112" w:rsidRDefault="001045D9" w:rsidP="002F215C">
            <w:pPr>
              <w:rPr>
                <w:rFonts w:ascii="Arial" w:hAnsi="Arial" w:cs="Arial"/>
                <w:sz w:val="22"/>
                <w:szCs w:val="22"/>
                <w:lang w:eastAsia="en-GB"/>
              </w:rPr>
            </w:pPr>
            <w:r w:rsidRPr="00667112">
              <w:rPr>
                <w:rFonts w:ascii="Arial" w:hAnsi="Arial" w:cs="Arial"/>
                <w:sz w:val="22"/>
                <w:szCs w:val="22"/>
                <w:lang w:eastAsia="en-GB"/>
              </w:rPr>
              <w:t>What is the Millennium Dome now known as?</w:t>
            </w:r>
          </w:p>
        </w:tc>
        <w:tc>
          <w:tcPr>
            <w:tcW w:w="1446" w:type="dxa"/>
            <w:vAlign w:val="center"/>
          </w:tcPr>
          <w:p w:rsidR="001045D9" w:rsidRPr="00667112" w:rsidRDefault="001045D9" w:rsidP="002F215C">
            <w:pPr>
              <w:rPr>
                <w:rFonts w:ascii="Arial" w:hAnsi="Arial" w:cs="Arial"/>
                <w:color w:val="FF0000"/>
                <w:sz w:val="22"/>
                <w:szCs w:val="22"/>
                <w:lang w:eastAsia="en-GB"/>
              </w:rPr>
            </w:pPr>
          </w:p>
        </w:tc>
        <w:tc>
          <w:tcPr>
            <w:tcW w:w="4649" w:type="dxa"/>
            <w:vAlign w:val="center"/>
          </w:tcPr>
          <w:p w:rsidR="000B59D0" w:rsidRPr="00BB0B81" w:rsidRDefault="000B59D0" w:rsidP="002F215C">
            <w:pPr>
              <w:spacing w:before="120"/>
              <w:rPr>
                <w:rFonts w:ascii="Arial" w:hAnsi="Arial" w:cs="Arial"/>
                <w:color w:val="FF0000"/>
                <w:sz w:val="22"/>
                <w:szCs w:val="22"/>
                <w:lang w:eastAsia="en-GB"/>
              </w:rPr>
            </w:pPr>
          </w:p>
        </w:tc>
        <w:tc>
          <w:tcPr>
            <w:tcW w:w="1581" w:type="dxa"/>
            <w:vAlign w:val="center"/>
          </w:tcPr>
          <w:p w:rsidR="001045D9" w:rsidRPr="00667112" w:rsidRDefault="001045D9" w:rsidP="002F215C">
            <w:pPr>
              <w:rPr>
                <w:rFonts w:ascii="Arial" w:hAnsi="Arial" w:cs="Arial"/>
                <w:color w:val="FF0000"/>
                <w:sz w:val="22"/>
                <w:szCs w:val="22"/>
                <w:lang w:eastAsia="en-GB"/>
              </w:rPr>
            </w:pPr>
          </w:p>
        </w:tc>
      </w:tr>
      <w:tr w:rsidR="001045D9" w:rsidRPr="00667112" w:rsidTr="002F215C">
        <w:trPr>
          <w:trHeight w:val="1531"/>
        </w:trPr>
        <w:tc>
          <w:tcPr>
            <w:tcW w:w="1560" w:type="dxa"/>
            <w:vAlign w:val="center"/>
          </w:tcPr>
          <w:p w:rsidR="001045D9" w:rsidRPr="00667112" w:rsidRDefault="001045D9" w:rsidP="002F215C">
            <w:pPr>
              <w:rPr>
                <w:rFonts w:ascii="Arial" w:hAnsi="Arial" w:cs="Arial"/>
                <w:sz w:val="22"/>
                <w:szCs w:val="22"/>
                <w:lang w:eastAsia="en-GB"/>
              </w:rPr>
            </w:pPr>
            <w:r w:rsidRPr="00667112">
              <w:rPr>
                <w:rFonts w:ascii="Arial" w:hAnsi="Arial" w:cs="Arial"/>
                <w:sz w:val="22"/>
                <w:szCs w:val="22"/>
                <w:lang w:eastAsia="en-GB"/>
              </w:rPr>
              <w:t>The diameter of the Millennium Dome</w:t>
            </w:r>
          </w:p>
        </w:tc>
        <w:tc>
          <w:tcPr>
            <w:tcW w:w="1446" w:type="dxa"/>
            <w:vAlign w:val="center"/>
          </w:tcPr>
          <w:p w:rsidR="001045D9" w:rsidRPr="00667112" w:rsidRDefault="001045D9" w:rsidP="002F215C">
            <w:pPr>
              <w:rPr>
                <w:rFonts w:ascii="Arial" w:hAnsi="Arial" w:cs="Arial"/>
                <w:color w:val="FF0000"/>
                <w:sz w:val="22"/>
                <w:szCs w:val="22"/>
                <w:lang w:eastAsia="en-GB"/>
              </w:rPr>
            </w:pPr>
          </w:p>
        </w:tc>
        <w:tc>
          <w:tcPr>
            <w:tcW w:w="4649" w:type="dxa"/>
            <w:vAlign w:val="center"/>
          </w:tcPr>
          <w:p w:rsidR="001045D9" w:rsidRPr="00667112" w:rsidRDefault="001045D9" w:rsidP="002F215C">
            <w:pPr>
              <w:spacing w:after="120"/>
              <w:rPr>
                <w:rFonts w:ascii="Arial" w:hAnsi="Arial" w:cs="Arial"/>
                <w:color w:val="FF0000"/>
                <w:sz w:val="22"/>
                <w:szCs w:val="22"/>
                <w:lang w:eastAsia="en-GB"/>
              </w:rPr>
            </w:pPr>
          </w:p>
        </w:tc>
        <w:tc>
          <w:tcPr>
            <w:tcW w:w="1581" w:type="dxa"/>
            <w:vAlign w:val="center"/>
          </w:tcPr>
          <w:p w:rsidR="001045D9" w:rsidRPr="00667112" w:rsidRDefault="001045D9" w:rsidP="002F215C">
            <w:pPr>
              <w:rPr>
                <w:rFonts w:ascii="Arial" w:hAnsi="Arial" w:cs="Arial"/>
                <w:color w:val="FF0000"/>
                <w:sz w:val="22"/>
                <w:szCs w:val="22"/>
                <w:lang w:eastAsia="en-GB"/>
              </w:rPr>
            </w:pPr>
          </w:p>
        </w:tc>
      </w:tr>
    </w:tbl>
    <w:p w:rsidR="00A26A73" w:rsidRPr="001045D9" w:rsidRDefault="00A26A73" w:rsidP="00A26A73">
      <w:pPr>
        <w:pStyle w:val="Heading1"/>
        <w:rPr>
          <w:rFonts w:eastAsia="Times New Roman"/>
          <w:bCs w:val="0"/>
          <w:color w:val="404040"/>
          <w:kern w:val="0"/>
          <w:sz w:val="28"/>
          <w:szCs w:val="22"/>
          <w:lang w:eastAsia="en-GB"/>
        </w:rPr>
      </w:pPr>
      <w:r w:rsidRPr="001045D9">
        <w:rPr>
          <w:rFonts w:eastAsia="Times New Roman"/>
          <w:bCs w:val="0"/>
          <w:color w:val="404040"/>
          <w:kern w:val="0"/>
          <w:sz w:val="28"/>
          <w:szCs w:val="22"/>
          <w:lang w:eastAsia="en-GB"/>
        </w:rPr>
        <w:t>T</w:t>
      </w:r>
      <w:r w:rsidR="00537947" w:rsidRPr="001045D9">
        <w:rPr>
          <w:rFonts w:eastAsia="Times New Roman"/>
          <w:bCs w:val="0"/>
          <w:color w:val="404040"/>
          <w:kern w:val="0"/>
          <w:sz w:val="28"/>
          <w:szCs w:val="22"/>
          <w:lang w:eastAsia="en-GB"/>
        </w:rPr>
        <w:t>ask</w:t>
      </w:r>
      <w:r w:rsidRPr="001045D9">
        <w:rPr>
          <w:rFonts w:eastAsia="Times New Roman"/>
          <w:bCs w:val="0"/>
          <w:color w:val="404040"/>
          <w:kern w:val="0"/>
          <w:sz w:val="28"/>
          <w:szCs w:val="22"/>
          <w:lang w:eastAsia="en-GB"/>
        </w:rPr>
        <w:t xml:space="preserve"> </w:t>
      </w:r>
      <w:r w:rsidR="00E51445" w:rsidRPr="001045D9">
        <w:rPr>
          <w:rFonts w:eastAsia="Times New Roman"/>
          <w:bCs w:val="0"/>
          <w:color w:val="404040"/>
          <w:kern w:val="0"/>
          <w:sz w:val="28"/>
          <w:szCs w:val="22"/>
          <w:lang w:eastAsia="en-GB"/>
        </w:rPr>
        <w:t>2</w:t>
      </w:r>
    </w:p>
    <w:p w:rsidR="00A26A73" w:rsidRPr="001045D9" w:rsidRDefault="00A26A73" w:rsidP="00B864DF">
      <w:pPr>
        <w:rPr>
          <w:rFonts w:ascii="Arial" w:hAnsi="Arial" w:cs="Arial"/>
          <w:sz w:val="22"/>
          <w:szCs w:val="22"/>
        </w:rPr>
      </w:pPr>
      <w:r w:rsidRPr="001045D9">
        <w:rPr>
          <w:rFonts w:ascii="Arial" w:hAnsi="Arial" w:cs="Arial"/>
          <w:sz w:val="22"/>
          <w:szCs w:val="22"/>
        </w:rPr>
        <w:t>You’re doing a design project based on a square garden.</w:t>
      </w:r>
      <w:r w:rsidR="002B6902" w:rsidRPr="001045D9">
        <w:rPr>
          <w:rFonts w:ascii="Arial" w:hAnsi="Arial" w:cs="Arial"/>
          <w:sz w:val="22"/>
          <w:szCs w:val="22"/>
        </w:rPr>
        <w:t xml:space="preserve"> Part of the project involves researching various square garden designs.</w:t>
      </w:r>
    </w:p>
    <w:p w:rsidR="00A26A73" w:rsidRPr="001045D9" w:rsidRDefault="00A26A73" w:rsidP="00D47BD5">
      <w:pPr>
        <w:pStyle w:val="ListParagraph"/>
        <w:numPr>
          <w:ilvl w:val="0"/>
          <w:numId w:val="7"/>
        </w:numPr>
        <w:spacing w:before="120"/>
        <w:ind w:left="426" w:hanging="426"/>
        <w:contextualSpacing w:val="0"/>
        <w:rPr>
          <w:rFonts w:ascii="Arial" w:hAnsi="Arial" w:cs="Arial"/>
          <w:sz w:val="22"/>
          <w:szCs w:val="22"/>
          <w:lang w:eastAsia="en-GB"/>
        </w:rPr>
      </w:pPr>
      <w:r w:rsidRPr="001045D9">
        <w:rPr>
          <w:rFonts w:ascii="Arial" w:hAnsi="Arial" w:cs="Arial"/>
          <w:sz w:val="22"/>
          <w:szCs w:val="22"/>
          <w:lang w:eastAsia="en-GB"/>
        </w:rPr>
        <w:t>Try searching for square gardens as an image search in Google</w:t>
      </w:r>
    </w:p>
    <w:p w:rsidR="00A26A73" w:rsidRPr="001045D9" w:rsidRDefault="00A26A73" w:rsidP="00D47BD5">
      <w:pPr>
        <w:pStyle w:val="ListParagraph"/>
        <w:numPr>
          <w:ilvl w:val="0"/>
          <w:numId w:val="7"/>
        </w:numPr>
        <w:spacing w:before="120"/>
        <w:ind w:left="426" w:hanging="426"/>
        <w:contextualSpacing w:val="0"/>
        <w:rPr>
          <w:rFonts w:ascii="Arial" w:hAnsi="Arial" w:cs="Arial"/>
          <w:sz w:val="22"/>
          <w:szCs w:val="22"/>
          <w:lang w:eastAsia="en-GB"/>
        </w:rPr>
      </w:pPr>
      <w:r w:rsidRPr="001045D9">
        <w:rPr>
          <w:rFonts w:ascii="Arial" w:hAnsi="Arial" w:cs="Arial"/>
          <w:sz w:val="22"/>
          <w:szCs w:val="22"/>
          <w:lang w:eastAsia="en-GB"/>
        </w:rPr>
        <w:t xml:space="preserve">Do you get the results you want? Refine your search, this time adding a </w:t>
      </w:r>
      <w:r w:rsidRPr="005B23BE">
        <w:rPr>
          <w:rFonts w:ascii="Arial" w:hAnsi="Arial" w:cs="Arial"/>
          <w:b/>
          <w:sz w:val="22"/>
          <w:szCs w:val="22"/>
          <w:lang w:eastAsia="en-GB"/>
        </w:rPr>
        <w:t>negative keyword</w:t>
      </w:r>
      <w:r w:rsidRPr="001045D9">
        <w:rPr>
          <w:rFonts w:ascii="Arial" w:hAnsi="Arial" w:cs="Arial"/>
          <w:sz w:val="22"/>
          <w:szCs w:val="22"/>
          <w:lang w:eastAsia="en-GB"/>
        </w:rPr>
        <w:t xml:space="preserve"> in order to exclude results that you don’t want.</w:t>
      </w:r>
    </w:p>
    <w:p w:rsidR="00B864DF" w:rsidRPr="001045D9" w:rsidRDefault="00B864DF" w:rsidP="00B864DF">
      <w:pPr>
        <w:pStyle w:val="Heading1"/>
        <w:rPr>
          <w:rFonts w:eastAsia="Times New Roman"/>
          <w:bCs w:val="0"/>
          <w:color w:val="404040"/>
          <w:kern w:val="0"/>
          <w:sz w:val="28"/>
          <w:szCs w:val="22"/>
          <w:lang w:eastAsia="en-GB"/>
        </w:rPr>
      </w:pPr>
      <w:r w:rsidRPr="001045D9">
        <w:rPr>
          <w:rFonts w:eastAsia="Times New Roman"/>
          <w:bCs w:val="0"/>
          <w:color w:val="404040"/>
          <w:kern w:val="0"/>
          <w:sz w:val="28"/>
          <w:szCs w:val="22"/>
          <w:lang w:eastAsia="en-GB"/>
        </w:rPr>
        <w:t>T</w:t>
      </w:r>
      <w:r w:rsidR="00537947" w:rsidRPr="001045D9">
        <w:rPr>
          <w:rFonts w:eastAsia="Times New Roman"/>
          <w:bCs w:val="0"/>
          <w:color w:val="404040"/>
          <w:kern w:val="0"/>
          <w:sz w:val="28"/>
          <w:szCs w:val="22"/>
          <w:lang w:eastAsia="en-GB"/>
        </w:rPr>
        <w:t>ask</w:t>
      </w:r>
      <w:r w:rsidRPr="001045D9">
        <w:rPr>
          <w:rFonts w:eastAsia="Times New Roman"/>
          <w:bCs w:val="0"/>
          <w:color w:val="404040"/>
          <w:kern w:val="0"/>
          <w:sz w:val="28"/>
          <w:szCs w:val="22"/>
          <w:lang w:eastAsia="en-GB"/>
        </w:rPr>
        <w:t xml:space="preserve"> </w:t>
      </w:r>
      <w:r w:rsidR="00E51445" w:rsidRPr="001045D9">
        <w:rPr>
          <w:rFonts w:eastAsia="Times New Roman"/>
          <w:bCs w:val="0"/>
          <w:color w:val="404040"/>
          <w:kern w:val="0"/>
          <w:sz w:val="28"/>
          <w:szCs w:val="22"/>
          <w:lang w:eastAsia="en-GB"/>
        </w:rPr>
        <w:t>3</w:t>
      </w:r>
    </w:p>
    <w:p w:rsidR="00B864DF" w:rsidRPr="001045D9" w:rsidRDefault="00BA4F28" w:rsidP="00D47BD5">
      <w:pPr>
        <w:pStyle w:val="ListParagraph"/>
        <w:numPr>
          <w:ilvl w:val="0"/>
          <w:numId w:val="6"/>
        </w:numPr>
        <w:spacing w:before="120"/>
        <w:ind w:left="426" w:hanging="426"/>
        <w:contextualSpacing w:val="0"/>
        <w:rPr>
          <w:rFonts w:ascii="Arial" w:hAnsi="Arial" w:cs="Arial"/>
          <w:sz w:val="22"/>
          <w:szCs w:val="22"/>
          <w:lang w:eastAsia="en-GB"/>
        </w:rPr>
      </w:pPr>
      <w:r w:rsidRPr="001045D9">
        <w:rPr>
          <w:rFonts w:ascii="Arial" w:hAnsi="Arial" w:cs="Arial"/>
          <w:sz w:val="22"/>
          <w:szCs w:val="22"/>
          <w:lang w:eastAsia="en-GB"/>
        </w:rPr>
        <w:t>Many</w:t>
      </w:r>
      <w:r w:rsidR="00537947" w:rsidRPr="001045D9">
        <w:rPr>
          <w:rFonts w:ascii="Arial" w:hAnsi="Arial" w:cs="Arial"/>
          <w:sz w:val="22"/>
          <w:szCs w:val="22"/>
          <w:lang w:eastAsia="en-GB"/>
        </w:rPr>
        <w:t xml:space="preserve"> offices hire plants to brighten</w:t>
      </w:r>
      <w:r w:rsidRPr="001045D9">
        <w:rPr>
          <w:rFonts w:ascii="Arial" w:hAnsi="Arial" w:cs="Arial"/>
          <w:sz w:val="22"/>
          <w:szCs w:val="22"/>
          <w:lang w:eastAsia="en-GB"/>
        </w:rPr>
        <w:t xml:space="preserve"> the place up a bit. Find a company that hires plants using a </w:t>
      </w:r>
      <w:r w:rsidRPr="005B23BE">
        <w:rPr>
          <w:rFonts w:ascii="Arial" w:hAnsi="Arial" w:cs="Arial"/>
          <w:b/>
          <w:sz w:val="22"/>
          <w:szCs w:val="22"/>
          <w:lang w:eastAsia="en-GB"/>
        </w:rPr>
        <w:t>keyword search</w:t>
      </w:r>
      <w:r w:rsidRPr="001045D9">
        <w:rPr>
          <w:rFonts w:ascii="Arial" w:hAnsi="Arial" w:cs="Arial"/>
          <w:sz w:val="22"/>
          <w:szCs w:val="22"/>
          <w:lang w:eastAsia="en-GB"/>
        </w:rPr>
        <w:t xml:space="preserve"> for </w:t>
      </w:r>
      <w:r w:rsidRPr="005B23BE">
        <w:rPr>
          <w:rFonts w:ascii="Arial" w:hAnsi="Arial" w:cs="Arial"/>
          <w:b/>
          <w:sz w:val="22"/>
          <w:szCs w:val="22"/>
          <w:lang w:eastAsia="en-GB"/>
        </w:rPr>
        <w:t>“plant hire”.</w:t>
      </w:r>
      <w:r w:rsidRPr="001045D9">
        <w:rPr>
          <w:rFonts w:ascii="Arial" w:hAnsi="Arial" w:cs="Arial"/>
          <w:sz w:val="22"/>
          <w:szCs w:val="22"/>
          <w:lang w:eastAsia="en-GB"/>
        </w:rPr>
        <w:t xml:space="preserve"> Not what you expected? </w:t>
      </w:r>
      <w:r w:rsidRPr="005B23BE">
        <w:rPr>
          <w:rFonts w:ascii="Arial" w:hAnsi="Arial" w:cs="Arial"/>
          <w:b/>
          <w:sz w:val="22"/>
          <w:szCs w:val="22"/>
          <w:lang w:eastAsia="en-GB"/>
        </w:rPr>
        <w:t xml:space="preserve">Add some other keywords </w:t>
      </w:r>
      <w:r w:rsidRPr="001045D9">
        <w:rPr>
          <w:rFonts w:ascii="Arial" w:hAnsi="Arial" w:cs="Arial"/>
          <w:sz w:val="22"/>
          <w:szCs w:val="22"/>
          <w:lang w:eastAsia="en-GB"/>
        </w:rPr>
        <w:t>to try to get more relevant results.</w:t>
      </w:r>
    </w:p>
    <w:p w:rsidR="00725EDC" w:rsidRDefault="00725EDC" w:rsidP="00725EDC">
      <w:pPr>
        <w:pBdr>
          <w:between w:val="single" w:sz="4" w:space="1" w:color="auto"/>
        </w:pBdr>
        <w:spacing w:after="150"/>
        <w:ind w:left="426"/>
        <w:rPr>
          <w:rFonts w:ascii="Arial" w:hAnsi="Arial" w:cs="Arial"/>
        </w:rPr>
      </w:pPr>
    </w:p>
    <w:p w:rsidR="00725EDC" w:rsidRDefault="00725EDC" w:rsidP="00725EDC">
      <w:pPr>
        <w:pBdr>
          <w:between w:val="single" w:sz="4" w:space="1" w:color="auto"/>
        </w:pBdr>
        <w:spacing w:after="150"/>
        <w:ind w:left="426"/>
        <w:rPr>
          <w:rFonts w:ascii="Arial" w:hAnsi="Arial" w:cs="Arial"/>
        </w:rPr>
      </w:pPr>
    </w:p>
    <w:p w:rsidR="00F82214" w:rsidRPr="001045D9" w:rsidRDefault="00B864DF" w:rsidP="00F82214">
      <w:pPr>
        <w:pStyle w:val="ListParagraph"/>
        <w:numPr>
          <w:ilvl w:val="0"/>
          <w:numId w:val="6"/>
        </w:numPr>
        <w:spacing w:before="120"/>
        <w:ind w:left="426" w:hanging="426"/>
        <w:contextualSpacing w:val="0"/>
        <w:rPr>
          <w:rFonts w:ascii="Arial" w:hAnsi="Arial" w:cs="Arial"/>
          <w:sz w:val="22"/>
          <w:szCs w:val="22"/>
          <w:lang w:eastAsia="en-GB"/>
        </w:rPr>
      </w:pPr>
      <w:r w:rsidRPr="001045D9">
        <w:rPr>
          <w:rFonts w:ascii="Arial" w:hAnsi="Arial" w:cs="Arial"/>
          <w:sz w:val="22"/>
          <w:szCs w:val="22"/>
          <w:lang w:eastAsia="en-GB"/>
        </w:rPr>
        <w:t>Are there any words that appear in the results which indicate</w:t>
      </w:r>
      <w:r w:rsidR="00F64B29" w:rsidRPr="001045D9">
        <w:rPr>
          <w:rFonts w:ascii="Arial" w:hAnsi="Arial" w:cs="Arial"/>
          <w:sz w:val="22"/>
          <w:szCs w:val="22"/>
          <w:lang w:eastAsia="en-GB"/>
        </w:rPr>
        <w:t xml:space="preserve"> that</w:t>
      </w:r>
      <w:r w:rsidRPr="001045D9">
        <w:rPr>
          <w:rFonts w:ascii="Arial" w:hAnsi="Arial" w:cs="Arial"/>
          <w:sz w:val="22"/>
          <w:szCs w:val="22"/>
          <w:lang w:eastAsia="en-GB"/>
        </w:rPr>
        <w:t xml:space="preserve"> it’s for the wrong type of plant? How might you modify your search to make sure there are no results with those words?</w:t>
      </w:r>
      <w:r w:rsidR="00F82214" w:rsidRPr="001045D9">
        <w:rPr>
          <w:rFonts w:ascii="Arial" w:hAnsi="Arial" w:cs="Arial"/>
          <w:sz w:val="22"/>
          <w:szCs w:val="22"/>
          <w:lang w:eastAsia="en-GB"/>
        </w:rPr>
        <w:t xml:space="preserve"> </w:t>
      </w:r>
    </w:p>
    <w:p w:rsidR="00F410C1" w:rsidRDefault="00F410C1" w:rsidP="00F410C1">
      <w:pPr>
        <w:pBdr>
          <w:between w:val="single" w:sz="4" w:space="1" w:color="auto"/>
        </w:pBdr>
        <w:spacing w:after="150"/>
        <w:ind w:left="426"/>
        <w:rPr>
          <w:rFonts w:ascii="Arial" w:hAnsi="Arial" w:cs="Arial"/>
        </w:rPr>
      </w:pPr>
    </w:p>
    <w:p w:rsidR="00F410C1" w:rsidRDefault="00F410C1" w:rsidP="00F410C1">
      <w:pPr>
        <w:pBdr>
          <w:between w:val="single" w:sz="4" w:space="1" w:color="auto"/>
        </w:pBdr>
        <w:spacing w:after="150"/>
        <w:ind w:left="426"/>
        <w:rPr>
          <w:rFonts w:ascii="Arial" w:hAnsi="Arial" w:cs="Arial"/>
        </w:rPr>
      </w:pPr>
    </w:p>
    <w:sectPr w:rsidR="00F410C1" w:rsidSect="00667112">
      <w:headerReference w:type="default" r:id="rId8"/>
      <w:footerReference w:type="default" r:id="rId9"/>
      <w:pgSz w:w="11906" w:h="16838"/>
      <w:pgMar w:top="1440" w:right="1416"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3747" w:rsidRDefault="001A3747" w:rsidP="001330B2">
      <w:r>
        <w:separator/>
      </w:r>
    </w:p>
  </w:endnote>
  <w:endnote w:type="continuationSeparator" w:id="0">
    <w:p w:rsidR="001A3747" w:rsidRDefault="001A3747"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3765629"/>
      <w:docPartObj>
        <w:docPartGallery w:val="Page Numbers (Bottom of Page)"/>
        <w:docPartUnique/>
      </w:docPartObj>
    </w:sdtPr>
    <w:sdtEndPr>
      <w:rPr>
        <w:rFonts w:ascii="Arial" w:hAnsi="Arial" w:cs="Arial"/>
        <w:noProof/>
        <w:sz w:val="22"/>
        <w:szCs w:val="22"/>
      </w:rPr>
    </w:sdtEndPr>
    <w:sdtContent>
      <w:p w:rsidR="0096429B" w:rsidRPr="0096429B" w:rsidRDefault="0096429B">
        <w:pPr>
          <w:pStyle w:val="Footer"/>
          <w:jc w:val="right"/>
          <w:rPr>
            <w:rFonts w:ascii="Arial" w:hAnsi="Arial" w:cs="Arial"/>
            <w:sz w:val="22"/>
            <w:szCs w:val="22"/>
          </w:rPr>
        </w:pPr>
        <w:r w:rsidRPr="0096429B">
          <w:rPr>
            <w:rFonts w:ascii="Arial" w:hAnsi="Arial" w:cs="Arial"/>
            <w:sz w:val="22"/>
            <w:szCs w:val="22"/>
          </w:rPr>
          <w:fldChar w:fldCharType="begin"/>
        </w:r>
        <w:r w:rsidRPr="0096429B">
          <w:rPr>
            <w:rFonts w:ascii="Arial" w:hAnsi="Arial" w:cs="Arial"/>
            <w:sz w:val="22"/>
            <w:szCs w:val="22"/>
          </w:rPr>
          <w:instrText xml:space="preserve"> PAGE   \* MERGEFORMAT </w:instrText>
        </w:r>
        <w:r w:rsidRPr="0096429B">
          <w:rPr>
            <w:rFonts w:ascii="Arial" w:hAnsi="Arial" w:cs="Arial"/>
            <w:sz w:val="22"/>
            <w:szCs w:val="22"/>
          </w:rPr>
          <w:fldChar w:fldCharType="separate"/>
        </w:r>
        <w:r w:rsidR="00443AE8">
          <w:rPr>
            <w:rFonts w:ascii="Arial" w:hAnsi="Arial" w:cs="Arial"/>
            <w:noProof/>
            <w:sz w:val="22"/>
            <w:szCs w:val="22"/>
          </w:rPr>
          <w:t>1</w:t>
        </w:r>
        <w:r w:rsidRPr="0096429B">
          <w:rPr>
            <w:rFonts w:ascii="Arial" w:hAnsi="Arial" w:cs="Arial"/>
            <w:noProof/>
            <w:sz w:val="22"/>
            <w:szCs w:val="22"/>
          </w:rPr>
          <w:fldChar w:fldCharType="end"/>
        </w:r>
      </w:p>
    </w:sdtContent>
  </w:sdt>
  <w:p w:rsidR="0096429B" w:rsidRDefault="009642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3747" w:rsidRDefault="001A3747" w:rsidP="001330B2">
      <w:r>
        <w:separator/>
      </w:r>
    </w:p>
  </w:footnote>
  <w:footnote w:type="continuationSeparator" w:id="0">
    <w:p w:rsidR="001A3747" w:rsidRDefault="001A3747" w:rsidP="001330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5D9" w:rsidRDefault="001045D9" w:rsidP="001045D9">
    <w:pPr>
      <w:pStyle w:val="Header"/>
      <w:tabs>
        <w:tab w:val="clear" w:pos="4513"/>
        <w:tab w:val="left" w:pos="2378"/>
        <w:tab w:val="left" w:pos="6045"/>
      </w:tabs>
    </w:pPr>
    <w:r>
      <w:rPr>
        <w:noProof/>
        <w:lang w:eastAsia="en-GB"/>
      </w:rPr>
      <mc:AlternateContent>
        <mc:Choice Requires="wps">
          <w:drawing>
            <wp:anchor distT="0" distB="0" distL="114300" distR="114300" simplePos="0" relativeHeight="251657216" behindDoc="0" locked="0" layoutInCell="1" allowOverlap="1">
              <wp:simplePos x="0" y="0"/>
              <wp:positionH relativeFrom="column">
                <wp:posOffset>-902970</wp:posOffset>
              </wp:positionH>
              <wp:positionV relativeFrom="paragraph">
                <wp:posOffset>-447040</wp:posOffset>
              </wp:positionV>
              <wp:extent cx="7570470" cy="901065"/>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0470" cy="901065"/>
                      </a:xfrm>
                      <a:prstGeom prst="rect">
                        <a:avLst/>
                      </a:prstGeom>
                      <a:solidFill>
                        <a:srgbClr val="D7098A">
                          <a:alpha val="97255"/>
                        </a:srgbClr>
                      </a:solidFill>
                      <a:ln>
                        <a:noFill/>
                      </a:ln>
                      <a:extLst/>
                    </wps:spPr>
                    <wps:txbx>
                      <w:txbxContent>
                        <w:p w:rsidR="001045D9" w:rsidRDefault="00667112" w:rsidP="001045D9">
                          <w:pPr>
                            <w:tabs>
                              <w:tab w:val="right" w:pos="426"/>
                            </w:tabs>
                            <w:spacing w:before="440" w:after="240"/>
                            <w:ind w:left="851" w:right="425"/>
                            <w:rPr>
                              <w:color w:val="FFFFFF" w:themeColor="background1"/>
                              <w:sz w:val="36"/>
                              <w:szCs w:val="36"/>
                            </w:rPr>
                          </w:pPr>
                          <w:r>
                            <w:rPr>
                              <w:rFonts w:ascii="Arial" w:hAnsi="Arial" w:cs="Arial"/>
                              <w:b/>
                              <w:color w:val="FFFFFF" w:themeColor="background1"/>
                              <w:sz w:val="32"/>
                              <w:szCs w:val="36"/>
                            </w:rPr>
                            <w:t xml:space="preserve">Worksheet 5 </w:t>
                          </w:r>
                          <w:r w:rsidR="001045D9">
                            <w:rPr>
                              <w:rFonts w:ascii="Arial" w:hAnsi="Arial" w:cs="Arial"/>
                              <w:b/>
                              <w:color w:val="FFFFFF" w:themeColor="background1"/>
                              <w:sz w:val="32"/>
                              <w:szCs w:val="36"/>
                            </w:rPr>
                            <w:t xml:space="preserve">Searching the </w:t>
                          </w:r>
                          <w:r>
                            <w:rPr>
                              <w:rFonts w:ascii="Arial" w:hAnsi="Arial" w:cs="Arial"/>
                              <w:b/>
                              <w:color w:val="FFFFFF" w:themeColor="background1"/>
                              <w:sz w:val="32"/>
                              <w:szCs w:val="36"/>
                            </w:rPr>
                            <w:t>w</w:t>
                          </w:r>
                          <w:r w:rsidR="001045D9">
                            <w:rPr>
                              <w:rFonts w:ascii="Arial" w:hAnsi="Arial" w:cs="Arial"/>
                              <w:b/>
                              <w:color w:val="FFFFFF" w:themeColor="background1"/>
                              <w:sz w:val="32"/>
                              <w:szCs w:val="36"/>
                            </w:rPr>
                            <w:t>eb</w:t>
                          </w:r>
                          <w:r w:rsidR="001045D9">
                            <w:rPr>
                              <w:rFonts w:ascii="Arial" w:hAnsi="Arial" w:cs="Arial"/>
                              <w:b/>
                              <w:color w:val="FFFFFF" w:themeColor="background1"/>
                              <w:sz w:val="32"/>
                              <w:szCs w:val="36"/>
                            </w:rPr>
                            <w:br/>
                          </w:r>
                          <w:r w:rsidR="001045D9">
                            <w:rPr>
                              <w:rFonts w:ascii="Arial" w:hAnsi="Arial" w:cs="Arial"/>
                              <w:color w:val="FFFFFF" w:themeColor="background1"/>
                              <w:sz w:val="32"/>
                              <w:szCs w:val="36"/>
                            </w:rPr>
                            <w:t>Using computers</w:t>
                          </w:r>
                        </w:p>
                        <w:p w:rsidR="001045D9" w:rsidRDefault="001045D9" w:rsidP="001045D9">
                          <w:pPr>
                            <w:tabs>
                              <w:tab w:val="right" w:pos="426"/>
                            </w:tabs>
                            <w:ind w:right="426"/>
                            <w:rPr>
                              <w:rFonts w:ascii="Arial" w:hAnsi="Arial" w:cs="Arial"/>
                              <w:b/>
                              <w:sz w:val="32"/>
                              <w:szCs w:val="36"/>
                            </w:rPr>
                          </w:pPr>
                          <w:r>
                            <w:rPr>
                              <w:rFonts w:ascii="Arial" w:hAnsi="Arial" w:cs="Arial"/>
                              <w:sz w:val="32"/>
                              <w:szCs w:val="36"/>
                            </w:rPr>
                            <w:tab/>
                          </w:r>
                          <w:r>
                            <w:rPr>
                              <w:rFonts w:ascii="Arial" w:hAnsi="Arial" w:cs="Arial"/>
                              <w:sz w:val="32"/>
                              <w:szCs w:val="36"/>
                            </w:rPr>
                            <w:tab/>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id="Rectangle 6" o:spid="_x0000_s1026" style="position:absolute;margin-left:-71.1pt;margin-top:-35.2pt;width:596.1pt;height:70.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" fillcolor="#d7098a" stroked="f">
              <v:fill opacity="63736f"/>
              <v:textbox>
                <w:txbxContent>
                  <w:p w:rsidR="001045D9" w:rsidRDefault="00667112" w:rsidP="001045D9">
                    <w:pPr>
                      <w:tabs>
                        <w:tab w:val="right" w:pos="426"/>
                      </w:tabs>
                      <w:spacing w:before="440" w:after="240"/>
                      <w:ind w:left="851" w:right="425"/>
                      <w:rPr>
                        <w:color w:val="FFFFFF" w:themeColor="background1"/>
                        <w:sz w:val="36"/>
                        <w:szCs w:val="36"/>
                      </w:rPr>
                    </w:pPr>
                    <w:r>
                      <w:rPr>
                        <w:rFonts w:ascii="Arial" w:hAnsi="Arial" w:cs="Arial"/>
                        <w:b/>
                        <w:color w:val="FFFFFF" w:themeColor="background1"/>
                        <w:sz w:val="32"/>
                        <w:szCs w:val="36"/>
                      </w:rPr>
                      <w:t xml:space="preserve">Worksheet 5 </w:t>
                    </w:r>
                    <w:r w:rsidR="001045D9">
                      <w:rPr>
                        <w:rFonts w:ascii="Arial" w:hAnsi="Arial" w:cs="Arial"/>
                        <w:b/>
                        <w:color w:val="FFFFFF" w:themeColor="background1"/>
                        <w:sz w:val="32"/>
                        <w:szCs w:val="36"/>
                      </w:rPr>
                      <w:t xml:space="preserve">Searching the </w:t>
                    </w:r>
                    <w:r>
                      <w:rPr>
                        <w:rFonts w:ascii="Arial" w:hAnsi="Arial" w:cs="Arial"/>
                        <w:b/>
                        <w:color w:val="FFFFFF" w:themeColor="background1"/>
                        <w:sz w:val="32"/>
                        <w:szCs w:val="36"/>
                      </w:rPr>
                      <w:t>w</w:t>
                    </w:r>
                    <w:r w:rsidR="001045D9">
                      <w:rPr>
                        <w:rFonts w:ascii="Arial" w:hAnsi="Arial" w:cs="Arial"/>
                        <w:b/>
                        <w:color w:val="FFFFFF" w:themeColor="background1"/>
                        <w:sz w:val="32"/>
                        <w:szCs w:val="36"/>
                      </w:rPr>
                      <w:t>eb</w:t>
                    </w:r>
                    <w:r w:rsidR="001045D9">
                      <w:rPr>
                        <w:rFonts w:ascii="Arial" w:hAnsi="Arial" w:cs="Arial"/>
                        <w:b/>
                        <w:color w:val="FFFFFF" w:themeColor="background1"/>
                        <w:sz w:val="32"/>
                        <w:szCs w:val="36"/>
                      </w:rPr>
                      <w:br/>
                    </w:r>
                    <w:r w:rsidR="001045D9">
                      <w:rPr>
                        <w:rFonts w:ascii="Arial" w:hAnsi="Arial" w:cs="Arial"/>
                        <w:color w:val="FFFFFF" w:themeColor="background1"/>
                        <w:sz w:val="32"/>
                        <w:szCs w:val="36"/>
                      </w:rPr>
                      <w:t>Using computers</w:t>
                    </w:r>
                  </w:p>
                  <w:p w:rsidR="001045D9" w:rsidRDefault="001045D9" w:rsidP="001045D9">
                    <w:pPr>
                      <w:tabs>
                        <w:tab w:val="right" w:pos="426"/>
                      </w:tabs>
                      <w:ind w:right="426"/>
                      <w:rPr>
                        <w:rFonts w:ascii="Arial" w:hAnsi="Arial" w:cs="Arial"/>
                        <w:b/>
                        <w:sz w:val="32"/>
                        <w:szCs w:val="36"/>
                      </w:rPr>
                    </w:pPr>
                    <w:r>
                      <w:rPr>
                        <w:rFonts w:ascii="Arial" w:hAnsi="Arial" w:cs="Arial"/>
                        <w:sz w:val="32"/>
                        <w:szCs w:val="36"/>
                      </w:rPr>
                      <w:tab/>
                    </w:r>
                    <w:r>
                      <w:rPr>
                        <w:rFonts w:ascii="Arial" w:hAnsi="Arial" w:cs="Arial"/>
                        <w:sz w:val="32"/>
                        <w:szCs w:val="36"/>
                      </w:rPr>
                      <w:tab/>
                    </w:r>
                  </w:p>
                </w:txbxContent>
              </v:textbox>
            </v:rect>
          </w:pict>
        </mc:Fallback>
      </mc:AlternateContent>
    </w:r>
    <w:r>
      <w:rPr>
        <w:noProof/>
        <w:lang w:eastAsia="en-GB"/>
      </w:rPr>
      <w:drawing>
        <wp:anchor distT="0" distB="0" distL="114300" distR="114300" simplePos="0" relativeHeight="251658240" behindDoc="0" locked="0" layoutInCell="1" allowOverlap="1">
          <wp:simplePos x="0" y="0"/>
          <wp:positionH relativeFrom="column">
            <wp:posOffset>3871595</wp:posOffset>
          </wp:positionH>
          <wp:positionV relativeFrom="paragraph">
            <wp:posOffset>-161925</wp:posOffset>
          </wp:positionV>
          <wp:extent cx="2095500" cy="502920"/>
          <wp:effectExtent l="0" t="0" r="0" b="0"/>
          <wp:wrapNone/>
          <wp:docPr id="1" name="Picture 1"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pic:spPr>
              </pic:pic>
            </a:graphicData>
          </a:graphic>
          <wp14:sizeRelH relativeFrom="page">
            <wp14:pctWidth>0</wp14:pctWidth>
          </wp14:sizeRelH>
          <wp14:sizeRelV relativeFrom="page">
            <wp14:pctHeight>0</wp14:pctHeight>
          </wp14:sizeRelV>
        </wp:anchor>
      </w:drawing>
    </w:r>
  </w:p>
  <w:p w:rsidR="0072670C" w:rsidRPr="001045D9" w:rsidRDefault="0072670C" w:rsidP="001045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37AB1"/>
    <w:multiLevelType w:val="hybridMultilevel"/>
    <w:tmpl w:val="79E82864"/>
    <w:lvl w:ilvl="0" w:tplc="FD206F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F9D6FD3"/>
    <w:multiLevelType w:val="hybridMultilevel"/>
    <w:tmpl w:val="CC50ADA8"/>
    <w:lvl w:ilvl="0" w:tplc="EE50F46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0DC4C53"/>
    <w:multiLevelType w:val="hybridMultilevel"/>
    <w:tmpl w:val="931404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9E82478"/>
    <w:multiLevelType w:val="hybridMultilevel"/>
    <w:tmpl w:val="CC50ADA8"/>
    <w:lvl w:ilvl="0" w:tplc="EE50F46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B1D793E"/>
    <w:multiLevelType w:val="hybridMultilevel"/>
    <w:tmpl w:val="0F0227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2476BFA"/>
    <w:multiLevelType w:val="hybridMultilevel"/>
    <w:tmpl w:val="2B662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B065B83"/>
    <w:multiLevelType w:val="hybridMultilevel"/>
    <w:tmpl w:val="0F0227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F1E"/>
    <w:rsid w:val="00001422"/>
    <w:rsid w:val="00001B72"/>
    <w:rsid w:val="00005EEC"/>
    <w:rsid w:val="00007AA2"/>
    <w:rsid w:val="0001140D"/>
    <w:rsid w:val="00014095"/>
    <w:rsid w:val="00021238"/>
    <w:rsid w:val="00027956"/>
    <w:rsid w:val="00036C77"/>
    <w:rsid w:val="0004115B"/>
    <w:rsid w:val="000418F9"/>
    <w:rsid w:val="000568E0"/>
    <w:rsid w:val="00056952"/>
    <w:rsid w:val="000649AD"/>
    <w:rsid w:val="000779E2"/>
    <w:rsid w:val="00092471"/>
    <w:rsid w:val="000A7BA5"/>
    <w:rsid w:val="000B12F8"/>
    <w:rsid w:val="000B3F0C"/>
    <w:rsid w:val="000B49C6"/>
    <w:rsid w:val="000B59D0"/>
    <w:rsid w:val="000B611D"/>
    <w:rsid w:val="000C5737"/>
    <w:rsid w:val="000C6C54"/>
    <w:rsid w:val="000D0225"/>
    <w:rsid w:val="000D0A9F"/>
    <w:rsid w:val="000D29E4"/>
    <w:rsid w:val="000D69FA"/>
    <w:rsid w:val="000D78FD"/>
    <w:rsid w:val="000E3060"/>
    <w:rsid w:val="000E3AE8"/>
    <w:rsid w:val="000E52FF"/>
    <w:rsid w:val="000E5672"/>
    <w:rsid w:val="000F2BF6"/>
    <w:rsid w:val="000F54D8"/>
    <w:rsid w:val="000F7DF7"/>
    <w:rsid w:val="0010136D"/>
    <w:rsid w:val="00102CD3"/>
    <w:rsid w:val="001045D9"/>
    <w:rsid w:val="00111B4B"/>
    <w:rsid w:val="00114A83"/>
    <w:rsid w:val="001330B2"/>
    <w:rsid w:val="00134B82"/>
    <w:rsid w:val="001360D1"/>
    <w:rsid w:val="001535BE"/>
    <w:rsid w:val="00157E10"/>
    <w:rsid w:val="00164EF8"/>
    <w:rsid w:val="00165D0F"/>
    <w:rsid w:val="00173E2B"/>
    <w:rsid w:val="00175144"/>
    <w:rsid w:val="001768C1"/>
    <w:rsid w:val="001854A7"/>
    <w:rsid w:val="001856E3"/>
    <w:rsid w:val="00191FD6"/>
    <w:rsid w:val="00192CDF"/>
    <w:rsid w:val="001A0F16"/>
    <w:rsid w:val="001A135C"/>
    <w:rsid w:val="001A3747"/>
    <w:rsid w:val="001B2B28"/>
    <w:rsid w:val="001C0CF0"/>
    <w:rsid w:val="001C510F"/>
    <w:rsid w:val="001C5543"/>
    <w:rsid w:val="001C5B17"/>
    <w:rsid w:val="001C5DC8"/>
    <w:rsid w:val="001D1B99"/>
    <w:rsid w:val="001D4728"/>
    <w:rsid w:val="001E401D"/>
    <w:rsid w:val="001E667A"/>
    <w:rsid w:val="001F1F64"/>
    <w:rsid w:val="001F3CFF"/>
    <w:rsid w:val="00203B68"/>
    <w:rsid w:val="002222D6"/>
    <w:rsid w:val="00222526"/>
    <w:rsid w:val="00224C0C"/>
    <w:rsid w:val="0023565E"/>
    <w:rsid w:val="002400CF"/>
    <w:rsid w:val="00243162"/>
    <w:rsid w:val="0025167C"/>
    <w:rsid w:val="002518F3"/>
    <w:rsid w:val="00256976"/>
    <w:rsid w:val="00272A41"/>
    <w:rsid w:val="00273C62"/>
    <w:rsid w:val="002967D5"/>
    <w:rsid w:val="002B1444"/>
    <w:rsid w:val="002B2A42"/>
    <w:rsid w:val="002B2B57"/>
    <w:rsid w:val="002B2C90"/>
    <w:rsid w:val="002B3041"/>
    <w:rsid w:val="002B31A9"/>
    <w:rsid w:val="002B4149"/>
    <w:rsid w:val="002B61E9"/>
    <w:rsid w:val="002B6902"/>
    <w:rsid w:val="002B7553"/>
    <w:rsid w:val="002C2CC9"/>
    <w:rsid w:val="002C3B89"/>
    <w:rsid w:val="002D5295"/>
    <w:rsid w:val="002D5DD1"/>
    <w:rsid w:val="002F1AEB"/>
    <w:rsid w:val="002F1FA2"/>
    <w:rsid w:val="002F215C"/>
    <w:rsid w:val="003021BD"/>
    <w:rsid w:val="003032A1"/>
    <w:rsid w:val="00313BC1"/>
    <w:rsid w:val="003168A7"/>
    <w:rsid w:val="00320756"/>
    <w:rsid w:val="00325921"/>
    <w:rsid w:val="0033271C"/>
    <w:rsid w:val="0033716F"/>
    <w:rsid w:val="00337D49"/>
    <w:rsid w:val="00340D06"/>
    <w:rsid w:val="003439E6"/>
    <w:rsid w:val="00351574"/>
    <w:rsid w:val="00354FEA"/>
    <w:rsid w:val="00357B36"/>
    <w:rsid w:val="00372456"/>
    <w:rsid w:val="00375EE7"/>
    <w:rsid w:val="00393A24"/>
    <w:rsid w:val="003953C5"/>
    <w:rsid w:val="003A71AA"/>
    <w:rsid w:val="003B20E2"/>
    <w:rsid w:val="003C164F"/>
    <w:rsid w:val="003C2B8C"/>
    <w:rsid w:val="003D3888"/>
    <w:rsid w:val="003E5592"/>
    <w:rsid w:val="003F3345"/>
    <w:rsid w:val="003F4508"/>
    <w:rsid w:val="004026C2"/>
    <w:rsid w:val="00424CE5"/>
    <w:rsid w:val="0042717C"/>
    <w:rsid w:val="0043044C"/>
    <w:rsid w:val="0043127F"/>
    <w:rsid w:val="00431A23"/>
    <w:rsid w:val="00431ED9"/>
    <w:rsid w:val="00435AAE"/>
    <w:rsid w:val="004364B0"/>
    <w:rsid w:val="00437684"/>
    <w:rsid w:val="00440567"/>
    <w:rsid w:val="00443AE8"/>
    <w:rsid w:val="00444362"/>
    <w:rsid w:val="0045125E"/>
    <w:rsid w:val="00451EF5"/>
    <w:rsid w:val="0045258E"/>
    <w:rsid w:val="004564AA"/>
    <w:rsid w:val="004578FB"/>
    <w:rsid w:val="00463A26"/>
    <w:rsid w:val="00464554"/>
    <w:rsid w:val="00464C99"/>
    <w:rsid w:val="0046520A"/>
    <w:rsid w:val="00467113"/>
    <w:rsid w:val="00475B7B"/>
    <w:rsid w:val="0048479D"/>
    <w:rsid w:val="00486681"/>
    <w:rsid w:val="00492033"/>
    <w:rsid w:val="004A3500"/>
    <w:rsid w:val="004A7B05"/>
    <w:rsid w:val="004A7FE9"/>
    <w:rsid w:val="004C0A2C"/>
    <w:rsid w:val="004C2DF0"/>
    <w:rsid w:val="004C41D4"/>
    <w:rsid w:val="004D49A6"/>
    <w:rsid w:val="004E64C9"/>
    <w:rsid w:val="004F514E"/>
    <w:rsid w:val="004F6437"/>
    <w:rsid w:val="004F741F"/>
    <w:rsid w:val="00527CBB"/>
    <w:rsid w:val="00531DB0"/>
    <w:rsid w:val="00533C93"/>
    <w:rsid w:val="00537947"/>
    <w:rsid w:val="00544A33"/>
    <w:rsid w:val="00556231"/>
    <w:rsid w:val="00563C51"/>
    <w:rsid w:val="00582A4B"/>
    <w:rsid w:val="00584613"/>
    <w:rsid w:val="00597D44"/>
    <w:rsid w:val="005B098A"/>
    <w:rsid w:val="005B23BE"/>
    <w:rsid w:val="005B286C"/>
    <w:rsid w:val="005B73DD"/>
    <w:rsid w:val="005C129B"/>
    <w:rsid w:val="005E26EC"/>
    <w:rsid w:val="005E5BF6"/>
    <w:rsid w:val="005E5DC3"/>
    <w:rsid w:val="005E60A8"/>
    <w:rsid w:val="005F3AB0"/>
    <w:rsid w:val="005F4149"/>
    <w:rsid w:val="005F4881"/>
    <w:rsid w:val="005F5D1A"/>
    <w:rsid w:val="005F6BB2"/>
    <w:rsid w:val="005F795D"/>
    <w:rsid w:val="0060042F"/>
    <w:rsid w:val="006105B5"/>
    <w:rsid w:val="00611494"/>
    <w:rsid w:val="00613B90"/>
    <w:rsid w:val="00614DB9"/>
    <w:rsid w:val="006243E7"/>
    <w:rsid w:val="00632AA3"/>
    <w:rsid w:val="006352D6"/>
    <w:rsid w:val="00636F20"/>
    <w:rsid w:val="0063793F"/>
    <w:rsid w:val="00641928"/>
    <w:rsid w:val="00641EBD"/>
    <w:rsid w:val="006526D7"/>
    <w:rsid w:val="00667112"/>
    <w:rsid w:val="006713BE"/>
    <w:rsid w:val="00672AD3"/>
    <w:rsid w:val="00685AA7"/>
    <w:rsid w:val="0069096D"/>
    <w:rsid w:val="00692715"/>
    <w:rsid w:val="00695C4C"/>
    <w:rsid w:val="00697CD8"/>
    <w:rsid w:val="006A2D13"/>
    <w:rsid w:val="006A3F4B"/>
    <w:rsid w:val="006B449A"/>
    <w:rsid w:val="006C4DAE"/>
    <w:rsid w:val="006D304D"/>
    <w:rsid w:val="006D627B"/>
    <w:rsid w:val="006E0363"/>
    <w:rsid w:val="006E3DA9"/>
    <w:rsid w:val="006E706B"/>
    <w:rsid w:val="006F5480"/>
    <w:rsid w:val="006F650F"/>
    <w:rsid w:val="00704C77"/>
    <w:rsid w:val="00711A81"/>
    <w:rsid w:val="007147AA"/>
    <w:rsid w:val="00717784"/>
    <w:rsid w:val="00725EDC"/>
    <w:rsid w:val="0072670C"/>
    <w:rsid w:val="00726A40"/>
    <w:rsid w:val="007419FB"/>
    <w:rsid w:val="0074422D"/>
    <w:rsid w:val="00753D30"/>
    <w:rsid w:val="00754BCE"/>
    <w:rsid w:val="00756814"/>
    <w:rsid w:val="007622D3"/>
    <w:rsid w:val="0078248F"/>
    <w:rsid w:val="007A04BF"/>
    <w:rsid w:val="007A2E72"/>
    <w:rsid w:val="007B3E10"/>
    <w:rsid w:val="007C4659"/>
    <w:rsid w:val="007D72C6"/>
    <w:rsid w:val="007E013E"/>
    <w:rsid w:val="007E0912"/>
    <w:rsid w:val="007E13D9"/>
    <w:rsid w:val="007E1427"/>
    <w:rsid w:val="007E7BE9"/>
    <w:rsid w:val="007F16A5"/>
    <w:rsid w:val="007F46E0"/>
    <w:rsid w:val="007F6857"/>
    <w:rsid w:val="008114EC"/>
    <w:rsid w:val="00820AF4"/>
    <w:rsid w:val="00850837"/>
    <w:rsid w:val="00854E55"/>
    <w:rsid w:val="00860F9F"/>
    <w:rsid w:val="00863764"/>
    <w:rsid w:val="00867D54"/>
    <w:rsid w:val="008702EE"/>
    <w:rsid w:val="008752A5"/>
    <w:rsid w:val="00875DD5"/>
    <w:rsid w:val="008802BD"/>
    <w:rsid w:val="00880813"/>
    <w:rsid w:val="0088341C"/>
    <w:rsid w:val="00892B37"/>
    <w:rsid w:val="0089355B"/>
    <w:rsid w:val="008A412D"/>
    <w:rsid w:val="008A47D4"/>
    <w:rsid w:val="008A73F8"/>
    <w:rsid w:val="008A7CD7"/>
    <w:rsid w:val="008B240F"/>
    <w:rsid w:val="008B38D4"/>
    <w:rsid w:val="008C098A"/>
    <w:rsid w:val="008C2DD6"/>
    <w:rsid w:val="008C58BD"/>
    <w:rsid w:val="008E092E"/>
    <w:rsid w:val="008E1EBF"/>
    <w:rsid w:val="008E37AF"/>
    <w:rsid w:val="008F1536"/>
    <w:rsid w:val="008F1F51"/>
    <w:rsid w:val="008F7A99"/>
    <w:rsid w:val="0090600C"/>
    <w:rsid w:val="009127C2"/>
    <w:rsid w:val="0092041F"/>
    <w:rsid w:val="00923CE9"/>
    <w:rsid w:val="009247B1"/>
    <w:rsid w:val="009251CE"/>
    <w:rsid w:val="00925349"/>
    <w:rsid w:val="009261EC"/>
    <w:rsid w:val="00927809"/>
    <w:rsid w:val="009360BC"/>
    <w:rsid w:val="0094074C"/>
    <w:rsid w:val="0094560A"/>
    <w:rsid w:val="009509CC"/>
    <w:rsid w:val="00953CB7"/>
    <w:rsid w:val="009568B3"/>
    <w:rsid w:val="00963A4E"/>
    <w:rsid w:val="00963C03"/>
    <w:rsid w:val="0096429B"/>
    <w:rsid w:val="00972FF7"/>
    <w:rsid w:val="00975DB6"/>
    <w:rsid w:val="009B220D"/>
    <w:rsid w:val="009C0F1E"/>
    <w:rsid w:val="009C2062"/>
    <w:rsid w:val="009C50AF"/>
    <w:rsid w:val="009C728B"/>
    <w:rsid w:val="009C75E0"/>
    <w:rsid w:val="009D55D5"/>
    <w:rsid w:val="009E3328"/>
    <w:rsid w:val="009E3343"/>
    <w:rsid w:val="009E3FC4"/>
    <w:rsid w:val="009F00F0"/>
    <w:rsid w:val="009F375F"/>
    <w:rsid w:val="00A05AE2"/>
    <w:rsid w:val="00A23FFD"/>
    <w:rsid w:val="00A26A73"/>
    <w:rsid w:val="00A373E6"/>
    <w:rsid w:val="00A42FD1"/>
    <w:rsid w:val="00A44E26"/>
    <w:rsid w:val="00A46492"/>
    <w:rsid w:val="00A464D2"/>
    <w:rsid w:val="00A4727D"/>
    <w:rsid w:val="00A61E80"/>
    <w:rsid w:val="00A66287"/>
    <w:rsid w:val="00A667B9"/>
    <w:rsid w:val="00A67F85"/>
    <w:rsid w:val="00A70D49"/>
    <w:rsid w:val="00A80360"/>
    <w:rsid w:val="00A8562C"/>
    <w:rsid w:val="00A94723"/>
    <w:rsid w:val="00A95306"/>
    <w:rsid w:val="00AA5731"/>
    <w:rsid w:val="00AB351E"/>
    <w:rsid w:val="00AB49CB"/>
    <w:rsid w:val="00AC09E2"/>
    <w:rsid w:val="00AC514D"/>
    <w:rsid w:val="00AC6DEE"/>
    <w:rsid w:val="00AD0876"/>
    <w:rsid w:val="00AD622A"/>
    <w:rsid w:val="00AE2B8B"/>
    <w:rsid w:val="00AE4020"/>
    <w:rsid w:val="00AE74DA"/>
    <w:rsid w:val="00AF3390"/>
    <w:rsid w:val="00AF5208"/>
    <w:rsid w:val="00AF5CFA"/>
    <w:rsid w:val="00B021B7"/>
    <w:rsid w:val="00B0538F"/>
    <w:rsid w:val="00B10588"/>
    <w:rsid w:val="00B11A4D"/>
    <w:rsid w:val="00B25236"/>
    <w:rsid w:val="00B26756"/>
    <w:rsid w:val="00B30F19"/>
    <w:rsid w:val="00B341B8"/>
    <w:rsid w:val="00B44947"/>
    <w:rsid w:val="00B534E5"/>
    <w:rsid w:val="00B61835"/>
    <w:rsid w:val="00B63054"/>
    <w:rsid w:val="00B6401B"/>
    <w:rsid w:val="00B64C32"/>
    <w:rsid w:val="00B7126E"/>
    <w:rsid w:val="00B85B8A"/>
    <w:rsid w:val="00B864DF"/>
    <w:rsid w:val="00B922DE"/>
    <w:rsid w:val="00B93DFF"/>
    <w:rsid w:val="00BA29C9"/>
    <w:rsid w:val="00BA4F28"/>
    <w:rsid w:val="00BB0B81"/>
    <w:rsid w:val="00BB0CFE"/>
    <w:rsid w:val="00BC2E85"/>
    <w:rsid w:val="00BC6222"/>
    <w:rsid w:val="00BD3160"/>
    <w:rsid w:val="00BD3BB7"/>
    <w:rsid w:val="00BE0DD8"/>
    <w:rsid w:val="00BE1688"/>
    <w:rsid w:val="00BF7144"/>
    <w:rsid w:val="00C04901"/>
    <w:rsid w:val="00C178DE"/>
    <w:rsid w:val="00C21487"/>
    <w:rsid w:val="00C22CA3"/>
    <w:rsid w:val="00C24F64"/>
    <w:rsid w:val="00C31AC6"/>
    <w:rsid w:val="00C33BCF"/>
    <w:rsid w:val="00C33C70"/>
    <w:rsid w:val="00C440D3"/>
    <w:rsid w:val="00C44616"/>
    <w:rsid w:val="00C45D72"/>
    <w:rsid w:val="00C51184"/>
    <w:rsid w:val="00C51D10"/>
    <w:rsid w:val="00C5781C"/>
    <w:rsid w:val="00C63BEC"/>
    <w:rsid w:val="00C6709F"/>
    <w:rsid w:val="00C75942"/>
    <w:rsid w:val="00C82A21"/>
    <w:rsid w:val="00C84DA8"/>
    <w:rsid w:val="00C92CFD"/>
    <w:rsid w:val="00C92E85"/>
    <w:rsid w:val="00C95F4C"/>
    <w:rsid w:val="00C968C7"/>
    <w:rsid w:val="00CA1645"/>
    <w:rsid w:val="00CA3FFB"/>
    <w:rsid w:val="00CA78EE"/>
    <w:rsid w:val="00CB2747"/>
    <w:rsid w:val="00CC03FF"/>
    <w:rsid w:val="00CD1645"/>
    <w:rsid w:val="00CD49E6"/>
    <w:rsid w:val="00CD4BD2"/>
    <w:rsid w:val="00CD5623"/>
    <w:rsid w:val="00CE56DE"/>
    <w:rsid w:val="00CF050E"/>
    <w:rsid w:val="00CF05A9"/>
    <w:rsid w:val="00CF5E3F"/>
    <w:rsid w:val="00CF5E6E"/>
    <w:rsid w:val="00CF6DB1"/>
    <w:rsid w:val="00CF6F41"/>
    <w:rsid w:val="00D00B94"/>
    <w:rsid w:val="00D01595"/>
    <w:rsid w:val="00D1302B"/>
    <w:rsid w:val="00D15F41"/>
    <w:rsid w:val="00D17C9B"/>
    <w:rsid w:val="00D23870"/>
    <w:rsid w:val="00D33710"/>
    <w:rsid w:val="00D34412"/>
    <w:rsid w:val="00D35503"/>
    <w:rsid w:val="00D4288B"/>
    <w:rsid w:val="00D43568"/>
    <w:rsid w:val="00D43B6E"/>
    <w:rsid w:val="00D46477"/>
    <w:rsid w:val="00D47BD5"/>
    <w:rsid w:val="00D506B5"/>
    <w:rsid w:val="00D54840"/>
    <w:rsid w:val="00D56348"/>
    <w:rsid w:val="00D616A0"/>
    <w:rsid w:val="00D66B85"/>
    <w:rsid w:val="00D758B9"/>
    <w:rsid w:val="00D77E77"/>
    <w:rsid w:val="00D8479B"/>
    <w:rsid w:val="00D85D5A"/>
    <w:rsid w:val="00D879EE"/>
    <w:rsid w:val="00D92C11"/>
    <w:rsid w:val="00DA0CD3"/>
    <w:rsid w:val="00DA1443"/>
    <w:rsid w:val="00DA35ED"/>
    <w:rsid w:val="00DB14AE"/>
    <w:rsid w:val="00DB5E9B"/>
    <w:rsid w:val="00DB63B3"/>
    <w:rsid w:val="00DC4A02"/>
    <w:rsid w:val="00DD1334"/>
    <w:rsid w:val="00DD5F50"/>
    <w:rsid w:val="00DD68B8"/>
    <w:rsid w:val="00DD6EEB"/>
    <w:rsid w:val="00DD7BDB"/>
    <w:rsid w:val="00DE5B96"/>
    <w:rsid w:val="00DF3A08"/>
    <w:rsid w:val="00E05062"/>
    <w:rsid w:val="00E05C13"/>
    <w:rsid w:val="00E079A8"/>
    <w:rsid w:val="00E12CB2"/>
    <w:rsid w:val="00E230DA"/>
    <w:rsid w:val="00E23A16"/>
    <w:rsid w:val="00E25971"/>
    <w:rsid w:val="00E27D65"/>
    <w:rsid w:val="00E27FCD"/>
    <w:rsid w:val="00E320AB"/>
    <w:rsid w:val="00E418A8"/>
    <w:rsid w:val="00E42724"/>
    <w:rsid w:val="00E42F1B"/>
    <w:rsid w:val="00E450CC"/>
    <w:rsid w:val="00E47990"/>
    <w:rsid w:val="00E507D1"/>
    <w:rsid w:val="00E51445"/>
    <w:rsid w:val="00E669A5"/>
    <w:rsid w:val="00E70A61"/>
    <w:rsid w:val="00E8047D"/>
    <w:rsid w:val="00E8087F"/>
    <w:rsid w:val="00E80A59"/>
    <w:rsid w:val="00E91270"/>
    <w:rsid w:val="00E9128F"/>
    <w:rsid w:val="00E957B2"/>
    <w:rsid w:val="00EA76E6"/>
    <w:rsid w:val="00EB04EF"/>
    <w:rsid w:val="00EB5AE3"/>
    <w:rsid w:val="00EB738F"/>
    <w:rsid w:val="00EC0170"/>
    <w:rsid w:val="00EC45AD"/>
    <w:rsid w:val="00EE37E3"/>
    <w:rsid w:val="00EE5511"/>
    <w:rsid w:val="00EF1BD6"/>
    <w:rsid w:val="00F04EE2"/>
    <w:rsid w:val="00F07E61"/>
    <w:rsid w:val="00F10DB6"/>
    <w:rsid w:val="00F11882"/>
    <w:rsid w:val="00F22381"/>
    <w:rsid w:val="00F226AD"/>
    <w:rsid w:val="00F26324"/>
    <w:rsid w:val="00F33924"/>
    <w:rsid w:val="00F33B77"/>
    <w:rsid w:val="00F33D93"/>
    <w:rsid w:val="00F35765"/>
    <w:rsid w:val="00F40018"/>
    <w:rsid w:val="00F410C1"/>
    <w:rsid w:val="00F41B63"/>
    <w:rsid w:val="00F420CB"/>
    <w:rsid w:val="00F42316"/>
    <w:rsid w:val="00F44632"/>
    <w:rsid w:val="00F46C9B"/>
    <w:rsid w:val="00F52AD6"/>
    <w:rsid w:val="00F539D7"/>
    <w:rsid w:val="00F56D42"/>
    <w:rsid w:val="00F572C6"/>
    <w:rsid w:val="00F64B29"/>
    <w:rsid w:val="00F70DF8"/>
    <w:rsid w:val="00F72378"/>
    <w:rsid w:val="00F82214"/>
    <w:rsid w:val="00F84677"/>
    <w:rsid w:val="00F87296"/>
    <w:rsid w:val="00FA2D8A"/>
    <w:rsid w:val="00FA4189"/>
    <w:rsid w:val="00FB320A"/>
    <w:rsid w:val="00FD162A"/>
    <w:rsid w:val="00FD29D2"/>
    <w:rsid w:val="00FD32C2"/>
    <w:rsid w:val="00FE1742"/>
    <w:rsid w:val="00FF0089"/>
    <w:rsid w:val="00FF62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DF8"/>
    <w:rPr>
      <w:sz w:val="24"/>
      <w:szCs w:val="24"/>
      <w:lang w:eastAsia="zh-CN"/>
    </w:rPr>
  </w:style>
  <w:style w:type="paragraph" w:styleId="Heading1">
    <w:name w:val="heading 1"/>
    <w:basedOn w:val="Normal"/>
    <w:next w:val="Normal"/>
    <w:link w:val="Heading1Char"/>
    <w:qFormat/>
    <w:rsid w:val="009C0F1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B73D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330B2"/>
    <w:pPr>
      <w:tabs>
        <w:tab w:val="center" w:pos="4513"/>
        <w:tab w:val="right" w:pos="9026"/>
      </w:tabs>
    </w:pPr>
  </w:style>
  <w:style w:type="character" w:customStyle="1" w:styleId="HeaderChar">
    <w:name w:val="Header Char"/>
    <w:basedOn w:val="DefaultParagraphFont"/>
    <w:link w:val="Header"/>
    <w:uiPriority w:val="99"/>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B61835"/>
    <w:pPr>
      <w:ind w:left="720"/>
      <w:contextualSpacing/>
    </w:pPr>
  </w:style>
  <w:style w:type="character" w:customStyle="1" w:styleId="Heading1Char">
    <w:name w:val="Heading 1 Char"/>
    <w:basedOn w:val="DefaultParagraphFont"/>
    <w:link w:val="Heading1"/>
    <w:rsid w:val="00B864DF"/>
    <w:rPr>
      <w:rFonts w:ascii="Arial" w:hAnsi="Arial" w:cs="Arial"/>
      <w:b/>
      <w:bCs/>
      <w:kern w:val="32"/>
      <w:sz w:val="32"/>
      <w:szCs w:val="32"/>
      <w:lang w:eastAsia="zh-CN"/>
    </w:rPr>
  </w:style>
  <w:style w:type="character" w:styleId="HTMLCite">
    <w:name w:val="HTML Cite"/>
    <w:basedOn w:val="DefaultParagraphFont"/>
    <w:uiPriority w:val="99"/>
    <w:semiHidden/>
    <w:unhideWhenUsed/>
    <w:rsid w:val="001C510F"/>
    <w:rPr>
      <w:i/>
      <w:iCs/>
    </w:rPr>
  </w:style>
  <w:style w:type="character" w:styleId="Hyperlink">
    <w:name w:val="Hyperlink"/>
    <w:basedOn w:val="DefaultParagraphFont"/>
    <w:unhideWhenUsed/>
    <w:rsid w:val="001C510F"/>
    <w:rPr>
      <w:color w:val="0000FF" w:themeColor="hyperlink"/>
      <w:u w:val="single"/>
    </w:rPr>
  </w:style>
  <w:style w:type="character" w:styleId="FollowedHyperlink">
    <w:name w:val="FollowedHyperlink"/>
    <w:basedOn w:val="DefaultParagraphFont"/>
    <w:semiHidden/>
    <w:unhideWhenUsed/>
    <w:rsid w:val="00313BC1"/>
    <w:rPr>
      <w:color w:val="800080" w:themeColor="followedHyperlink"/>
      <w:u w:val="single"/>
    </w:rPr>
  </w:style>
  <w:style w:type="character" w:customStyle="1" w:styleId="UnresolvedMention">
    <w:name w:val="Unresolved Mention"/>
    <w:basedOn w:val="DefaultParagraphFont"/>
    <w:uiPriority w:val="99"/>
    <w:semiHidden/>
    <w:unhideWhenUsed/>
    <w:rsid w:val="00667112"/>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DF8"/>
    <w:rPr>
      <w:sz w:val="24"/>
      <w:szCs w:val="24"/>
      <w:lang w:eastAsia="zh-CN"/>
    </w:rPr>
  </w:style>
  <w:style w:type="paragraph" w:styleId="Heading1">
    <w:name w:val="heading 1"/>
    <w:basedOn w:val="Normal"/>
    <w:next w:val="Normal"/>
    <w:link w:val="Heading1Char"/>
    <w:qFormat/>
    <w:rsid w:val="009C0F1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B73D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330B2"/>
    <w:pPr>
      <w:tabs>
        <w:tab w:val="center" w:pos="4513"/>
        <w:tab w:val="right" w:pos="9026"/>
      </w:tabs>
    </w:pPr>
  </w:style>
  <w:style w:type="character" w:customStyle="1" w:styleId="HeaderChar">
    <w:name w:val="Header Char"/>
    <w:basedOn w:val="DefaultParagraphFont"/>
    <w:link w:val="Header"/>
    <w:uiPriority w:val="99"/>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B61835"/>
    <w:pPr>
      <w:ind w:left="720"/>
      <w:contextualSpacing/>
    </w:pPr>
  </w:style>
  <w:style w:type="character" w:customStyle="1" w:styleId="Heading1Char">
    <w:name w:val="Heading 1 Char"/>
    <w:basedOn w:val="DefaultParagraphFont"/>
    <w:link w:val="Heading1"/>
    <w:rsid w:val="00B864DF"/>
    <w:rPr>
      <w:rFonts w:ascii="Arial" w:hAnsi="Arial" w:cs="Arial"/>
      <w:b/>
      <w:bCs/>
      <w:kern w:val="32"/>
      <w:sz w:val="32"/>
      <w:szCs w:val="32"/>
      <w:lang w:eastAsia="zh-CN"/>
    </w:rPr>
  </w:style>
  <w:style w:type="character" w:styleId="HTMLCite">
    <w:name w:val="HTML Cite"/>
    <w:basedOn w:val="DefaultParagraphFont"/>
    <w:uiPriority w:val="99"/>
    <w:semiHidden/>
    <w:unhideWhenUsed/>
    <w:rsid w:val="001C510F"/>
    <w:rPr>
      <w:i/>
      <w:iCs/>
    </w:rPr>
  </w:style>
  <w:style w:type="character" w:styleId="Hyperlink">
    <w:name w:val="Hyperlink"/>
    <w:basedOn w:val="DefaultParagraphFont"/>
    <w:unhideWhenUsed/>
    <w:rsid w:val="001C510F"/>
    <w:rPr>
      <w:color w:val="0000FF" w:themeColor="hyperlink"/>
      <w:u w:val="single"/>
    </w:rPr>
  </w:style>
  <w:style w:type="character" w:styleId="FollowedHyperlink">
    <w:name w:val="FollowedHyperlink"/>
    <w:basedOn w:val="DefaultParagraphFont"/>
    <w:semiHidden/>
    <w:unhideWhenUsed/>
    <w:rsid w:val="00313BC1"/>
    <w:rPr>
      <w:color w:val="800080" w:themeColor="followedHyperlink"/>
      <w:u w:val="single"/>
    </w:rPr>
  </w:style>
  <w:style w:type="character" w:customStyle="1" w:styleId="UnresolvedMention">
    <w:name w:val="Unresolved Mention"/>
    <w:basedOn w:val="DefaultParagraphFont"/>
    <w:uiPriority w:val="99"/>
    <w:semiHidden/>
    <w:unhideWhenUsed/>
    <w:rsid w:val="0066711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06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66633959</Template>
  <TotalTime>0</TotalTime>
  <Pages>1</Pages>
  <Words>225</Words>
  <Characters>1030</Characters>
  <Application>Microsoft Office Word</Application>
  <DocSecurity>4</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1253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 Online Ltd</dc:creator>
  <cp:lastModifiedBy>M.Aydin</cp:lastModifiedBy>
  <cp:revision>2</cp:revision>
  <cp:lastPrinted>2014-05-16T16:45:00Z</cp:lastPrinted>
  <dcterms:created xsi:type="dcterms:W3CDTF">2019-10-17T08:11:00Z</dcterms:created>
  <dcterms:modified xsi:type="dcterms:W3CDTF">2019-10-17T08:11:00Z</dcterms:modified>
</cp:coreProperties>
</file>